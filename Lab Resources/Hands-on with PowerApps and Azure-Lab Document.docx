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5F25E6" w14:textId="70EBF862" w:rsidR="00602AD2" w:rsidRDefault="00DC0FDD" w:rsidP="00602AD2">
      <w:pPr>
        <w:ind w:left="-1800"/>
      </w:pPr>
      <w:bookmarkStart w:id="0" w:name="_Hlk12537310"/>
      <w:bookmarkEnd w:id="0"/>
      <w:r>
        <w:t xml:space="preserve"> </w:t>
      </w:r>
    </w:p>
    <w:p w14:paraId="745F25E7" w14:textId="77777777" w:rsidR="00AB07ED" w:rsidRDefault="00AB07ED" w:rsidP="00602AD2">
      <w:pPr>
        <w:ind w:left="-1800"/>
      </w:pPr>
    </w:p>
    <w:p w14:paraId="745F25E8" w14:textId="77777777" w:rsidR="00AB07ED" w:rsidRDefault="00AB07ED" w:rsidP="00602AD2">
      <w:pPr>
        <w:ind w:left="-1800"/>
      </w:pPr>
    </w:p>
    <w:p w14:paraId="745F25E9" w14:textId="77777777" w:rsidR="00AB07ED" w:rsidRDefault="00AB07ED" w:rsidP="00602AD2">
      <w:pPr>
        <w:ind w:left="-1800"/>
      </w:pPr>
    </w:p>
    <w:p w14:paraId="745F25EA" w14:textId="77777777" w:rsidR="00AB07ED" w:rsidRDefault="00AB07ED" w:rsidP="00602AD2">
      <w:pPr>
        <w:ind w:left="-1800"/>
      </w:pPr>
    </w:p>
    <w:p w14:paraId="745F25EC" w14:textId="77777777" w:rsidR="00AB07ED" w:rsidRDefault="00AB07ED" w:rsidP="00602AD2">
      <w:pPr>
        <w:ind w:left="-1800"/>
      </w:pPr>
    </w:p>
    <w:p w14:paraId="745F25EE" w14:textId="625A357B" w:rsidR="00035C84" w:rsidRDefault="00035C84" w:rsidP="00035C84"/>
    <w:p w14:paraId="745F25EF" w14:textId="13E0AE23" w:rsidR="005B410D" w:rsidRPr="009239C9" w:rsidRDefault="002A5206" w:rsidP="00B305F5">
      <w:pPr>
        <w:pStyle w:val="StyleCourseTitleBody36ptRight-05"/>
        <w:rPr>
          <w:sz w:val="56"/>
        </w:rPr>
      </w:pPr>
      <w:sdt>
        <w:sdtPr>
          <w:rPr>
            <w:sz w:val="56"/>
          </w:rPr>
          <w:alias w:val="Title"/>
          <w:tag w:val="Title"/>
          <w:id w:val="16124546"/>
          <w:lock w:val="sdtLocked"/>
          <w:placeholder>
            <w:docPart w:val="940D4BCD6C114A889F6CCE2E25073EFD"/>
          </w:placeholder>
          <w:dataBinding w:prefixMappings="xmlns:ns0='http://purl.org/dc/elements/1.1/' xmlns:ns1='http://schemas.openxmlformats.org/package/2006/metadata/core-properties' " w:xpath="/ns1:coreProperties[1]/ns0:title[1]" w:storeItemID="{6C3C8BC8-F283-45AE-878A-BAB7291924A1}"/>
          <w:text/>
        </w:sdtPr>
        <w:sdtEndPr/>
        <w:sdtContent>
          <w:r w:rsidR="001C2289">
            <w:rPr>
              <w:sz w:val="56"/>
            </w:rPr>
            <w:t>Microsoft Power Apps and Azure</w:t>
          </w:r>
        </w:sdtContent>
      </w:sdt>
    </w:p>
    <w:p w14:paraId="745F25F0" w14:textId="77777777" w:rsidR="005B410D" w:rsidRDefault="005B410D" w:rsidP="00DE345A"/>
    <w:p w14:paraId="745F25F1" w14:textId="7232A543" w:rsidR="00264F04" w:rsidRDefault="002A5206" w:rsidP="00264F04">
      <w:pPr>
        <w:pStyle w:val="ModuleTitle"/>
        <w:rPr>
          <w:rFonts w:asciiTheme="minorHAnsi" w:hAnsiTheme="minorHAnsi"/>
          <w:sz w:val="44"/>
          <w:szCs w:val="44"/>
        </w:rPr>
      </w:pPr>
      <w:sdt>
        <w:sdtPr>
          <w:rPr>
            <w:rFonts w:asciiTheme="minorHAnsi" w:hAnsiTheme="minorHAnsi"/>
            <w:sz w:val="44"/>
            <w:szCs w:val="44"/>
          </w:rPr>
          <w:alias w:val="Subject"/>
          <w:tag w:val="Subject"/>
          <w:id w:val="16124547"/>
          <w:lock w:val="sdtLocked"/>
          <w:placeholder>
            <w:docPart w:val="61E65F0E721041E1B5533A668BD864E7"/>
          </w:placeholder>
          <w:dataBinding w:prefixMappings="xmlns:ns0='http://purl.org/dc/elements/1.1/' xmlns:ns1='http://schemas.openxmlformats.org/package/2006/metadata/core-properties' " w:xpath="/ns1:coreProperties[1]/ns0:subject[1]" w:storeItemID="{6C3C8BC8-F283-45AE-878A-BAB7291924A1}"/>
          <w:text/>
        </w:sdtPr>
        <w:sdtEndPr/>
        <w:sdtContent>
          <w:r w:rsidR="004E4DD1">
            <w:rPr>
              <w:rFonts w:asciiTheme="minorHAnsi" w:hAnsiTheme="minorHAnsi"/>
              <w:sz w:val="44"/>
              <w:szCs w:val="44"/>
            </w:rPr>
            <w:t>Hands-on Lab</w:t>
          </w:r>
        </w:sdtContent>
      </w:sdt>
    </w:p>
    <w:p w14:paraId="2C541AFB" w14:textId="77777777" w:rsidR="000F6C1E" w:rsidRDefault="000F6C1E" w:rsidP="00D63861">
      <w:pPr>
        <w:ind w:left="0"/>
      </w:pPr>
    </w:p>
    <w:p w14:paraId="745F25F2" w14:textId="711610D7" w:rsidR="00D63861" w:rsidRDefault="00E979F1" w:rsidP="00D63861">
      <w:pPr>
        <w:ind w:left="0"/>
      </w:pPr>
      <w:r>
        <w:rPr>
          <w:noProof/>
        </w:rPr>
        <mc:AlternateContent>
          <mc:Choice Requires="wps">
            <w:drawing>
              <wp:anchor distT="0" distB="0" distL="114300" distR="114300" simplePos="0" relativeHeight="251658241" behindDoc="0" locked="0" layoutInCell="1" allowOverlap="1" wp14:anchorId="745F26A7" wp14:editId="46A6BE35">
                <wp:simplePos x="0" y="0"/>
                <wp:positionH relativeFrom="margin">
                  <wp:posOffset>-45720</wp:posOffset>
                </wp:positionH>
                <wp:positionV relativeFrom="topMargin">
                  <wp:posOffset>8963025</wp:posOffset>
                </wp:positionV>
                <wp:extent cx="5943600" cy="455295"/>
                <wp:effectExtent l="1905" t="0" r="0" b="1905"/>
                <wp:wrapNone/>
                <wp:docPr id="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4552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45F26C5" w14:textId="77777777" w:rsidR="0027548D" w:rsidRDefault="0027548D" w:rsidP="00F4306B">
                            <w:pPr>
                              <w:tabs>
                                <w:tab w:val="right" w:pos="9360"/>
                              </w:tabs>
                              <w:ind w:left="0"/>
                            </w:pPr>
                            <w:r>
                              <w:tab/>
                            </w:r>
                            <w:r>
                              <w:tab/>
                            </w:r>
                          </w:p>
                          <w:p w14:paraId="745F26C6" w14:textId="77777777" w:rsidR="0027548D" w:rsidRPr="00790D33" w:rsidRDefault="002A5206" w:rsidP="00F20679">
                            <w:pPr>
                              <w:pStyle w:val="NoteText"/>
                              <w:tabs>
                                <w:tab w:val="right" w:pos="9180"/>
                              </w:tabs>
                              <w:jc w:val="right"/>
                              <w:rPr>
                                <w:sz w:val="16"/>
                                <w:szCs w:val="16"/>
                              </w:rPr>
                            </w:pPr>
                            <w:sdt>
                              <w:sdtPr>
                                <w:rPr>
                                  <w:sz w:val="16"/>
                                  <w:szCs w:val="16"/>
                                </w:rPr>
                                <w:alias w:val="Publish Date"/>
                                <w:tag w:val="Publish Date"/>
                                <w:id w:val="243843259"/>
                              </w:sdtPr>
                              <w:sdtEndPr/>
                              <w:sdtContent>
                                <w:r w:rsidR="0027548D" w:rsidRPr="00790D33">
                                  <w:rPr>
                                    <w:sz w:val="16"/>
                                    <w:szCs w:val="16"/>
                                  </w:rPr>
                                  <w:t xml:space="preserve">Released:  </w:t>
                                </w:r>
                                <w:sdt>
                                  <w:sdtPr>
                                    <w:rPr>
                                      <w:sz w:val="16"/>
                                      <w:szCs w:val="16"/>
                                    </w:rPr>
                                    <w:id w:val="64846145"/>
                                    <w:showingPlcHdr/>
                                    <w:dataBinding w:prefixMappings="xmlns:ns0='http://schemas.microsoft.com/office/2006/coverPageProps' " w:xpath="/ns0:CoverPageProperties[1]/ns0:PublishDate[1]" w:storeItemID="{55AF091B-3C7A-41E3-B477-F2FDAA23CFDA}"/>
                                    <w:date w:fullDate="2007-01-05T00:00:00Z">
                                      <w:dateFormat w:val="d MMMM yyyy"/>
                                      <w:lid w:val="en-US"/>
                                      <w:storeMappedDataAs w:val="dateTime"/>
                                      <w:calendar w:val="gregorian"/>
                                    </w:date>
                                  </w:sdtPr>
                                  <w:sdtEndPr/>
                                  <w:sdtContent>
                                    <w:r w:rsidR="0027548D">
                                      <w:rPr>
                                        <w:sz w:val="16"/>
                                        <w:szCs w:val="16"/>
                                      </w:rPr>
                                      <w:t xml:space="preserve">     </w:t>
                                    </w:r>
                                  </w:sdtContent>
                                </w:sdt>
                              </w:sdtContent>
                            </w:sdt>
                          </w:p>
                        </w:txbxContent>
                      </wps:txbx>
                      <wps:bodyPr rot="0" vert="horz" wrap="square" lIns="0" tIns="0" rIns="0" bIns="0" anchor="b" anchorCtr="0" upright="1">
                        <a:noAutofit/>
                      </wps:bodyPr>
                    </wps:wsp>
                  </a:graphicData>
                </a:graphic>
                <wp14:sizeRelH relativeFrom="page">
                  <wp14:pctWidth>0</wp14:pctWidth>
                </wp14:sizeRelH>
                <wp14:sizeRelV relativeFrom="page">
                  <wp14:pctHeight>0</wp14:pctHeight>
                </wp14:sizeRelV>
              </wp:anchor>
            </w:drawing>
          </mc:Choice>
          <mc:Fallback>
            <w:pict>
              <v:shapetype w14:anchorId="745F26A7" id="_x0000_t202" coordsize="21600,21600" o:spt="202" path="m,l,21600r21600,l21600,xe">
                <v:stroke joinstyle="miter"/>
                <v:path gradientshapeok="t" o:connecttype="rect"/>
              </v:shapetype>
              <v:shape id="Text Box 9" o:spid="_x0000_s1026" type="#_x0000_t202" style="position:absolute;margin-left:-3.6pt;margin-top:705.75pt;width:468pt;height:35.85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" stroked="f">
                <v:textbox inset="0,0,0,0">
                  <w:txbxContent>
                    <w:p w14:paraId="745F26C5" w14:textId="77777777" w:rsidR="0027548D" w:rsidRDefault="0027548D" w:rsidP="00F4306B">
                      <w:pPr>
                        <w:tabs>
                          <w:tab w:val="right" w:pos="9360"/>
                        </w:tabs>
                        <w:ind w:left="0"/>
                      </w:pPr>
                      <w:r>
                        <w:tab/>
                      </w:r>
                      <w:r>
                        <w:tab/>
                      </w:r>
                    </w:p>
                    <w:p w14:paraId="745F26C6" w14:textId="77777777" w:rsidR="0027548D" w:rsidRPr="00790D33" w:rsidRDefault="003C4E9F" w:rsidP="00F20679">
                      <w:pPr>
                        <w:pStyle w:val="NoteText"/>
                        <w:tabs>
                          <w:tab w:val="right" w:pos="9180"/>
                        </w:tabs>
                        <w:jc w:val="right"/>
                        <w:rPr>
                          <w:sz w:val="16"/>
                          <w:szCs w:val="16"/>
                        </w:rPr>
                      </w:pPr>
                      <w:sdt>
                        <w:sdtPr>
                          <w:rPr>
                            <w:sz w:val="16"/>
                            <w:szCs w:val="16"/>
                          </w:rPr>
                          <w:alias w:val="Publish Date"/>
                          <w:tag w:val="Publish Date"/>
                          <w:id w:val="243843259"/>
                        </w:sdtPr>
                        <w:sdtEndPr/>
                        <w:sdtContent>
                          <w:r w:rsidR="0027548D" w:rsidRPr="00790D33">
                            <w:rPr>
                              <w:sz w:val="16"/>
                              <w:szCs w:val="16"/>
                            </w:rPr>
                            <w:t xml:space="preserve">Released:  </w:t>
                          </w:r>
                          <w:sdt>
                            <w:sdtPr>
                              <w:rPr>
                                <w:sz w:val="16"/>
                                <w:szCs w:val="16"/>
                              </w:rPr>
                              <w:id w:val="64846145"/>
                              <w:showingPlcHdr/>
                              <w:dataBinding w:prefixMappings="xmlns:ns0='http://schemas.microsoft.com/office/2006/coverPageProps' " w:xpath="/ns0:CoverPageProperties[1]/ns0:PublishDate[1]" w:storeItemID="{55AF091B-3C7A-41E3-B477-F2FDAA23CFDA}"/>
                              <w:date w:fullDate="2007-01-05T00:00:00Z">
                                <w:dateFormat w:val="d MMMM yyyy"/>
                                <w:lid w:val="en-US"/>
                                <w:storeMappedDataAs w:val="dateTime"/>
                                <w:calendar w:val="gregorian"/>
                              </w:date>
                            </w:sdtPr>
                            <w:sdtEndPr/>
                            <w:sdtContent>
                              <w:r w:rsidR="0027548D">
                                <w:rPr>
                                  <w:sz w:val="16"/>
                                  <w:szCs w:val="16"/>
                                </w:rPr>
                                <w:t xml:space="preserve">     </w:t>
                              </w:r>
                            </w:sdtContent>
                          </w:sdt>
                        </w:sdtContent>
                      </w:sdt>
                    </w:p>
                  </w:txbxContent>
                </v:textbox>
                <w10:wrap anchorx="margin" anchory="margin"/>
              </v:shape>
            </w:pict>
          </mc:Fallback>
        </mc:AlternateContent>
      </w:r>
      <w:r w:rsidR="00541C17">
        <w:t>Februar</w:t>
      </w:r>
      <w:r w:rsidR="00FA041E">
        <w:t>y 2020</w:t>
      </w:r>
    </w:p>
    <w:p w14:paraId="745F25F3" w14:textId="77777777" w:rsidR="00264F04" w:rsidRDefault="00264F04" w:rsidP="00D63861">
      <w:pPr>
        <w:ind w:left="0"/>
        <w:rPr>
          <w:rFonts w:eastAsia="Times New Roman" w:cs="Verdana"/>
          <w:b/>
        </w:rPr>
      </w:pPr>
      <w:r>
        <w:br w:type="page"/>
      </w:r>
    </w:p>
    <w:p w14:paraId="745F25FD" w14:textId="105EE33B" w:rsidR="00C22AEE" w:rsidRDefault="00C22AEE">
      <w:pPr>
        <w:spacing w:after="200"/>
        <w:ind w:left="0" w:right="0"/>
      </w:pPr>
    </w:p>
    <w:sdt>
      <w:sdtPr>
        <w:rPr>
          <w:rFonts w:ascii="Constantia" w:hAnsi="Constantia"/>
          <w:b w:val="0"/>
          <w:sz w:val="23"/>
          <w:szCs w:val="23"/>
        </w:rPr>
        <w:id w:val="199539493"/>
        <w:docPartObj>
          <w:docPartGallery w:val="Table of Contents"/>
          <w:docPartUnique/>
        </w:docPartObj>
      </w:sdtPr>
      <w:sdtEndPr>
        <w:rPr>
          <w:rFonts w:ascii="Cambria" w:hAnsi="Cambria"/>
          <w:sz w:val="22"/>
        </w:rPr>
      </w:sdtEndPr>
      <w:sdtContent>
        <w:p w14:paraId="745F260D" w14:textId="77777777" w:rsidR="00487378" w:rsidRDefault="00487378">
          <w:pPr>
            <w:pStyle w:val="TOCHeading"/>
          </w:pPr>
          <w:r>
            <w:t>Table of Contents</w:t>
          </w:r>
        </w:p>
        <w:p w14:paraId="54AA2DE4" w14:textId="5772AEB5" w:rsidR="00D72251" w:rsidRDefault="00187CB9">
          <w:pPr>
            <w:pStyle w:val="TOC1"/>
            <w:tabs>
              <w:tab w:val="right" w:leader="dot" w:pos="8990"/>
            </w:tabs>
            <w:rPr>
              <w:rFonts w:asciiTheme="minorHAnsi" w:eastAsiaTheme="minorEastAsia" w:hAnsiTheme="minorHAnsi"/>
              <w:noProof/>
              <w:szCs w:val="22"/>
              <w:lang w:bidi="gu-IN"/>
            </w:rPr>
          </w:pPr>
          <w:r>
            <w:fldChar w:fldCharType="begin"/>
          </w:r>
          <w:r w:rsidR="00002D06">
            <w:instrText xml:space="preserve"> TOC \o "1-3" \h \z \u </w:instrText>
          </w:r>
          <w:r>
            <w:fldChar w:fldCharType="separate"/>
          </w:r>
          <w:hyperlink w:anchor="_Toc31754784" w:history="1">
            <w:r w:rsidR="00D72251" w:rsidRPr="00530DAA">
              <w:rPr>
                <w:rStyle w:val="Hyperlink"/>
                <w:noProof/>
              </w:rPr>
              <w:t>Lab Overview and Objectives</w:t>
            </w:r>
            <w:r w:rsidR="00D72251">
              <w:rPr>
                <w:noProof/>
                <w:webHidden/>
              </w:rPr>
              <w:tab/>
            </w:r>
            <w:r w:rsidR="00D72251">
              <w:rPr>
                <w:noProof/>
                <w:webHidden/>
              </w:rPr>
              <w:fldChar w:fldCharType="begin"/>
            </w:r>
            <w:r w:rsidR="00D72251">
              <w:rPr>
                <w:noProof/>
                <w:webHidden/>
              </w:rPr>
              <w:instrText xml:space="preserve"> PAGEREF _Toc31754784 \h </w:instrText>
            </w:r>
            <w:r w:rsidR="00D72251">
              <w:rPr>
                <w:noProof/>
                <w:webHidden/>
              </w:rPr>
            </w:r>
            <w:r w:rsidR="00D72251">
              <w:rPr>
                <w:noProof/>
                <w:webHidden/>
              </w:rPr>
              <w:fldChar w:fldCharType="separate"/>
            </w:r>
            <w:r w:rsidR="00B022E2">
              <w:rPr>
                <w:noProof/>
                <w:webHidden/>
              </w:rPr>
              <w:t>1</w:t>
            </w:r>
            <w:r w:rsidR="00D72251">
              <w:rPr>
                <w:noProof/>
                <w:webHidden/>
              </w:rPr>
              <w:fldChar w:fldCharType="end"/>
            </w:r>
          </w:hyperlink>
        </w:p>
        <w:p w14:paraId="1FAF6264" w14:textId="277C0180" w:rsidR="00D72251" w:rsidRDefault="00D72251">
          <w:pPr>
            <w:pStyle w:val="TOC3"/>
            <w:tabs>
              <w:tab w:val="right" w:leader="dot" w:pos="8990"/>
            </w:tabs>
            <w:rPr>
              <w:rFonts w:asciiTheme="minorHAnsi" w:eastAsiaTheme="minorEastAsia" w:hAnsiTheme="minorHAnsi"/>
              <w:noProof/>
              <w:sz w:val="22"/>
              <w:szCs w:val="22"/>
              <w:lang w:bidi="gu-IN"/>
            </w:rPr>
          </w:pPr>
          <w:hyperlink w:anchor="_Toc31754785" w:history="1">
            <w:r w:rsidRPr="00530DAA">
              <w:rPr>
                <w:rStyle w:val="Hyperlink"/>
                <w:noProof/>
              </w:rPr>
              <w:t>Overview</w:t>
            </w:r>
            <w:r>
              <w:rPr>
                <w:noProof/>
                <w:webHidden/>
              </w:rPr>
              <w:tab/>
            </w:r>
            <w:r>
              <w:rPr>
                <w:noProof/>
                <w:webHidden/>
              </w:rPr>
              <w:fldChar w:fldCharType="begin"/>
            </w:r>
            <w:r>
              <w:rPr>
                <w:noProof/>
                <w:webHidden/>
              </w:rPr>
              <w:instrText xml:space="preserve"> PAGEREF _Toc31754785 \h </w:instrText>
            </w:r>
            <w:r>
              <w:rPr>
                <w:noProof/>
                <w:webHidden/>
              </w:rPr>
            </w:r>
            <w:r>
              <w:rPr>
                <w:noProof/>
                <w:webHidden/>
              </w:rPr>
              <w:fldChar w:fldCharType="separate"/>
            </w:r>
            <w:r w:rsidR="00B022E2">
              <w:rPr>
                <w:noProof/>
                <w:webHidden/>
              </w:rPr>
              <w:t>1</w:t>
            </w:r>
            <w:r>
              <w:rPr>
                <w:noProof/>
                <w:webHidden/>
              </w:rPr>
              <w:fldChar w:fldCharType="end"/>
            </w:r>
          </w:hyperlink>
        </w:p>
        <w:p w14:paraId="265E52A6" w14:textId="7D860BA5" w:rsidR="00D72251" w:rsidRDefault="00D72251">
          <w:pPr>
            <w:pStyle w:val="TOC3"/>
            <w:tabs>
              <w:tab w:val="right" w:leader="dot" w:pos="8990"/>
            </w:tabs>
            <w:rPr>
              <w:rFonts w:asciiTheme="minorHAnsi" w:eastAsiaTheme="minorEastAsia" w:hAnsiTheme="minorHAnsi"/>
              <w:noProof/>
              <w:sz w:val="22"/>
              <w:szCs w:val="22"/>
              <w:lang w:bidi="gu-IN"/>
            </w:rPr>
          </w:pPr>
          <w:hyperlink w:anchor="_Toc31754786" w:history="1">
            <w:r w:rsidRPr="00530DAA">
              <w:rPr>
                <w:rStyle w:val="Hyperlink"/>
                <w:noProof/>
              </w:rPr>
              <w:t>Objectives</w:t>
            </w:r>
            <w:r>
              <w:rPr>
                <w:noProof/>
                <w:webHidden/>
              </w:rPr>
              <w:tab/>
            </w:r>
            <w:r>
              <w:rPr>
                <w:noProof/>
                <w:webHidden/>
              </w:rPr>
              <w:fldChar w:fldCharType="begin"/>
            </w:r>
            <w:r>
              <w:rPr>
                <w:noProof/>
                <w:webHidden/>
              </w:rPr>
              <w:instrText xml:space="preserve"> PAGEREF _Toc31754786 \h </w:instrText>
            </w:r>
            <w:r>
              <w:rPr>
                <w:noProof/>
                <w:webHidden/>
              </w:rPr>
            </w:r>
            <w:r>
              <w:rPr>
                <w:noProof/>
                <w:webHidden/>
              </w:rPr>
              <w:fldChar w:fldCharType="separate"/>
            </w:r>
            <w:r w:rsidR="00B022E2">
              <w:rPr>
                <w:noProof/>
                <w:webHidden/>
              </w:rPr>
              <w:t>1</w:t>
            </w:r>
            <w:r>
              <w:rPr>
                <w:noProof/>
                <w:webHidden/>
              </w:rPr>
              <w:fldChar w:fldCharType="end"/>
            </w:r>
          </w:hyperlink>
        </w:p>
        <w:p w14:paraId="0B956640" w14:textId="4898AB05" w:rsidR="00D72251" w:rsidRDefault="00D72251">
          <w:pPr>
            <w:pStyle w:val="TOC3"/>
            <w:tabs>
              <w:tab w:val="right" w:leader="dot" w:pos="8990"/>
            </w:tabs>
            <w:rPr>
              <w:rFonts w:asciiTheme="minorHAnsi" w:eastAsiaTheme="minorEastAsia" w:hAnsiTheme="minorHAnsi"/>
              <w:noProof/>
              <w:sz w:val="22"/>
              <w:szCs w:val="22"/>
              <w:lang w:bidi="gu-IN"/>
            </w:rPr>
          </w:pPr>
          <w:hyperlink w:anchor="_Toc31754787" w:history="1">
            <w:r w:rsidRPr="00530DAA">
              <w:rPr>
                <w:rStyle w:val="Hyperlink"/>
                <w:noProof/>
                <w:shd w:val="clear" w:color="auto" w:fill="FFFFFF"/>
              </w:rPr>
              <w:t>Main components of the lab</w:t>
            </w:r>
            <w:r>
              <w:rPr>
                <w:noProof/>
                <w:webHidden/>
              </w:rPr>
              <w:tab/>
            </w:r>
            <w:r>
              <w:rPr>
                <w:noProof/>
                <w:webHidden/>
              </w:rPr>
              <w:fldChar w:fldCharType="begin"/>
            </w:r>
            <w:r>
              <w:rPr>
                <w:noProof/>
                <w:webHidden/>
              </w:rPr>
              <w:instrText xml:space="preserve"> PAGEREF _Toc31754787 \h </w:instrText>
            </w:r>
            <w:r>
              <w:rPr>
                <w:noProof/>
                <w:webHidden/>
              </w:rPr>
            </w:r>
            <w:r>
              <w:rPr>
                <w:noProof/>
                <w:webHidden/>
              </w:rPr>
              <w:fldChar w:fldCharType="separate"/>
            </w:r>
            <w:r w:rsidR="00B022E2">
              <w:rPr>
                <w:noProof/>
                <w:webHidden/>
              </w:rPr>
              <w:t>2</w:t>
            </w:r>
            <w:r>
              <w:rPr>
                <w:noProof/>
                <w:webHidden/>
              </w:rPr>
              <w:fldChar w:fldCharType="end"/>
            </w:r>
          </w:hyperlink>
        </w:p>
        <w:p w14:paraId="7D8064B6" w14:textId="3DBC0448" w:rsidR="00D72251" w:rsidRDefault="00D72251">
          <w:pPr>
            <w:pStyle w:val="TOC2"/>
            <w:tabs>
              <w:tab w:val="right" w:leader="dot" w:pos="8990"/>
            </w:tabs>
            <w:rPr>
              <w:rFonts w:asciiTheme="minorHAnsi" w:eastAsiaTheme="minorEastAsia" w:hAnsiTheme="minorHAnsi"/>
              <w:noProof/>
              <w:sz w:val="22"/>
              <w:szCs w:val="22"/>
              <w:lang w:bidi="gu-IN"/>
            </w:rPr>
          </w:pPr>
          <w:hyperlink w:anchor="_Toc31754788" w:history="1">
            <w:r w:rsidRPr="00530DAA">
              <w:rPr>
                <w:rStyle w:val="Hyperlink"/>
                <w:noProof/>
              </w:rPr>
              <w:t>Exercise 1 – Build the API App</w:t>
            </w:r>
            <w:r>
              <w:rPr>
                <w:noProof/>
                <w:webHidden/>
              </w:rPr>
              <w:tab/>
            </w:r>
            <w:r>
              <w:rPr>
                <w:noProof/>
                <w:webHidden/>
              </w:rPr>
              <w:fldChar w:fldCharType="begin"/>
            </w:r>
            <w:r>
              <w:rPr>
                <w:noProof/>
                <w:webHidden/>
              </w:rPr>
              <w:instrText xml:space="preserve"> PAGEREF _Toc31754788 \h </w:instrText>
            </w:r>
            <w:r>
              <w:rPr>
                <w:noProof/>
                <w:webHidden/>
              </w:rPr>
            </w:r>
            <w:r>
              <w:rPr>
                <w:noProof/>
                <w:webHidden/>
              </w:rPr>
              <w:fldChar w:fldCharType="separate"/>
            </w:r>
            <w:r w:rsidR="00B022E2">
              <w:rPr>
                <w:noProof/>
                <w:webHidden/>
              </w:rPr>
              <w:t>3</w:t>
            </w:r>
            <w:r>
              <w:rPr>
                <w:noProof/>
                <w:webHidden/>
              </w:rPr>
              <w:fldChar w:fldCharType="end"/>
            </w:r>
          </w:hyperlink>
        </w:p>
        <w:p w14:paraId="41A4948D" w14:textId="3A183197" w:rsidR="00D72251" w:rsidRDefault="00D72251">
          <w:pPr>
            <w:pStyle w:val="TOC3"/>
            <w:tabs>
              <w:tab w:val="right" w:leader="dot" w:pos="8990"/>
            </w:tabs>
            <w:rPr>
              <w:rFonts w:asciiTheme="minorHAnsi" w:eastAsiaTheme="minorEastAsia" w:hAnsiTheme="minorHAnsi"/>
              <w:noProof/>
              <w:sz w:val="22"/>
              <w:szCs w:val="22"/>
              <w:lang w:bidi="gu-IN"/>
            </w:rPr>
          </w:pPr>
          <w:hyperlink w:anchor="_Toc31754789" w:history="1">
            <w:r w:rsidRPr="00530DAA">
              <w:rPr>
                <w:rStyle w:val="Hyperlink"/>
                <w:noProof/>
              </w:rPr>
              <w:t>Task 1: Download from GitHub</w:t>
            </w:r>
            <w:r>
              <w:rPr>
                <w:noProof/>
                <w:webHidden/>
              </w:rPr>
              <w:tab/>
            </w:r>
            <w:r>
              <w:rPr>
                <w:noProof/>
                <w:webHidden/>
              </w:rPr>
              <w:fldChar w:fldCharType="begin"/>
            </w:r>
            <w:r>
              <w:rPr>
                <w:noProof/>
                <w:webHidden/>
              </w:rPr>
              <w:instrText xml:space="preserve"> PAGEREF _Toc31754789 \h </w:instrText>
            </w:r>
            <w:r>
              <w:rPr>
                <w:noProof/>
                <w:webHidden/>
              </w:rPr>
            </w:r>
            <w:r>
              <w:rPr>
                <w:noProof/>
                <w:webHidden/>
              </w:rPr>
              <w:fldChar w:fldCharType="separate"/>
            </w:r>
            <w:r w:rsidR="00B022E2">
              <w:rPr>
                <w:noProof/>
                <w:webHidden/>
              </w:rPr>
              <w:t>3</w:t>
            </w:r>
            <w:r>
              <w:rPr>
                <w:noProof/>
                <w:webHidden/>
              </w:rPr>
              <w:fldChar w:fldCharType="end"/>
            </w:r>
          </w:hyperlink>
        </w:p>
        <w:p w14:paraId="61E3B791" w14:textId="44E4B73B" w:rsidR="00D72251" w:rsidRDefault="00D72251">
          <w:pPr>
            <w:pStyle w:val="TOC3"/>
            <w:tabs>
              <w:tab w:val="right" w:leader="dot" w:pos="8990"/>
            </w:tabs>
            <w:rPr>
              <w:rFonts w:asciiTheme="minorHAnsi" w:eastAsiaTheme="minorEastAsia" w:hAnsiTheme="minorHAnsi"/>
              <w:noProof/>
              <w:sz w:val="22"/>
              <w:szCs w:val="22"/>
              <w:lang w:bidi="gu-IN"/>
            </w:rPr>
          </w:pPr>
          <w:hyperlink w:anchor="_Toc31754790" w:history="1">
            <w:r w:rsidRPr="00530DAA">
              <w:rPr>
                <w:rStyle w:val="Hyperlink"/>
                <w:noProof/>
              </w:rPr>
              <w:t>Task 2: Test the API</w:t>
            </w:r>
            <w:r>
              <w:rPr>
                <w:noProof/>
                <w:webHidden/>
              </w:rPr>
              <w:tab/>
            </w:r>
            <w:r>
              <w:rPr>
                <w:noProof/>
                <w:webHidden/>
              </w:rPr>
              <w:fldChar w:fldCharType="begin"/>
            </w:r>
            <w:r>
              <w:rPr>
                <w:noProof/>
                <w:webHidden/>
              </w:rPr>
              <w:instrText xml:space="preserve"> PAGEREF _Toc31754790 \h </w:instrText>
            </w:r>
            <w:r>
              <w:rPr>
                <w:noProof/>
                <w:webHidden/>
              </w:rPr>
            </w:r>
            <w:r>
              <w:rPr>
                <w:noProof/>
                <w:webHidden/>
              </w:rPr>
              <w:fldChar w:fldCharType="separate"/>
            </w:r>
            <w:r w:rsidR="00B022E2">
              <w:rPr>
                <w:noProof/>
                <w:webHidden/>
              </w:rPr>
              <w:t>4</w:t>
            </w:r>
            <w:r>
              <w:rPr>
                <w:noProof/>
                <w:webHidden/>
              </w:rPr>
              <w:fldChar w:fldCharType="end"/>
            </w:r>
          </w:hyperlink>
        </w:p>
        <w:p w14:paraId="7806276A" w14:textId="25A28E77" w:rsidR="00D72251" w:rsidRDefault="00D72251">
          <w:pPr>
            <w:pStyle w:val="TOC2"/>
            <w:tabs>
              <w:tab w:val="right" w:leader="dot" w:pos="8990"/>
            </w:tabs>
            <w:rPr>
              <w:rFonts w:asciiTheme="minorHAnsi" w:eastAsiaTheme="minorEastAsia" w:hAnsiTheme="minorHAnsi"/>
              <w:noProof/>
              <w:sz w:val="22"/>
              <w:szCs w:val="22"/>
              <w:lang w:bidi="gu-IN"/>
            </w:rPr>
          </w:pPr>
          <w:hyperlink w:anchor="_Toc31754791" w:history="1">
            <w:r w:rsidRPr="00530DAA">
              <w:rPr>
                <w:rStyle w:val="Hyperlink"/>
                <w:noProof/>
              </w:rPr>
              <w:t>Exercise 2 – Deploy to Azure</w:t>
            </w:r>
            <w:r>
              <w:rPr>
                <w:noProof/>
                <w:webHidden/>
              </w:rPr>
              <w:tab/>
            </w:r>
            <w:r>
              <w:rPr>
                <w:noProof/>
                <w:webHidden/>
              </w:rPr>
              <w:fldChar w:fldCharType="begin"/>
            </w:r>
            <w:r>
              <w:rPr>
                <w:noProof/>
                <w:webHidden/>
              </w:rPr>
              <w:instrText xml:space="preserve"> PAGEREF _Toc31754791 \h </w:instrText>
            </w:r>
            <w:r>
              <w:rPr>
                <w:noProof/>
                <w:webHidden/>
              </w:rPr>
            </w:r>
            <w:r>
              <w:rPr>
                <w:noProof/>
                <w:webHidden/>
              </w:rPr>
              <w:fldChar w:fldCharType="separate"/>
            </w:r>
            <w:r w:rsidR="00B022E2">
              <w:rPr>
                <w:noProof/>
                <w:webHidden/>
              </w:rPr>
              <w:t>6</w:t>
            </w:r>
            <w:r>
              <w:rPr>
                <w:noProof/>
                <w:webHidden/>
              </w:rPr>
              <w:fldChar w:fldCharType="end"/>
            </w:r>
          </w:hyperlink>
        </w:p>
        <w:p w14:paraId="1F23035F" w14:textId="0364A3B3" w:rsidR="00D72251" w:rsidRDefault="00D72251">
          <w:pPr>
            <w:pStyle w:val="TOC3"/>
            <w:tabs>
              <w:tab w:val="right" w:leader="dot" w:pos="8990"/>
            </w:tabs>
            <w:rPr>
              <w:rFonts w:asciiTheme="minorHAnsi" w:eastAsiaTheme="minorEastAsia" w:hAnsiTheme="minorHAnsi"/>
              <w:noProof/>
              <w:sz w:val="22"/>
              <w:szCs w:val="22"/>
              <w:lang w:bidi="gu-IN"/>
            </w:rPr>
          </w:pPr>
          <w:hyperlink w:anchor="_Toc31754792" w:history="1">
            <w:r w:rsidRPr="00530DAA">
              <w:rPr>
                <w:rStyle w:val="Hyperlink"/>
                <w:noProof/>
              </w:rPr>
              <w:t>Task 1: Configure the app service</w:t>
            </w:r>
            <w:r>
              <w:rPr>
                <w:noProof/>
                <w:webHidden/>
              </w:rPr>
              <w:tab/>
            </w:r>
            <w:r>
              <w:rPr>
                <w:noProof/>
                <w:webHidden/>
              </w:rPr>
              <w:fldChar w:fldCharType="begin"/>
            </w:r>
            <w:r>
              <w:rPr>
                <w:noProof/>
                <w:webHidden/>
              </w:rPr>
              <w:instrText xml:space="preserve"> PAGEREF _Toc31754792 \h </w:instrText>
            </w:r>
            <w:r>
              <w:rPr>
                <w:noProof/>
                <w:webHidden/>
              </w:rPr>
            </w:r>
            <w:r>
              <w:rPr>
                <w:noProof/>
                <w:webHidden/>
              </w:rPr>
              <w:fldChar w:fldCharType="separate"/>
            </w:r>
            <w:r w:rsidR="00B022E2">
              <w:rPr>
                <w:noProof/>
                <w:webHidden/>
              </w:rPr>
              <w:t>6</w:t>
            </w:r>
            <w:r>
              <w:rPr>
                <w:noProof/>
                <w:webHidden/>
              </w:rPr>
              <w:fldChar w:fldCharType="end"/>
            </w:r>
          </w:hyperlink>
        </w:p>
        <w:p w14:paraId="1D4522B7" w14:textId="69D78E3D" w:rsidR="00D72251" w:rsidRDefault="00D72251">
          <w:pPr>
            <w:pStyle w:val="TOC2"/>
            <w:tabs>
              <w:tab w:val="right" w:leader="dot" w:pos="8990"/>
            </w:tabs>
            <w:rPr>
              <w:rFonts w:asciiTheme="minorHAnsi" w:eastAsiaTheme="minorEastAsia" w:hAnsiTheme="minorHAnsi"/>
              <w:noProof/>
              <w:sz w:val="22"/>
              <w:szCs w:val="22"/>
              <w:lang w:bidi="gu-IN"/>
            </w:rPr>
          </w:pPr>
          <w:hyperlink w:anchor="_Toc31754793" w:history="1">
            <w:r w:rsidRPr="00530DAA">
              <w:rPr>
                <w:rStyle w:val="Hyperlink"/>
                <w:noProof/>
              </w:rPr>
              <w:t>Exercise 3 – Create the custom connector</w:t>
            </w:r>
            <w:r>
              <w:rPr>
                <w:noProof/>
                <w:webHidden/>
              </w:rPr>
              <w:tab/>
            </w:r>
            <w:r>
              <w:rPr>
                <w:noProof/>
                <w:webHidden/>
              </w:rPr>
              <w:fldChar w:fldCharType="begin"/>
            </w:r>
            <w:r>
              <w:rPr>
                <w:noProof/>
                <w:webHidden/>
              </w:rPr>
              <w:instrText xml:space="preserve"> PAGEREF _Toc31754793 \h </w:instrText>
            </w:r>
            <w:r>
              <w:rPr>
                <w:noProof/>
                <w:webHidden/>
              </w:rPr>
            </w:r>
            <w:r>
              <w:rPr>
                <w:noProof/>
                <w:webHidden/>
              </w:rPr>
              <w:fldChar w:fldCharType="separate"/>
            </w:r>
            <w:r w:rsidR="00B022E2">
              <w:rPr>
                <w:noProof/>
                <w:webHidden/>
              </w:rPr>
              <w:t>10</w:t>
            </w:r>
            <w:r>
              <w:rPr>
                <w:noProof/>
                <w:webHidden/>
              </w:rPr>
              <w:fldChar w:fldCharType="end"/>
            </w:r>
          </w:hyperlink>
        </w:p>
        <w:p w14:paraId="005179BC" w14:textId="6B13D925" w:rsidR="00D72251" w:rsidRDefault="00D72251">
          <w:pPr>
            <w:pStyle w:val="TOC3"/>
            <w:tabs>
              <w:tab w:val="right" w:leader="dot" w:pos="8990"/>
            </w:tabs>
            <w:rPr>
              <w:rFonts w:asciiTheme="minorHAnsi" w:eastAsiaTheme="minorEastAsia" w:hAnsiTheme="minorHAnsi"/>
              <w:noProof/>
              <w:sz w:val="22"/>
              <w:szCs w:val="22"/>
              <w:lang w:bidi="gu-IN"/>
            </w:rPr>
          </w:pPr>
          <w:hyperlink w:anchor="_Toc31754794" w:history="1">
            <w:r w:rsidRPr="00530DAA">
              <w:rPr>
                <w:rStyle w:val="Hyperlink"/>
                <w:noProof/>
              </w:rPr>
              <w:t>Task 1: Save the Open API definition</w:t>
            </w:r>
            <w:r>
              <w:rPr>
                <w:noProof/>
                <w:webHidden/>
              </w:rPr>
              <w:tab/>
            </w:r>
            <w:r>
              <w:rPr>
                <w:noProof/>
                <w:webHidden/>
              </w:rPr>
              <w:fldChar w:fldCharType="begin"/>
            </w:r>
            <w:r>
              <w:rPr>
                <w:noProof/>
                <w:webHidden/>
              </w:rPr>
              <w:instrText xml:space="preserve"> PAGEREF _Toc31754794 \h </w:instrText>
            </w:r>
            <w:r>
              <w:rPr>
                <w:noProof/>
                <w:webHidden/>
              </w:rPr>
            </w:r>
            <w:r>
              <w:rPr>
                <w:noProof/>
                <w:webHidden/>
              </w:rPr>
              <w:fldChar w:fldCharType="separate"/>
            </w:r>
            <w:r w:rsidR="00B022E2">
              <w:rPr>
                <w:noProof/>
                <w:webHidden/>
              </w:rPr>
              <w:t>10</w:t>
            </w:r>
            <w:r>
              <w:rPr>
                <w:noProof/>
                <w:webHidden/>
              </w:rPr>
              <w:fldChar w:fldCharType="end"/>
            </w:r>
          </w:hyperlink>
        </w:p>
        <w:p w14:paraId="50B7DE10" w14:textId="50AABE92" w:rsidR="00D72251" w:rsidRDefault="00D72251">
          <w:pPr>
            <w:pStyle w:val="TOC3"/>
            <w:tabs>
              <w:tab w:val="right" w:leader="dot" w:pos="8990"/>
            </w:tabs>
            <w:rPr>
              <w:rFonts w:asciiTheme="minorHAnsi" w:eastAsiaTheme="minorEastAsia" w:hAnsiTheme="minorHAnsi"/>
              <w:noProof/>
              <w:sz w:val="22"/>
              <w:szCs w:val="22"/>
              <w:lang w:bidi="gu-IN"/>
            </w:rPr>
          </w:pPr>
          <w:hyperlink w:anchor="_Toc31754795" w:history="1">
            <w:r w:rsidRPr="00530DAA">
              <w:rPr>
                <w:rStyle w:val="Hyperlink"/>
                <w:noProof/>
              </w:rPr>
              <w:t>Task 2: Create the connector</w:t>
            </w:r>
            <w:r>
              <w:rPr>
                <w:noProof/>
                <w:webHidden/>
              </w:rPr>
              <w:tab/>
            </w:r>
            <w:r>
              <w:rPr>
                <w:noProof/>
                <w:webHidden/>
              </w:rPr>
              <w:fldChar w:fldCharType="begin"/>
            </w:r>
            <w:r>
              <w:rPr>
                <w:noProof/>
                <w:webHidden/>
              </w:rPr>
              <w:instrText xml:space="preserve"> PAGEREF _Toc31754795 \h </w:instrText>
            </w:r>
            <w:r>
              <w:rPr>
                <w:noProof/>
                <w:webHidden/>
              </w:rPr>
            </w:r>
            <w:r>
              <w:rPr>
                <w:noProof/>
                <w:webHidden/>
              </w:rPr>
              <w:fldChar w:fldCharType="separate"/>
            </w:r>
            <w:r w:rsidR="00B022E2">
              <w:rPr>
                <w:noProof/>
                <w:webHidden/>
              </w:rPr>
              <w:t>11</w:t>
            </w:r>
            <w:r>
              <w:rPr>
                <w:noProof/>
                <w:webHidden/>
              </w:rPr>
              <w:fldChar w:fldCharType="end"/>
            </w:r>
          </w:hyperlink>
        </w:p>
        <w:p w14:paraId="38CEF191" w14:textId="43E892FB" w:rsidR="00D72251" w:rsidRDefault="00D72251">
          <w:pPr>
            <w:pStyle w:val="TOC2"/>
            <w:tabs>
              <w:tab w:val="right" w:leader="dot" w:pos="8990"/>
            </w:tabs>
            <w:rPr>
              <w:rFonts w:asciiTheme="minorHAnsi" w:eastAsiaTheme="minorEastAsia" w:hAnsiTheme="minorHAnsi"/>
              <w:noProof/>
              <w:sz w:val="22"/>
              <w:szCs w:val="22"/>
              <w:lang w:bidi="gu-IN"/>
            </w:rPr>
          </w:pPr>
          <w:hyperlink w:anchor="_Toc31754796" w:history="1">
            <w:r w:rsidRPr="00530DAA">
              <w:rPr>
                <w:rStyle w:val="Hyperlink"/>
                <w:noProof/>
                <w:shd w:val="clear" w:color="auto" w:fill="FFFFFF"/>
              </w:rPr>
              <w:t>Exercise 4 – Create the canvas app</w:t>
            </w:r>
            <w:r>
              <w:rPr>
                <w:noProof/>
                <w:webHidden/>
              </w:rPr>
              <w:tab/>
            </w:r>
            <w:r>
              <w:rPr>
                <w:noProof/>
                <w:webHidden/>
              </w:rPr>
              <w:fldChar w:fldCharType="begin"/>
            </w:r>
            <w:r>
              <w:rPr>
                <w:noProof/>
                <w:webHidden/>
              </w:rPr>
              <w:instrText xml:space="preserve"> PAGEREF _Toc31754796 \h </w:instrText>
            </w:r>
            <w:r>
              <w:rPr>
                <w:noProof/>
                <w:webHidden/>
              </w:rPr>
            </w:r>
            <w:r>
              <w:rPr>
                <w:noProof/>
                <w:webHidden/>
              </w:rPr>
              <w:fldChar w:fldCharType="separate"/>
            </w:r>
            <w:r w:rsidR="00B022E2">
              <w:rPr>
                <w:noProof/>
                <w:webHidden/>
              </w:rPr>
              <w:t>18</w:t>
            </w:r>
            <w:r>
              <w:rPr>
                <w:noProof/>
                <w:webHidden/>
              </w:rPr>
              <w:fldChar w:fldCharType="end"/>
            </w:r>
          </w:hyperlink>
        </w:p>
        <w:p w14:paraId="76162329" w14:textId="6D1598FD" w:rsidR="00D72251" w:rsidRDefault="00D72251">
          <w:pPr>
            <w:pStyle w:val="TOC3"/>
            <w:tabs>
              <w:tab w:val="right" w:leader="dot" w:pos="8990"/>
            </w:tabs>
            <w:rPr>
              <w:rFonts w:asciiTheme="minorHAnsi" w:eastAsiaTheme="minorEastAsia" w:hAnsiTheme="minorHAnsi"/>
              <w:noProof/>
              <w:sz w:val="22"/>
              <w:szCs w:val="22"/>
              <w:lang w:bidi="gu-IN"/>
            </w:rPr>
          </w:pPr>
          <w:hyperlink w:anchor="_Toc31754797" w:history="1">
            <w:r w:rsidRPr="00530DAA">
              <w:rPr>
                <w:rStyle w:val="Hyperlink"/>
                <w:noProof/>
              </w:rPr>
              <w:t>Task 1: Create a Canvas App with Phone Layout</w:t>
            </w:r>
            <w:r>
              <w:rPr>
                <w:noProof/>
                <w:webHidden/>
              </w:rPr>
              <w:tab/>
            </w:r>
            <w:r>
              <w:rPr>
                <w:noProof/>
                <w:webHidden/>
              </w:rPr>
              <w:fldChar w:fldCharType="begin"/>
            </w:r>
            <w:r>
              <w:rPr>
                <w:noProof/>
                <w:webHidden/>
              </w:rPr>
              <w:instrText xml:space="preserve"> PAGEREF _Toc31754797 \h </w:instrText>
            </w:r>
            <w:r>
              <w:rPr>
                <w:noProof/>
                <w:webHidden/>
              </w:rPr>
            </w:r>
            <w:r>
              <w:rPr>
                <w:noProof/>
                <w:webHidden/>
              </w:rPr>
              <w:fldChar w:fldCharType="separate"/>
            </w:r>
            <w:r w:rsidR="00B022E2">
              <w:rPr>
                <w:noProof/>
                <w:webHidden/>
              </w:rPr>
              <w:t>18</w:t>
            </w:r>
            <w:r>
              <w:rPr>
                <w:noProof/>
                <w:webHidden/>
              </w:rPr>
              <w:fldChar w:fldCharType="end"/>
            </w:r>
          </w:hyperlink>
        </w:p>
        <w:p w14:paraId="4A4FD3C8" w14:textId="072B6A4F" w:rsidR="00D72251" w:rsidRDefault="00D72251">
          <w:pPr>
            <w:pStyle w:val="TOC3"/>
            <w:tabs>
              <w:tab w:val="right" w:leader="dot" w:pos="8990"/>
            </w:tabs>
            <w:rPr>
              <w:rFonts w:asciiTheme="minorHAnsi" w:eastAsiaTheme="minorEastAsia" w:hAnsiTheme="minorHAnsi"/>
              <w:noProof/>
              <w:sz w:val="22"/>
              <w:szCs w:val="22"/>
              <w:lang w:bidi="gu-IN"/>
            </w:rPr>
          </w:pPr>
          <w:hyperlink w:anchor="_Toc31754798" w:history="1">
            <w:r w:rsidRPr="00530DAA">
              <w:rPr>
                <w:rStyle w:val="Hyperlink"/>
                <w:noProof/>
              </w:rPr>
              <w:t>Task 2: Add your custom connector</w:t>
            </w:r>
            <w:r>
              <w:rPr>
                <w:noProof/>
                <w:webHidden/>
              </w:rPr>
              <w:tab/>
            </w:r>
            <w:r>
              <w:rPr>
                <w:noProof/>
                <w:webHidden/>
              </w:rPr>
              <w:fldChar w:fldCharType="begin"/>
            </w:r>
            <w:r>
              <w:rPr>
                <w:noProof/>
                <w:webHidden/>
              </w:rPr>
              <w:instrText xml:space="preserve"> PAGEREF _Toc31754798 \h </w:instrText>
            </w:r>
            <w:r>
              <w:rPr>
                <w:noProof/>
                <w:webHidden/>
              </w:rPr>
            </w:r>
            <w:r>
              <w:rPr>
                <w:noProof/>
                <w:webHidden/>
              </w:rPr>
              <w:fldChar w:fldCharType="separate"/>
            </w:r>
            <w:r w:rsidR="00B022E2">
              <w:rPr>
                <w:noProof/>
                <w:webHidden/>
              </w:rPr>
              <w:t>20</w:t>
            </w:r>
            <w:r>
              <w:rPr>
                <w:noProof/>
                <w:webHidden/>
              </w:rPr>
              <w:fldChar w:fldCharType="end"/>
            </w:r>
          </w:hyperlink>
        </w:p>
        <w:p w14:paraId="737C6B1B" w14:textId="5A67BC50" w:rsidR="00D72251" w:rsidRDefault="00D72251">
          <w:pPr>
            <w:pStyle w:val="TOC3"/>
            <w:tabs>
              <w:tab w:val="right" w:leader="dot" w:pos="8990"/>
            </w:tabs>
            <w:rPr>
              <w:rFonts w:asciiTheme="minorHAnsi" w:eastAsiaTheme="minorEastAsia" w:hAnsiTheme="minorHAnsi"/>
              <w:noProof/>
              <w:sz w:val="22"/>
              <w:szCs w:val="22"/>
              <w:lang w:bidi="gu-IN"/>
            </w:rPr>
          </w:pPr>
          <w:hyperlink w:anchor="_Toc31754799" w:history="1">
            <w:r w:rsidRPr="00530DAA">
              <w:rPr>
                <w:rStyle w:val="Hyperlink"/>
                <w:noProof/>
              </w:rPr>
              <w:t>Task 3: Bind Data to the Gallery</w:t>
            </w:r>
            <w:r>
              <w:rPr>
                <w:noProof/>
                <w:webHidden/>
              </w:rPr>
              <w:tab/>
            </w:r>
            <w:r>
              <w:rPr>
                <w:noProof/>
                <w:webHidden/>
              </w:rPr>
              <w:fldChar w:fldCharType="begin"/>
            </w:r>
            <w:r>
              <w:rPr>
                <w:noProof/>
                <w:webHidden/>
              </w:rPr>
              <w:instrText xml:space="preserve"> PAGEREF _Toc31754799 \h </w:instrText>
            </w:r>
            <w:r>
              <w:rPr>
                <w:noProof/>
                <w:webHidden/>
              </w:rPr>
            </w:r>
            <w:r>
              <w:rPr>
                <w:noProof/>
                <w:webHidden/>
              </w:rPr>
              <w:fldChar w:fldCharType="separate"/>
            </w:r>
            <w:r w:rsidR="00B022E2">
              <w:rPr>
                <w:noProof/>
                <w:webHidden/>
              </w:rPr>
              <w:t>21</w:t>
            </w:r>
            <w:r>
              <w:rPr>
                <w:noProof/>
                <w:webHidden/>
              </w:rPr>
              <w:fldChar w:fldCharType="end"/>
            </w:r>
          </w:hyperlink>
        </w:p>
        <w:p w14:paraId="0725E7A5" w14:textId="7B3A26ED" w:rsidR="00D72251" w:rsidRDefault="00D72251">
          <w:pPr>
            <w:pStyle w:val="TOC3"/>
            <w:tabs>
              <w:tab w:val="right" w:leader="dot" w:pos="8990"/>
            </w:tabs>
            <w:rPr>
              <w:rFonts w:asciiTheme="minorHAnsi" w:eastAsiaTheme="minorEastAsia" w:hAnsiTheme="minorHAnsi"/>
              <w:noProof/>
              <w:sz w:val="22"/>
              <w:szCs w:val="22"/>
              <w:lang w:bidi="gu-IN"/>
            </w:rPr>
          </w:pPr>
          <w:hyperlink w:anchor="_Toc31754800" w:history="1">
            <w:r w:rsidRPr="00530DAA">
              <w:rPr>
                <w:rStyle w:val="Hyperlink"/>
                <w:noProof/>
              </w:rPr>
              <w:t>Task 4: Create the Detail Screen to Edit and Delete Products</w:t>
            </w:r>
            <w:r>
              <w:rPr>
                <w:noProof/>
                <w:webHidden/>
              </w:rPr>
              <w:tab/>
            </w:r>
            <w:r>
              <w:rPr>
                <w:noProof/>
                <w:webHidden/>
              </w:rPr>
              <w:fldChar w:fldCharType="begin"/>
            </w:r>
            <w:r>
              <w:rPr>
                <w:noProof/>
                <w:webHidden/>
              </w:rPr>
              <w:instrText xml:space="preserve"> PAGEREF _Toc31754800 \h </w:instrText>
            </w:r>
            <w:r>
              <w:rPr>
                <w:noProof/>
                <w:webHidden/>
              </w:rPr>
            </w:r>
            <w:r>
              <w:rPr>
                <w:noProof/>
                <w:webHidden/>
              </w:rPr>
              <w:fldChar w:fldCharType="separate"/>
            </w:r>
            <w:r w:rsidR="00B022E2">
              <w:rPr>
                <w:noProof/>
                <w:webHidden/>
              </w:rPr>
              <w:t>27</w:t>
            </w:r>
            <w:r>
              <w:rPr>
                <w:noProof/>
                <w:webHidden/>
              </w:rPr>
              <w:fldChar w:fldCharType="end"/>
            </w:r>
          </w:hyperlink>
        </w:p>
        <w:p w14:paraId="543449BB" w14:textId="392B5887" w:rsidR="00D72251" w:rsidRDefault="00D72251">
          <w:pPr>
            <w:pStyle w:val="TOC3"/>
            <w:tabs>
              <w:tab w:val="right" w:leader="dot" w:pos="8990"/>
            </w:tabs>
            <w:rPr>
              <w:rFonts w:asciiTheme="minorHAnsi" w:eastAsiaTheme="minorEastAsia" w:hAnsiTheme="minorHAnsi"/>
              <w:noProof/>
              <w:sz w:val="22"/>
              <w:szCs w:val="22"/>
              <w:lang w:bidi="gu-IN"/>
            </w:rPr>
          </w:pPr>
          <w:hyperlink w:anchor="_Toc31754801" w:history="1">
            <w:r w:rsidRPr="00530DAA">
              <w:rPr>
                <w:rStyle w:val="Hyperlink"/>
                <w:noProof/>
              </w:rPr>
              <w:t>Task 5: Add functionality to Insert new Items</w:t>
            </w:r>
            <w:r>
              <w:rPr>
                <w:noProof/>
                <w:webHidden/>
              </w:rPr>
              <w:tab/>
            </w:r>
            <w:r>
              <w:rPr>
                <w:noProof/>
                <w:webHidden/>
              </w:rPr>
              <w:fldChar w:fldCharType="begin"/>
            </w:r>
            <w:r>
              <w:rPr>
                <w:noProof/>
                <w:webHidden/>
              </w:rPr>
              <w:instrText xml:space="preserve"> PAGEREF _Toc31754801 \h </w:instrText>
            </w:r>
            <w:r>
              <w:rPr>
                <w:noProof/>
                <w:webHidden/>
              </w:rPr>
            </w:r>
            <w:r>
              <w:rPr>
                <w:noProof/>
                <w:webHidden/>
              </w:rPr>
              <w:fldChar w:fldCharType="separate"/>
            </w:r>
            <w:r w:rsidR="00B022E2">
              <w:rPr>
                <w:noProof/>
                <w:webHidden/>
              </w:rPr>
              <w:t>30</w:t>
            </w:r>
            <w:r>
              <w:rPr>
                <w:noProof/>
                <w:webHidden/>
              </w:rPr>
              <w:fldChar w:fldCharType="end"/>
            </w:r>
          </w:hyperlink>
        </w:p>
        <w:p w14:paraId="74FD6BE3" w14:textId="6B646923" w:rsidR="00D72251" w:rsidRDefault="00D72251">
          <w:pPr>
            <w:pStyle w:val="TOC3"/>
            <w:tabs>
              <w:tab w:val="right" w:leader="dot" w:pos="8990"/>
            </w:tabs>
            <w:rPr>
              <w:rFonts w:asciiTheme="minorHAnsi" w:eastAsiaTheme="minorEastAsia" w:hAnsiTheme="minorHAnsi"/>
              <w:noProof/>
              <w:sz w:val="22"/>
              <w:szCs w:val="22"/>
              <w:lang w:bidi="gu-IN"/>
            </w:rPr>
          </w:pPr>
          <w:hyperlink w:anchor="_Toc31754802" w:history="1">
            <w:r w:rsidRPr="00530DAA">
              <w:rPr>
                <w:rStyle w:val="Hyperlink"/>
                <w:noProof/>
              </w:rPr>
              <w:t>Task 6: [Optional] Run the same app on your phone (iOS or Android)</w:t>
            </w:r>
            <w:r>
              <w:rPr>
                <w:noProof/>
                <w:webHidden/>
              </w:rPr>
              <w:tab/>
            </w:r>
            <w:r>
              <w:rPr>
                <w:noProof/>
                <w:webHidden/>
              </w:rPr>
              <w:fldChar w:fldCharType="begin"/>
            </w:r>
            <w:r>
              <w:rPr>
                <w:noProof/>
                <w:webHidden/>
              </w:rPr>
              <w:instrText xml:space="preserve"> PAGEREF _Toc31754802 \h </w:instrText>
            </w:r>
            <w:r>
              <w:rPr>
                <w:noProof/>
                <w:webHidden/>
              </w:rPr>
            </w:r>
            <w:r>
              <w:rPr>
                <w:noProof/>
                <w:webHidden/>
              </w:rPr>
              <w:fldChar w:fldCharType="separate"/>
            </w:r>
            <w:r w:rsidR="00B022E2">
              <w:rPr>
                <w:noProof/>
                <w:webHidden/>
              </w:rPr>
              <w:t>33</w:t>
            </w:r>
            <w:r>
              <w:rPr>
                <w:noProof/>
                <w:webHidden/>
              </w:rPr>
              <w:fldChar w:fldCharType="end"/>
            </w:r>
          </w:hyperlink>
        </w:p>
        <w:p w14:paraId="3920E551" w14:textId="70C77B76" w:rsidR="00D72251" w:rsidRDefault="00D72251">
          <w:pPr>
            <w:pStyle w:val="TOC2"/>
            <w:tabs>
              <w:tab w:val="right" w:leader="dot" w:pos="8990"/>
            </w:tabs>
            <w:rPr>
              <w:rFonts w:asciiTheme="minorHAnsi" w:eastAsiaTheme="minorEastAsia" w:hAnsiTheme="minorHAnsi"/>
              <w:noProof/>
              <w:sz w:val="22"/>
              <w:szCs w:val="22"/>
              <w:lang w:bidi="gu-IN"/>
            </w:rPr>
          </w:pPr>
          <w:hyperlink w:anchor="_Toc31754803" w:history="1">
            <w:r w:rsidRPr="00530DAA">
              <w:rPr>
                <w:rStyle w:val="Hyperlink"/>
                <w:noProof/>
                <w:shd w:val="clear" w:color="auto" w:fill="FFFFFF"/>
              </w:rPr>
              <w:t>Bonus Lab 5: [Optional] Enable the app to support Application Lifecycle Management (ALM) and setup Azure DevOps</w:t>
            </w:r>
            <w:r>
              <w:rPr>
                <w:noProof/>
                <w:webHidden/>
              </w:rPr>
              <w:tab/>
            </w:r>
            <w:r>
              <w:rPr>
                <w:noProof/>
                <w:webHidden/>
              </w:rPr>
              <w:fldChar w:fldCharType="begin"/>
            </w:r>
            <w:r>
              <w:rPr>
                <w:noProof/>
                <w:webHidden/>
              </w:rPr>
              <w:instrText xml:space="preserve"> PAGEREF _Toc31754803 \h </w:instrText>
            </w:r>
            <w:r>
              <w:rPr>
                <w:noProof/>
                <w:webHidden/>
              </w:rPr>
            </w:r>
            <w:r>
              <w:rPr>
                <w:noProof/>
                <w:webHidden/>
              </w:rPr>
              <w:fldChar w:fldCharType="separate"/>
            </w:r>
            <w:r w:rsidR="00B022E2">
              <w:rPr>
                <w:noProof/>
                <w:webHidden/>
              </w:rPr>
              <w:t>34</w:t>
            </w:r>
            <w:r>
              <w:rPr>
                <w:noProof/>
                <w:webHidden/>
              </w:rPr>
              <w:fldChar w:fldCharType="end"/>
            </w:r>
          </w:hyperlink>
        </w:p>
        <w:p w14:paraId="3E0A2606" w14:textId="169B7888" w:rsidR="00D72251" w:rsidRPr="00C01E1E" w:rsidRDefault="00D72251" w:rsidP="00C01E1E">
          <w:pPr>
            <w:pStyle w:val="TOC1"/>
            <w:tabs>
              <w:tab w:val="right" w:leader="dot" w:pos="8990"/>
            </w:tabs>
            <w:ind w:left="720"/>
            <w:rPr>
              <w:rFonts w:asciiTheme="minorHAnsi" w:eastAsiaTheme="minorEastAsia" w:hAnsiTheme="minorHAnsi"/>
              <w:noProof/>
              <w:sz w:val="18"/>
              <w:szCs w:val="18"/>
              <w:lang w:bidi="gu-IN"/>
            </w:rPr>
          </w:pPr>
          <w:hyperlink w:anchor="_Toc31754804" w:history="1">
            <w:r w:rsidRPr="00C01E1E">
              <w:rPr>
                <w:rStyle w:val="Hyperlink"/>
                <w:noProof/>
                <w:sz w:val="18"/>
                <w:szCs w:val="20"/>
              </w:rPr>
              <w:t>Set up Azure DevOps Subscription</w:t>
            </w:r>
            <w:r w:rsidRPr="00C01E1E">
              <w:rPr>
                <w:noProof/>
                <w:webHidden/>
                <w:sz w:val="18"/>
                <w:szCs w:val="20"/>
              </w:rPr>
              <w:tab/>
            </w:r>
            <w:r w:rsidRPr="00C01E1E">
              <w:rPr>
                <w:noProof/>
                <w:webHidden/>
                <w:sz w:val="18"/>
                <w:szCs w:val="20"/>
              </w:rPr>
              <w:fldChar w:fldCharType="begin"/>
            </w:r>
            <w:r w:rsidRPr="00C01E1E">
              <w:rPr>
                <w:noProof/>
                <w:webHidden/>
                <w:sz w:val="18"/>
                <w:szCs w:val="20"/>
              </w:rPr>
              <w:instrText xml:space="preserve"> PAGEREF _Toc31754804 \h </w:instrText>
            </w:r>
            <w:r w:rsidRPr="00C01E1E">
              <w:rPr>
                <w:noProof/>
                <w:webHidden/>
                <w:sz w:val="18"/>
                <w:szCs w:val="20"/>
              </w:rPr>
            </w:r>
            <w:r w:rsidRPr="00C01E1E">
              <w:rPr>
                <w:noProof/>
                <w:webHidden/>
                <w:sz w:val="18"/>
                <w:szCs w:val="20"/>
              </w:rPr>
              <w:fldChar w:fldCharType="separate"/>
            </w:r>
            <w:r w:rsidR="00B022E2">
              <w:rPr>
                <w:noProof/>
                <w:webHidden/>
                <w:sz w:val="18"/>
                <w:szCs w:val="20"/>
              </w:rPr>
              <w:t>35</w:t>
            </w:r>
            <w:r w:rsidRPr="00C01E1E">
              <w:rPr>
                <w:noProof/>
                <w:webHidden/>
                <w:sz w:val="18"/>
                <w:szCs w:val="20"/>
              </w:rPr>
              <w:fldChar w:fldCharType="end"/>
            </w:r>
          </w:hyperlink>
        </w:p>
        <w:p w14:paraId="2661869A" w14:textId="72DC1D58" w:rsidR="00D72251" w:rsidRPr="00C01E1E" w:rsidRDefault="00D72251" w:rsidP="00C01E1E">
          <w:pPr>
            <w:pStyle w:val="TOC1"/>
            <w:tabs>
              <w:tab w:val="right" w:leader="dot" w:pos="8990"/>
            </w:tabs>
            <w:ind w:left="720"/>
            <w:rPr>
              <w:rFonts w:asciiTheme="minorHAnsi" w:eastAsiaTheme="minorEastAsia" w:hAnsiTheme="minorHAnsi"/>
              <w:noProof/>
              <w:sz w:val="18"/>
              <w:szCs w:val="18"/>
              <w:lang w:bidi="gu-IN"/>
            </w:rPr>
          </w:pPr>
          <w:hyperlink w:anchor="_Toc31754805" w:history="1">
            <w:r w:rsidRPr="00C01E1E">
              <w:rPr>
                <w:rStyle w:val="Hyperlink"/>
                <w:noProof/>
                <w:sz w:val="18"/>
                <w:szCs w:val="20"/>
              </w:rPr>
              <w:t>Install the PowerApps Build Tools</w:t>
            </w:r>
            <w:r w:rsidRPr="00C01E1E">
              <w:rPr>
                <w:noProof/>
                <w:webHidden/>
                <w:sz w:val="18"/>
                <w:szCs w:val="20"/>
              </w:rPr>
              <w:tab/>
            </w:r>
            <w:r w:rsidRPr="00C01E1E">
              <w:rPr>
                <w:noProof/>
                <w:webHidden/>
                <w:sz w:val="18"/>
                <w:szCs w:val="20"/>
              </w:rPr>
              <w:fldChar w:fldCharType="begin"/>
            </w:r>
            <w:r w:rsidRPr="00C01E1E">
              <w:rPr>
                <w:noProof/>
                <w:webHidden/>
                <w:sz w:val="18"/>
                <w:szCs w:val="20"/>
              </w:rPr>
              <w:instrText xml:space="preserve"> PAGEREF _Toc31754805 \h </w:instrText>
            </w:r>
            <w:r w:rsidRPr="00C01E1E">
              <w:rPr>
                <w:noProof/>
                <w:webHidden/>
                <w:sz w:val="18"/>
                <w:szCs w:val="20"/>
              </w:rPr>
            </w:r>
            <w:r w:rsidRPr="00C01E1E">
              <w:rPr>
                <w:noProof/>
                <w:webHidden/>
                <w:sz w:val="18"/>
                <w:szCs w:val="20"/>
              </w:rPr>
              <w:fldChar w:fldCharType="separate"/>
            </w:r>
            <w:r w:rsidR="00B022E2">
              <w:rPr>
                <w:noProof/>
                <w:webHidden/>
                <w:sz w:val="18"/>
                <w:szCs w:val="20"/>
              </w:rPr>
              <w:t>42</w:t>
            </w:r>
            <w:r w:rsidRPr="00C01E1E">
              <w:rPr>
                <w:noProof/>
                <w:webHidden/>
                <w:sz w:val="18"/>
                <w:szCs w:val="20"/>
              </w:rPr>
              <w:fldChar w:fldCharType="end"/>
            </w:r>
          </w:hyperlink>
        </w:p>
        <w:p w14:paraId="0675944C" w14:textId="26A2A4CF" w:rsidR="00D72251" w:rsidRPr="00C01E1E" w:rsidRDefault="00D72251" w:rsidP="00C01E1E">
          <w:pPr>
            <w:pStyle w:val="TOC1"/>
            <w:tabs>
              <w:tab w:val="right" w:leader="dot" w:pos="8990"/>
            </w:tabs>
            <w:ind w:left="720"/>
            <w:rPr>
              <w:rFonts w:asciiTheme="minorHAnsi" w:eastAsiaTheme="minorEastAsia" w:hAnsiTheme="minorHAnsi"/>
              <w:noProof/>
              <w:sz w:val="18"/>
              <w:szCs w:val="18"/>
              <w:lang w:bidi="gu-IN"/>
            </w:rPr>
          </w:pPr>
          <w:hyperlink w:anchor="_Toc31754806" w:history="1">
            <w:r w:rsidRPr="00C01E1E">
              <w:rPr>
                <w:rStyle w:val="Hyperlink"/>
                <w:noProof/>
                <w:sz w:val="18"/>
                <w:szCs w:val="20"/>
              </w:rPr>
              <w:t>Create Production Environment</w:t>
            </w:r>
            <w:r w:rsidRPr="00C01E1E">
              <w:rPr>
                <w:noProof/>
                <w:webHidden/>
                <w:sz w:val="18"/>
                <w:szCs w:val="20"/>
              </w:rPr>
              <w:tab/>
            </w:r>
            <w:r w:rsidRPr="00C01E1E">
              <w:rPr>
                <w:noProof/>
                <w:webHidden/>
                <w:sz w:val="18"/>
                <w:szCs w:val="20"/>
              </w:rPr>
              <w:fldChar w:fldCharType="begin"/>
            </w:r>
            <w:r w:rsidRPr="00C01E1E">
              <w:rPr>
                <w:noProof/>
                <w:webHidden/>
                <w:sz w:val="18"/>
                <w:szCs w:val="20"/>
              </w:rPr>
              <w:instrText xml:space="preserve"> PAGEREF _Toc31754806 \h </w:instrText>
            </w:r>
            <w:r w:rsidRPr="00C01E1E">
              <w:rPr>
                <w:noProof/>
                <w:webHidden/>
                <w:sz w:val="18"/>
                <w:szCs w:val="20"/>
              </w:rPr>
            </w:r>
            <w:r w:rsidRPr="00C01E1E">
              <w:rPr>
                <w:noProof/>
                <w:webHidden/>
                <w:sz w:val="18"/>
                <w:szCs w:val="20"/>
              </w:rPr>
              <w:fldChar w:fldCharType="separate"/>
            </w:r>
            <w:r w:rsidR="00B022E2">
              <w:rPr>
                <w:noProof/>
                <w:webHidden/>
                <w:sz w:val="18"/>
                <w:szCs w:val="20"/>
              </w:rPr>
              <w:t>48</w:t>
            </w:r>
            <w:r w:rsidRPr="00C01E1E">
              <w:rPr>
                <w:noProof/>
                <w:webHidden/>
                <w:sz w:val="18"/>
                <w:szCs w:val="20"/>
              </w:rPr>
              <w:fldChar w:fldCharType="end"/>
            </w:r>
          </w:hyperlink>
        </w:p>
        <w:p w14:paraId="67C6CC9F" w14:textId="4004D925" w:rsidR="00D72251" w:rsidRPr="00C01E1E" w:rsidRDefault="00D72251" w:rsidP="00C01E1E">
          <w:pPr>
            <w:pStyle w:val="TOC1"/>
            <w:tabs>
              <w:tab w:val="right" w:leader="dot" w:pos="8990"/>
            </w:tabs>
            <w:ind w:left="720"/>
            <w:rPr>
              <w:rFonts w:asciiTheme="minorHAnsi" w:eastAsiaTheme="minorEastAsia" w:hAnsiTheme="minorHAnsi"/>
              <w:noProof/>
              <w:sz w:val="18"/>
              <w:szCs w:val="18"/>
              <w:lang w:bidi="gu-IN"/>
            </w:rPr>
          </w:pPr>
          <w:hyperlink w:anchor="_Toc31754807" w:history="1">
            <w:r w:rsidRPr="00C01E1E">
              <w:rPr>
                <w:rStyle w:val="Hyperlink"/>
                <w:noProof/>
                <w:sz w:val="18"/>
                <w:szCs w:val="20"/>
              </w:rPr>
              <w:t>Package your App</w:t>
            </w:r>
            <w:r w:rsidRPr="00C01E1E">
              <w:rPr>
                <w:noProof/>
                <w:webHidden/>
                <w:sz w:val="18"/>
                <w:szCs w:val="20"/>
              </w:rPr>
              <w:tab/>
            </w:r>
            <w:r w:rsidRPr="00C01E1E">
              <w:rPr>
                <w:noProof/>
                <w:webHidden/>
                <w:sz w:val="18"/>
                <w:szCs w:val="20"/>
              </w:rPr>
              <w:fldChar w:fldCharType="begin"/>
            </w:r>
            <w:r w:rsidRPr="00C01E1E">
              <w:rPr>
                <w:noProof/>
                <w:webHidden/>
                <w:sz w:val="18"/>
                <w:szCs w:val="20"/>
              </w:rPr>
              <w:instrText xml:space="preserve"> PAGEREF _Toc31754807 \h </w:instrText>
            </w:r>
            <w:r w:rsidRPr="00C01E1E">
              <w:rPr>
                <w:noProof/>
                <w:webHidden/>
                <w:sz w:val="18"/>
                <w:szCs w:val="20"/>
              </w:rPr>
            </w:r>
            <w:r w:rsidRPr="00C01E1E">
              <w:rPr>
                <w:noProof/>
                <w:webHidden/>
                <w:sz w:val="18"/>
                <w:szCs w:val="20"/>
              </w:rPr>
              <w:fldChar w:fldCharType="separate"/>
            </w:r>
            <w:r w:rsidR="00B022E2">
              <w:rPr>
                <w:noProof/>
                <w:webHidden/>
                <w:sz w:val="18"/>
                <w:szCs w:val="20"/>
              </w:rPr>
              <w:t>51</w:t>
            </w:r>
            <w:r w:rsidRPr="00C01E1E">
              <w:rPr>
                <w:noProof/>
                <w:webHidden/>
                <w:sz w:val="18"/>
                <w:szCs w:val="20"/>
              </w:rPr>
              <w:fldChar w:fldCharType="end"/>
            </w:r>
          </w:hyperlink>
        </w:p>
        <w:p w14:paraId="50A4E5A0" w14:textId="6B54877D" w:rsidR="00D72251" w:rsidRPr="00C01E1E" w:rsidRDefault="00D72251" w:rsidP="00C01E1E">
          <w:pPr>
            <w:pStyle w:val="TOC2"/>
            <w:tabs>
              <w:tab w:val="right" w:leader="dot" w:pos="8990"/>
            </w:tabs>
            <w:ind w:left="930"/>
            <w:rPr>
              <w:rFonts w:asciiTheme="minorHAnsi" w:eastAsiaTheme="minorEastAsia" w:hAnsiTheme="minorHAnsi"/>
              <w:noProof/>
              <w:sz w:val="18"/>
              <w:szCs w:val="18"/>
              <w:lang w:bidi="gu-IN"/>
            </w:rPr>
          </w:pPr>
          <w:hyperlink w:anchor="_Toc31754808" w:history="1">
            <w:r w:rsidRPr="00C01E1E">
              <w:rPr>
                <w:rStyle w:val="Hyperlink"/>
                <w:noProof/>
                <w:sz w:val="16"/>
                <w:szCs w:val="20"/>
              </w:rPr>
              <w:t>Create Solution and Publisher</w:t>
            </w:r>
            <w:r w:rsidRPr="00C01E1E">
              <w:rPr>
                <w:noProof/>
                <w:webHidden/>
                <w:sz w:val="16"/>
                <w:szCs w:val="20"/>
              </w:rPr>
              <w:tab/>
            </w:r>
            <w:r w:rsidRPr="00C01E1E">
              <w:rPr>
                <w:noProof/>
                <w:webHidden/>
                <w:sz w:val="16"/>
                <w:szCs w:val="20"/>
              </w:rPr>
              <w:fldChar w:fldCharType="begin"/>
            </w:r>
            <w:r w:rsidRPr="00C01E1E">
              <w:rPr>
                <w:noProof/>
                <w:webHidden/>
                <w:sz w:val="16"/>
                <w:szCs w:val="20"/>
              </w:rPr>
              <w:instrText xml:space="preserve"> PAGEREF _Toc31754808 \h </w:instrText>
            </w:r>
            <w:r w:rsidRPr="00C01E1E">
              <w:rPr>
                <w:noProof/>
                <w:webHidden/>
                <w:sz w:val="16"/>
                <w:szCs w:val="20"/>
              </w:rPr>
            </w:r>
            <w:r w:rsidRPr="00C01E1E">
              <w:rPr>
                <w:noProof/>
                <w:webHidden/>
                <w:sz w:val="16"/>
                <w:szCs w:val="20"/>
              </w:rPr>
              <w:fldChar w:fldCharType="separate"/>
            </w:r>
            <w:r w:rsidR="00B022E2">
              <w:rPr>
                <w:noProof/>
                <w:webHidden/>
                <w:sz w:val="16"/>
                <w:szCs w:val="20"/>
              </w:rPr>
              <w:t>52</w:t>
            </w:r>
            <w:r w:rsidRPr="00C01E1E">
              <w:rPr>
                <w:noProof/>
                <w:webHidden/>
                <w:sz w:val="16"/>
                <w:szCs w:val="20"/>
              </w:rPr>
              <w:fldChar w:fldCharType="end"/>
            </w:r>
          </w:hyperlink>
        </w:p>
        <w:p w14:paraId="6109FA3F" w14:textId="0FE0F918" w:rsidR="00D72251" w:rsidRPr="00C01E1E" w:rsidRDefault="00D72251" w:rsidP="00C01E1E">
          <w:pPr>
            <w:pStyle w:val="TOC2"/>
            <w:tabs>
              <w:tab w:val="right" w:leader="dot" w:pos="8990"/>
            </w:tabs>
            <w:ind w:left="930"/>
            <w:rPr>
              <w:rFonts w:asciiTheme="minorHAnsi" w:eastAsiaTheme="minorEastAsia" w:hAnsiTheme="minorHAnsi"/>
              <w:noProof/>
              <w:sz w:val="18"/>
              <w:szCs w:val="18"/>
              <w:lang w:bidi="gu-IN"/>
            </w:rPr>
          </w:pPr>
          <w:hyperlink w:anchor="_Toc31754809" w:history="1">
            <w:r w:rsidRPr="00C01E1E">
              <w:rPr>
                <w:rStyle w:val="Hyperlink"/>
                <w:noProof/>
                <w:sz w:val="16"/>
                <w:szCs w:val="20"/>
              </w:rPr>
              <w:t>Add App to the Solution</w:t>
            </w:r>
            <w:r w:rsidRPr="00C01E1E">
              <w:rPr>
                <w:noProof/>
                <w:webHidden/>
                <w:sz w:val="16"/>
                <w:szCs w:val="20"/>
              </w:rPr>
              <w:tab/>
            </w:r>
            <w:r w:rsidRPr="00C01E1E">
              <w:rPr>
                <w:noProof/>
                <w:webHidden/>
                <w:sz w:val="16"/>
                <w:szCs w:val="20"/>
              </w:rPr>
              <w:fldChar w:fldCharType="begin"/>
            </w:r>
            <w:r w:rsidRPr="00C01E1E">
              <w:rPr>
                <w:noProof/>
                <w:webHidden/>
                <w:sz w:val="16"/>
                <w:szCs w:val="20"/>
              </w:rPr>
              <w:instrText xml:space="preserve"> PAGEREF _Toc31754809 \h </w:instrText>
            </w:r>
            <w:r w:rsidRPr="00C01E1E">
              <w:rPr>
                <w:noProof/>
                <w:webHidden/>
                <w:sz w:val="16"/>
                <w:szCs w:val="20"/>
              </w:rPr>
            </w:r>
            <w:r w:rsidRPr="00C01E1E">
              <w:rPr>
                <w:noProof/>
                <w:webHidden/>
                <w:sz w:val="16"/>
                <w:szCs w:val="20"/>
              </w:rPr>
              <w:fldChar w:fldCharType="separate"/>
            </w:r>
            <w:r w:rsidR="00B022E2">
              <w:rPr>
                <w:noProof/>
                <w:webHidden/>
                <w:sz w:val="16"/>
                <w:szCs w:val="20"/>
              </w:rPr>
              <w:t>56</w:t>
            </w:r>
            <w:r w:rsidRPr="00C01E1E">
              <w:rPr>
                <w:noProof/>
                <w:webHidden/>
                <w:sz w:val="16"/>
                <w:szCs w:val="20"/>
              </w:rPr>
              <w:fldChar w:fldCharType="end"/>
            </w:r>
          </w:hyperlink>
        </w:p>
        <w:p w14:paraId="56D23BE5" w14:textId="349D6BDC" w:rsidR="00D72251" w:rsidRPr="00C01E1E" w:rsidRDefault="00D72251" w:rsidP="00C01E1E">
          <w:pPr>
            <w:pStyle w:val="TOC1"/>
            <w:tabs>
              <w:tab w:val="right" w:leader="dot" w:pos="8990"/>
            </w:tabs>
            <w:ind w:left="720"/>
            <w:rPr>
              <w:rFonts w:asciiTheme="minorHAnsi" w:eastAsiaTheme="minorEastAsia" w:hAnsiTheme="minorHAnsi"/>
              <w:noProof/>
              <w:sz w:val="18"/>
              <w:szCs w:val="18"/>
              <w:lang w:bidi="gu-IN"/>
            </w:rPr>
          </w:pPr>
          <w:hyperlink w:anchor="_Toc31754810" w:history="1">
            <w:r w:rsidRPr="00C01E1E">
              <w:rPr>
                <w:rStyle w:val="Hyperlink"/>
                <w:noProof/>
                <w:sz w:val="18"/>
                <w:szCs w:val="20"/>
              </w:rPr>
              <w:t>Create Custom Connector in downstream environment</w:t>
            </w:r>
            <w:r w:rsidRPr="00C01E1E">
              <w:rPr>
                <w:noProof/>
                <w:webHidden/>
                <w:sz w:val="18"/>
                <w:szCs w:val="20"/>
              </w:rPr>
              <w:tab/>
            </w:r>
            <w:r w:rsidRPr="00C01E1E">
              <w:rPr>
                <w:noProof/>
                <w:webHidden/>
                <w:sz w:val="18"/>
                <w:szCs w:val="20"/>
              </w:rPr>
              <w:fldChar w:fldCharType="begin"/>
            </w:r>
            <w:r w:rsidRPr="00C01E1E">
              <w:rPr>
                <w:noProof/>
                <w:webHidden/>
                <w:sz w:val="18"/>
                <w:szCs w:val="20"/>
              </w:rPr>
              <w:instrText xml:space="preserve"> PAGEREF _Toc31754810 \h </w:instrText>
            </w:r>
            <w:r w:rsidRPr="00C01E1E">
              <w:rPr>
                <w:noProof/>
                <w:webHidden/>
                <w:sz w:val="18"/>
                <w:szCs w:val="20"/>
              </w:rPr>
            </w:r>
            <w:r w:rsidRPr="00C01E1E">
              <w:rPr>
                <w:noProof/>
                <w:webHidden/>
                <w:sz w:val="18"/>
                <w:szCs w:val="20"/>
              </w:rPr>
              <w:fldChar w:fldCharType="separate"/>
            </w:r>
            <w:r w:rsidR="00B022E2">
              <w:rPr>
                <w:noProof/>
                <w:webHidden/>
                <w:sz w:val="18"/>
                <w:szCs w:val="20"/>
              </w:rPr>
              <w:t>58</w:t>
            </w:r>
            <w:r w:rsidRPr="00C01E1E">
              <w:rPr>
                <w:noProof/>
                <w:webHidden/>
                <w:sz w:val="18"/>
                <w:szCs w:val="20"/>
              </w:rPr>
              <w:fldChar w:fldCharType="end"/>
            </w:r>
          </w:hyperlink>
        </w:p>
        <w:p w14:paraId="5A50A771" w14:textId="2219F549" w:rsidR="00D72251" w:rsidRPr="00C01E1E" w:rsidRDefault="00D72251" w:rsidP="00C01E1E">
          <w:pPr>
            <w:pStyle w:val="TOC1"/>
            <w:tabs>
              <w:tab w:val="right" w:leader="dot" w:pos="8990"/>
            </w:tabs>
            <w:ind w:left="720"/>
            <w:rPr>
              <w:rFonts w:asciiTheme="minorHAnsi" w:eastAsiaTheme="minorEastAsia" w:hAnsiTheme="minorHAnsi"/>
              <w:noProof/>
              <w:sz w:val="18"/>
              <w:szCs w:val="18"/>
              <w:lang w:bidi="gu-IN"/>
            </w:rPr>
          </w:pPr>
          <w:hyperlink w:anchor="_Toc31754811" w:history="1">
            <w:r w:rsidRPr="00C01E1E">
              <w:rPr>
                <w:rStyle w:val="Hyperlink"/>
                <w:noProof/>
                <w:sz w:val="18"/>
                <w:szCs w:val="20"/>
              </w:rPr>
              <w:t>Create Build Pipeline – Export Solution from Development Environment</w:t>
            </w:r>
            <w:r w:rsidRPr="00C01E1E">
              <w:rPr>
                <w:noProof/>
                <w:webHidden/>
                <w:sz w:val="18"/>
                <w:szCs w:val="20"/>
              </w:rPr>
              <w:tab/>
            </w:r>
            <w:r w:rsidRPr="00C01E1E">
              <w:rPr>
                <w:noProof/>
                <w:webHidden/>
                <w:sz w:val="18"/>
                <w:szCs w:val="20"/>
              </w:rPr>
              <w:fldChar w:fldCharType="begin"/>
            </w:r>
            <w:r w:rsidRPr="00C01E1E">
              <w:rPr>
                <w:noProof/>
                <w:webHidden/>
                <w:sz w:val="18"/>
                <w:szCs w:val="20"/>
              </w:rPr>
              <w:instrText xml:space="preserve"> PAGEREF _Toc31754811 \h </w:instrText>
            </w:r>
            <w:r w:rsidRPr="00C01E1E">
              <w:rPr>
                <w:noProof/>
                <w:webHidden/>
                <w:sz w:val="18"/>
                <w:szCs w:val="20"/>
              </w:rPr>
            </w:r>
            <w:r w:rsidRPr="00C01E1E">
              <w:rPr>
                <w:noProof/>
                <w:webHidden/>
                <w:sz w:val="18"/>
                <w:szCs w:val="20"/>
              </w:rPr>
              <w:fldChar w:fldCharType="separate"/>
            </w:r>
            <w:r w:rsidR="00B022E2">
              <w:rPr>
                <w:noProof/>
                <w:webHidden/>
                <w:sz w:val="18"/>
                <w:szCs w:val="20"/>
              </w:rPr>
              <w:t>59</w:t>
            </w:r>
            <w:r w:rsidRPr="00C01E1E">
              <w:rPr>
                <w:noProof/>
                <w:webHidden/>
                <w:sz w:val="18"/>
                <w:szCs w:val="20"/>
              </w:rPr>
              <w:fldChar w:fldCharType="end"/>
            </w:r>
          </w:hyperlink>
        </w:p>
        <w:p w14:paraId="63347F6D" w14:textId="31882D70" w:rsidR="00D72251" w:rsidRDefault="00D72251" w:rsidP="00C01E1E">
          <w:pPr>
            <w:pStyle w:val="TOC1"/>
            <w:tabs>
              <w:tab w:val="right" w:leader="dot" w:pos="8990"/>
            </w:tabs>
            <w:ind w:left="720"/>
            <w:rPr>
              <w:rFonts w:asciiTheme="minorHAnsi" w:eastAsiaTheme="minorEastAsia" w:hAnsiTheme="minorHAnsi"/>
              <w:noProof/>
              <w:szCs w:val="22"/>
              <w:lang w:bidi="gu-IN"/>
            </w:rPr>
          </w:pPr>
          <w:hyperlink w:anchor="_Toc31754812" w:history="1">
            <w:r w:rsidRPr="00C01E1E">
              <w:rPr>
                <w:rStyle w:val="Hyperlink"/>
                <w:noProof/>
                <w:sz w:val="18"/>
                <w:szCs w:val="20"/>
              </w:rPr>
              <w:t>Create Release Pipeline – deploy to Production</w:t>
            </w:r>
            <w:r w:rsidRPr="00C01E1E">
              <w:rPr>
                <w:noProof/>
                <w:webHidden/>
                <w:sz w:val="18"/>
                <w:szCs w:val="20"/>
              </w:rPr>
              <w:tab/>
            </w:r>
            <w:r w:rsidRPr="00C01E1E">
              <w:rPr>
                <w:noProof/>
                <w:webHidden/>
                <w:sz w:val="18"/>
                <w:szCs w:val="20"/>
              </w:rPr>
              <w:fldChar w:fldCharType="begin"/>
            </w:r>
            <w:r w:rsidRPr="00C01E1E">
              <w:rPr>
                <w:noProof/>
                <w:webHidden/>
                <w:sz w:val="18"/>
                <w:szCs w:val="20"/>
              </w:rPr>
              <w:instrText xml:space="preserve"> PAGEREF _Toc31754812 \h </w:instrText>
            </w:r>
            <w:r w:rsidRPr="00C01E1E">
              <w:rPr>
                <w:noProof/>
                <w:webHidden/>
                <w:sz w:val="18"/>
                <w:szCs w:val="20"/>
              </w:rPr>
            </w:r>
            <w:r w:rsidRPr="00C01E1E">
              <w:rPr>
                <w:noProof/>
                <w:webHidden/>
                <w:sz w:val="18"/>
                <w:szCs w:val="20"/>
              </w:rPr>
              <w:fldChar w:fldCharType="separate"/>
            </w:r>
            <w:r w:rsidR="00B022E2">
              <w:rPr>
                <w:noProof/>
                <w:webHidden/>
                <w:sz w:val="18"/>
                <w:szCs w:val="20"/>
              </w:rPr>
              <w:t>75</w:t>
            </w:r>
            <w:r w:rsidRPr="00C01E1E">
              <w:rPr>
                <w:noProof/>
                <w:webHidden/>
                <w:sz w:val="18"/>
                <w:szCs w:val="20"/>
              </w:rPr>
              <w:fldChar w:fldCharType="end"/>
            </w:r>
          </w:hyperlink>
        </w:p>
        <w:p w14:paraId="70096F95" w14:textId="58FBB3E6" w:rsidR="00D72251" w:rsidRDefault="00D72251">
          <w:pPr>
            <w:pStyle w:val="TOC2"/>
            <w:tabs>
              <w:tab w:val="right" w:leader="dot" w:pos="8990"/>
            </w:tabs>
            <w:rPr>
              <w:rFonts w:asciiTheme="minorHAnsi" w:eastAsiaTheme="minorEastAsia" w:hAnsiTheme="minorHAnsi"/>
              <w:noProof/>
              <w:sz w:val="22"/>
              <w:szCs w:val="22"/>
              <w:lang w:bidi="gu-IN"/>
            </w:rPr>
          </w:pPr>
          <w:hyperlink w:anchor="_Toc31754813" w:history="1">
            <w:r w:rsidRPr="00530DAA">
              <w:rPr>
                <w:rStyle w:val="Hyperlink"/>
                <w:noProof/>
                <w:shd w:val="clear" w:color="auto" w:fill="FFFFFF"/>
              </w:rPr>
              <w:t>Lab Disclaimer</w:t>
            </w:r>
            <w:r>
              <w:rPr>
                <w:noProof/>
                <w:webHidden/>
              </w:rPr>
              <w:tab/>
            </w:r>
            <w:r>
              <w:rPr>
                <w:noProof/>
                <w:webHidden/>
              </w:rPr>
              <w:fldChar w:fldCharType="begin"/>
            </w:r>
            <w:r>
              <w:rPr>
                <w:noProof/>
                <w:webHidden/>
              </w:rPr>
              <w:instrText xml:space="preserve"> PAGEREF _Toc31754813 \h </w:instrText>
            </w:r>
            <w:r>
              <w:rPr>
                <w:noProof/>
                <w:webHidden/>
              </w:rPr>
            </w:r>
            <w:r>
              <w:rPr>
                <w:noProof/>
                <w:webHidden/>
              </w:rPr>
              <w:fldChar w:fldCharType="separate"/>
            </w:r>
            <w:r w:rsidR="00B022E2">
              <w:rPr>
                <w:noProof/>
                <w:webHidden/>
              </w:rPr>
              <w:t>85</w:t>
            </w:r>
            <w:r>
              <w:rPr>
                <w:noProof/>
                <w:webHidden/>
              </w:rPr>
              <w:fldChar w:fldCharType="end"/>
            </w:r>
          </w:hyperlink>
        </w:p>
        <w:p w14:paraId="745F2613" w14:textId="350A920D" w:rsidR="00487378" w:rsidRDefault="00187CB9">
          <w:r>
            <w:fldChar w:fldCharType="end"/>
          </w:r>
        </w:p>
      </w:sdtContent>
    </w:sdt>
    <w:p w14:paraId="745F2614" w14:textId="77777777" w:rsidR="00E54EC0" w:rsidRDefault="00E54EC0" w:rsidP="00445643"/>
    <w:p w14:paraId="745F2615" w14:textId="77777777" w:rsidR="00264F04" w:rsidRPr="0017261A" w:rsidRDefault="00264F04" w:rsidP="00D6120F">
      <w:pPr>
        <w:sectPr w:rsidR="00264F04" w:rsidRPr="0017261A" w:rsidSect="00884E29">
          <w:headerReference w:type="even" r:id="rId10"/>
          <w:headerReference w:type="default" r:id="rId11"/>
          <w:footerReference w:type="even" r:id="rId12"/>
          <w:footerReference w:type="default" r:id="rId13"/>
          <w:headerReference w:type="first" r:id="rId14"/>
          <w:footerReference w:type="first" r:id="rId15"/>
          <w:pgSz w:w="12240" w:h="15840"/>
          <w:pgMar w:top="1440" w:right="1440" w:bottom="1440" w:left="1800" w:header="720" w:footer="576" w:gutter="0"/>
          <w:cols w:space="720"/>
          <w:docGrid w:linePitch="360"/>
        </w:sectPr>
      </w:pPr>
      <w:bookmarkStart w:id="1" w:name="_GoBack"/>
      <w:bookmarkEnd w:id="1"/>
    </w:p>
    <w:p w14:paraId="4F15AE32" w14:textId="35AB364A" w:rsidR="00F8111F" w:rsidRDefault="00F8111F" w:rsidP="00F8111F">
      <w:pPr>
        <w:pStyle w:val="Heading1"/>
      </w:pPr>
      <w:bookmarkStart w:id="2" w:name="_Toc237080858"/>
      <w:bookmarkStart w:id="3" w:name="H3r10"/>
      <w:bookmarkStart w:id="4" w:name="_Toc31754784"/>
      <w:r>
        <w:lastRenderedPageBreak/>
        <w:t>Lab Overview</w:t>
      </w:r>
      <w:bookmarkEnd w:id="2"/>
      <w:r w:rsidR="00CC0792">
        <w:t xml:space="preserve"> and Objectives</w:t>
      </w:r>
      <w:bookmarkEnd w:id="4"/>
    </w:p>
    <w:p w14:paraId="6435B46D" w14:textId="50F0A47C" w:rsidR="00F8111F" w:rsidRDefault="00CC0792" w:rsidP="007D24BF">
      <w:pPr>
        <w:pStyle w:val="Heading3"/>
      </w:pPr>
      <w:bookmarkStart w:id="5" w:name="_Toc31754785"/>
      <w:r>
        <w:t>Overview</w:t>
      </w:r>
      <w:bookmarkEnd w:id="5"/>
    </w:p>
    <w:p w14:paraId="4D02C33C" w14:textId="7E37A82F" w:rsidR="00CC0792" w:rsidRDefault="00CC0792" w:rsidP="00CC0792">
      <w:pPr>
        <w:ind w:left="0"/>
      </w:pPr>
      <w:r>
        <w:t xml:space="preserve">Most enterprises have most of their core business data trapped in several silos (legacy databases </w:t>
      </w:r>
      <w:r w:rsidR="00DF587F">
        <w:t>and</w:t>
      </w:r>
      <w:r>
        <w:t xml:space="preserve"> apps - Systems of Records). It is essential for digital transformation to break those data silos and make the information trapped in those systems available to employees and business teams as needed. </w:t>
      </w:r>
    </w:p>
    <w:p w14:paraId="7E08BD9E" w14:textId="77777777" w:rsidR="00CC0792" w:rsidRPr="00255279" w:rsidRDefault="00CC0792" w:rsidP="00CC0792">
      <w:pPr>
        <w:ind w:left="0"/>
      </w:pPr>
      <w:r>
        <w:t xml:space="preserve">It is also important to modernize the user experience of the enterprise apps to drive productivity. </w:t>
      </w:r>
      <w:hyperlink r:id="rId16" w:history="1">
        <w:r w:rsidRPr="003D417E">
          <w:rPr>
            <w:rStyle w:val="Hyperlink"/>
          </w:rPr>
          <w:t>Microsoft Power Apps</w:t>
        </w:r>
      </w:hyperlink>
      <w:r>
        <w:t xml:space="preserve"> along with </w:t>
      </w:r>
      <w:hyperlink r:id="rId17" w:history="1">
        <w:r w:rsidRPr="003476E5">
          <w:rPr>
            <w:rStyle w:val="Hyperlink"/>
          </w:rPr>
          <w:t>Azure</w:t>
        </w:r>
      </w:hyperlink>
      <w:r>
        <w:t xml:space="preserve"> could be an effective way to bridge this gap, by enabling an RESTful API layer powered by Azure which could encapsulate and standardize the enterprise data for use with apps + Power Apps as the rapid application development user interface where business apps can be built with agility and in collaboration with the business.</w:t>
      </w:r>
    </w:p>
    <w:p w14:paraId="38B20A7A" w14:textId="53201C2C" w:rsidR="00C81C09" w:rsidRDefault="00CC0792" w:rsidP="007D24BF">
      <w:pPr>
        <w:pStyle w:val="Heading3"/>
      </w:pPr>
      <w:bookmarkStart w:id="6" w:name="_Toc31754786"/>
      <w:r>
        <w:t>Objectives</w:t>
      </w:r>
      <w:bookmarkEnd w:id="6"/>
    </w:p>
    <w:p w14:paraId="1BCDA687" w14:textId="77777777" w:rsidR="00CC0792" w:rsidRDefault="00CC0792" w:rsidP="00CC0792">
      <w:pPr>
        <w:ind w:left="0"/>
        <w:rPr>
          <w:noProof/>
        </w:rPr>
      </w:pPr>
      <w:r>
        <w:rPr>
          <w:noProof/>
        </w:rPr>
        <w:t>This lab has two key objectives:</w:t>
      </w:r>
    </w:p>
    <w:p w14:paraId="3B7A3793" w14:textId="1FA471C1" w:rsidR="00CC0792" w:rsidRDefault="00CC0792" w:rsidP="00CC0792">
      <w:pPr>
        <w:pStyle w:val="ListParagraph"/>
        <w:numPr>
          <w:ilvl w:val="0"/>
          <w:numId w:val="12"/>
        </w:numPr>
      </w:pPr>
      <w:r w:rsidRPr="00CC317C">
        <w:t xml:space="preserve">To demonstrate how </w:t>
      </w:r>
      <w:r>
        <w:t xml:space="preserve">the </w:t>
      </w:r>
      <w:hyperlink r:id="rId18" w:history="1">
        <w:r w:rsidRPr="00FA041E">
          <w:rPr>
            <w:rStyle w:val="Hyperlink"/>
          </w:rPr>
          <w:t>Microsoft Power Apps</w:t>
        </w:r>
      </w:hyperlink>
      <w:r w:rsidRPr="00CC317C">
        <w:t xml:space="preserve"> platform can help unlock the potential of untapped assets within an Enterprise (legacy APIs, data sources, processes) with a low code / no code approach. </w:t>
      </w:r>
      <w:r>
        <w:br/>
      </w:r>
    </w:p>
    <w:p w14:paraId="5AB2D486" w14:textId="46196239" w:rsidR="00CC0792" w:rsidRDefault="00CC0792" w:rsidP="00CC0792">
      <w:pPr>
        <w:pStyle w:val="ListParagraph"/>
        <w:numPr>
          <w:ilvl w:val="0"/>
          <w:numId w:val="12"/>
        </w:numPr>
      </w:pPr>
      <w:r>
        <w:t xml:space="preserve">Learn to create a cross-platform application user experience using Microsoft Power Apps to consume these RESTful APIs through </w:t>
      </w:r>
      <w:hyperlink r:id="rId19" w:history="1">
        <w:r w:rsidRPr="00FA041E">
          <w:rPr>
            <w:rStyle w:val="Hyperlink"/>
          </w:rPr>
          <w:t>custom connectors</w:t>
        </w:r>
      </w:hyperlink>
    </w:p>
    <w:p w14:paraId="169AC420" w14:textId="742C2F42" w:rsidR="00CC0792" w:rsidRDefault="00CC0792" w:rsidP="00CC0792"/>
    <w:p w14:paraId="54876AB3" w14:textId="77777777" w:rsidR="00CC0792" w:rsidRDefault="00CC0792">
      <w:pPr>
        <w:spacing w:after="200"/>
        <w:ind w:left="0" w:right="0"/>
        <w:rPr>
          <w:rFonts w:ascii="Calibri" w:hAnsi="Calibri"/>
          <w:b/>
          <w:sz w:val="36"/>
          <w:szCs w:val="36"/>
          <w:shd w:val="clear" w:color="auto" w:fill="FFFFFF"/>
        </w:rPr>
      </w:pPr>
      <w:bookmarkStart w:id="7" w:name="_Toc23354958"/>
      <w:r>
        <w:rPr>
          <w:shd w:val="clear" w:color="auto" w:fill="FFFFFF"/>
        </w:rPr>
        <w:br w:type="page"/>
      </w:r>
    </w:p>
    <w:p w14:paraId="493CB246" w14:textId="318EF630" w:rsidR="00CC0792" w:rsidRDefault="00CC0792" w:rsidP="007D24BF">
      <w:pPr>
        <w:pStyle w:val="Heading3"/>
        <w:rPr>
          <w:shd w:val="clear" w:color="auto" w:fill="FFFFFF"/>
        </w:rPr>
      </w:pPr>
      <w:bookmarkStart w:id="8" w:name="_Toc31754787"/>
      <w:r>
        <w:rPr>
          <w:shd w:val="clear" w:color="auto" w:fill="FFFFFF"/>
        </w:rPr>
        <w:lastRenderedPageBreak/>
        <w:t>Main components of the lab</w:t>
      </w:r>
      <w:bookmarkEnd w:id="7"/>
      <w:bookmarkEnd w:id="8"/>
    </w:p>
    <w:p w14:paraId="38900D8F" w14:textId="77777777" w:rsidR="00CC0792" w:rsidRDefault="00CC0792" w:rsidP="00CC0792"/>
    <w:p w14:paraId="0964F088" w14:textId="77777777" w:rsidR="00CC0792" w:rsidRDefault="00CC0792" w:rsidP="00CC0792">
      <w:pPr>
        <w:ind w:left="0"/>
        <w:jc w:val="center"/>
      </w:pPr>
      <w:r w:rsidRPr="00604F8A">
        <w:rPr>
          <w:noProof/>
        </w:rPr>
        <w:drawing>
          <wp:inline distT="0" distB="0" distL="0" distR="0" wp14:anchorId="3F04B601" wp14:editId="5AC6A2BD">
            <wp:extent cx="4737100" cy="2732862"/>
            <wp:effectExtent l="19050" t="19050" r="2540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021" t="15069" r="11787" b="6786"/>
                    <a:stretch/>
                  </pic:blipFill>
                  <pic:spPr bwMode="auto">
                    <a:xfrm>
                      <a:off x="0" y="0"/>
                      <a:ext cx="4757244" cy="27444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06C531F" w14:textId="4BD99027" w:rsidR="00CC0792" w:rsidRDefault="002A5206" w:rsidP="00CC0792">
      <w:pPr>
        <w:pStyle w:val="ListParagraph"/>
        <w:numPr>
          <w:ilvl w:val="0"/>
          <w:numId w:val="13"/>
        </w:numPr>
      </w:pPr>
      <w:hyperlink r:id="rId21" w:history="1">
        <w:r w:rsidR="00CC0792" w:rsidRPr="00FA041E">
          <w:rPr>
            <w:rStyle w:val="Hyperlink"/>
            <w:b/>
            <w:bCs/>
          </w:rPr>
          <w:t>Microsoft Power Apps</w:t>
        </w:r>
      </w:hyperlink>
      <w:r w:rsidR="00CC0792">
        <w:t>: The end users consume the apps created from either a web-browser or through the Power Apps mobile apps from iOS or Android</w:t>
      </w:r>
    </w:p>
    <w:p w14:paraId="56BD8B33" w14:textId="7C6C2535" w:rsidR="00CC0792" w:rsidRDefault="002A5206" w:rsidP="00CC0792">
      <w:pPr>
        <w:pStyle w:val="ListParagraph"/>
        <w:numPr>
          <w:ilvl w:val="0"/>
          <w:numId w:val="13"/>
        </w:numPr>
      </w:pPr>
      <w:hyperlink r:id="rId22" w:history="1">
        <w:r w:rsidR="00CC0792" w:rsidRPr="00FA041E">
          <w:rPr>
            <w:rStyle w:val="Hyperlink"/>
            <w:b/>
            <w:bCs/>
          </w:rPr>
          <w:t>Custom Connectors</w:t>
        </w:r>
      </w:hyperlink>
      <w:r w:rsidR="00CC0792" w:rsidRPr="004A4EB6">
        <w:rPr>
          <w:b/>
          <w:bCs/>
        </w:rPr>
        <w:t>:</w:t>
      </w:r>
      <w:r w:rsidR="00CC0792">
        <w:t xml:space="preserve"> Allow the use of RESTful API operations within Microsoft Power Apps</w:t>
      </w:r>
    </w:p>
    <w:p w14:paraId="4092138C" w14:textId="5FD2C0BD" w:rsidR="00CC0792" w:rsidRDefault="002A5206" w:rsidP="00CC0792">
      <w:pPr>
        <w:pStyle w:val="ListParagraph"/>
        <w:numPr>
          <w:ilvl w:val="0"/>
          <w:numId w:val="13"/>
        </w:numPr>
      </w:pPr>
      <w:hyperlink r:id="rId23" w:history="1">
        <w:r w:rsidR="00CC0792" w:rsidRPr="00FA041E">
          <w:rPr>
            <w:rStyle w:val="Hyperlink"/>
            <w:b/>
            <w:bCs/>
          </w:rPr>
          <w:t>API Apps</w:t>
        </w:r>
      </w:hyperlink>
      <w:r w:rsidR="00CC0792">
        <w:rPr>
          <w:b/>
          <w:bCs/>
        </w:rPr>
        <w:t>:</w:t>
      </w:r>
      <w:r w:rsidR="00CC0792">
        <w:t xml:space="preserve"> An Azure service which allows you to build and host web apps, mobile back ends, and RESTful APIs</w:t>
      </w:r>
    </w:p>
    <w:p w14:paraId="5E1DF65A" w14:textId="77777777" w:rsidR="00CC0792" w:rsidRPr="00CC317C" w:rsidRDefault="00CC0792" w:rsidP="00CC0792"/>
    <w:p w14:paraId="360C683A" w14:textId="77777777" w:rsidR="00596447" w:rsidRPr="00C81C09" w:rsidRDefault="00596447" w:rsidP="00596447">
      <w:pPr>
        <w:spacing w:before="100" w:beforeAutospacing="1" w:line="240" w:lineRule="auto"/>
        <w:ind w:left="0" w:right="0"/>
        <w:rPr>
          <w:sz w:val="21"/>
          <w:szCs w:val="21"/>
        </w:rPr>
      </w:pPr>
    </w:p>
    <w:p w14:paraId="1D686960" w14:textId="77777777" w:rsidR="00794726" w:rsidRDefault="00794726" w:rsidP="00F8111F">
      <w:pPr>
        <w:rPr>
          <w:b/>
        </w:rPr>
      </w:pPr>
    </w:p>
    <w:p w14:paraId="1BC1F9F6" w14:textId="5643F3E7" w:rsidR="00576828" w:rsidRDefault="00FF7A75" w:rsidP="00576828">
      <w:pPr>
        <w:pStyle w:val="Heading2"/>
      </w:pPr>
      <w:bookmarkStart w:id="9" w:name="_Toc31754788"/>
      <w:bookmarkEnd w:id="3"/>
      <w:r w:rsidRPr="00CE3843">
        <w:lastRenderedPageBreak/>
        <w:t xml:space="preserve">Exercise </w:t>
      </w:r>
      <w:r w:rsidR="000F4E44">
        <w:t>1</w:t>
      </w:r>
      <w:r w:rsidRPr="00CE3843">
        <w:t xml:space="preserve"> –</w:t>
      </w:r>
      <w:r w:rsidR="000F4E44">
        <w:t xml:space="preserve"> </w:t>
      </w:r>
      <w:r w:rsidR="00CC0792">
        <w:t>Build the API App</w:t>
      </w:r>
      <w:bookmarkEnd w:id="9"/>
    </w:p>
    <w:p w14:paraId="7F1F7329" w14:textId="61F32A7D" w:rsidR="00596447" w:rsidRDefault="00596447" w:rsidP="00596447">
      <w:pPr>
        <w:ind w:left="0"/>
        <w:rPr>
          <w:noProof/>
        </w:rPr>
      </w:pPr>
      <w:r>
        <w:rPr>
          <w:noProof/>
        </w:rPr>
        <w:t xml:space="preserve">In this exercise, </w:t>
      </w:r>
      <w:r w:rsidR="00CC0792">
        <w:rPr>
          <w:noProof/>
        </w:rPr>
        <w:t xml:space="preserve">you will download a pre-built API app </w:t>
      </w:r>
      <w:r w:rsidR="00437125">
        <w:rPr>
          <w:noProof/>
        </w:rPr>
        <w:t xml:space="preserve">from a GitHub repo </w:t>
      </w:r>
      <w:r w:rsidR="00CC0792">
        <w:rPr>
          <w:noProof/>
        </w:rPr>
        <w:t>and test it locally before deploying it to Microsoft Azure</w:t>
      </w:r>
    </w:p>
    <w:p w14:paraId="3056214A" w14:textId="58052B02" w:rsidR="00596447" w:rsidRDefault="00596447" w:rsidP="007D24BF">
      <w:pPr>
        <w:pStyle w:val="Heading3"/>
      </w:pPr>
      <w:bookmarkStart w:id="10" w:name="_Toc31754789"/>
      <w:r>
        <w:t xml:space="preserve">Task 1: </w:t>
      </w:r>
      <w:r w:rsidR="00CC0792">
        <w:t>Download from GitHub</w:t>
      </w:r>
      <w:bookmarkEnd w:id="10"/>
    </w:p>
    <w:p w14:paraId="4E5ADC5A" w14:textId="1D5DDD9D" w:rsidR="00CC0792" w:rsidRPr="009C22FB" w:rsidRDefault="00576828" w:rsidP="00CC0792">
      <w:pPr>
        <w:pStyle w:val="ListParagraph"/>
        <w:numPr>
          <w:ilvl w:val="0"/>
          <w:numId w:val="4"/>
        </w:numPr>
        <w:rPr>
          <w:sz w:val="21"/>
          <w:szCs w:val="21"/>
        </w:rPr>
      </w:pPr>
      <w:r w:rsidRPr="009C22FB">
        <w:rPr>
          <w:sz w:val="21"/>
          <w:szCs w:val="21"/>
        </w:rPr>
        <w:t>Navigate to</w:t>
      </w:r>
      <w:r w:rsidR="00CC0792">
        <w:t xml:space="preserve"> </w:t>
      </w:r>
      <w:hyperlink r:id="rId24" w:history="1">
        <w:r w:rsidR="00EF2F3A">
          <w:rPr>
            <w:rStyle w:val="Hyperlink"/>
          </w:rPr>
          <w:t>https://github.com/microsoft/PowerApps-Azure-Lab</w:t>
        </w:r>
      </w:hyperlink>
    </w:p>
    <w:p w14:paraId="33FF4227" w14:textId="14B27A61" w:rsidR="00D532FA" w:rsidRPr="009C22FB" w:rsidRDefault="00762BEB" w:rsidP="00C97DE6">
      <w:pPr>
        <w:pStyle w:val="ListParagraph"/>
        <w:numPr>
          <w:ilvl w:val="0"/>
          <w:numId w:val="4"/>
        </w:numPr>
        <w:rPr>
          <w:sz w:val="21"/>
          <w:szCs w:val="21"/>
        </w:rPr>
      </w:pPr>
      <w:r>
        <w:rPr>
          <w:sz w:val="21"/>
          <w:szCs w:val="21"/>
        </w:rPr>
        <w:t xml:space="preserve">Click on the </w:t>
      </w:r>
      <w:r w:rsidRPr="00762BEB">
        <w:rPr>
          <w:b/>
          <w:bCs/>
          <w:sz w:val="21"/>
          <w:szCs w:val="21"/>
        </w:rPr>
        <w:t>Clone or download</w:t>
      </w:r>
      <w:r>
        <w:rPr>
          <w:sz w:val="21"/>
          <w:szCs w:val="21"/>
        </w:rPr>
        <w:t xml:space="preserve"> and then </w:t>
      </w:r>
      <w:r w:rsidRPr="00762BEB">
        <w:rPr>
          <w:b/>
          <w:bCs/>
          <w:sz w:val="21"/>
          <w:szCs w:val="21"/>
        </w:rPr>
        <w:t>Download Zip</w:t>
      </w:r>
    </w:p>
    <w:p w14:paraId="2CB4C007" w14:textId="332F571B" w:rsidR="00D532FA" w:rsidRDefault="00F5671A" w:rsidP="00D532FA">
      <w:pPr>
        <w:ind w:left="360"/>
        <w:rPr>
          <w:noProof/>
        </w:rPr>
      </w:pPr>
      <w:r w:rsidRPr="00F5671A">
        <w:rPr>
          <w:noProof/>
        </w:rPr>
        <w:drawing>
          <wp:inline distT="0" distB="0" distL="0" distR="0" wp14:anchorId="3A2D7F3A" wp14:editId="62A19E83">
            <wp:extent cx="4572000" cy="2502877"/>
            <wp:effectExtent l="19050" t="19050" r="19050" b="120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72000" cy="2502877"/>
                    </a:xfrm>
                    <a:prstGeom prst="rect">
                      <a:avLst/>
                    </a:prstGeom>
                    <a:ln>
                      <a:solidFill>
                        <a:schemeClr val="tx1"/>
                      </a:solidFill>
                    </a:ln>
                  </pic:spPr>
                </pic:pic>
              </a:graphicData>
            </a:graphic>
          </wp:inline>
        </w:drawing>
      </w:r>
    </w:p>
    <w:p w14:paraId="252502B0" w14:textId="57A2A37A" w:rsidR="00762BEB" w:rsidRDefault="00762BEB" w:rsidP="00C97DE6">
      <w:pPr>
        <w:pStyle w:val="ListParagraph"/>
        <w:numPr>
          <w:ilvl w:val="0"/>
          <w:numId w:val="4"/>
        </w:numPr>
        <w:rPr>
          <w:sz w:val="21"/>
          <w:szCs w:val="21"/>
        </w:rPr>
      </w:pPr>
      <w:r>
        <w:rPr>
          <w:sz w:val="21"/>
          <w:szCs w:val="21"/>
        </w:rPr>
        <w:t>Extract the contents of the zip file and remember the location</w:t>
      </w:r>
    </w:p>
    <w:p w14:paraId="6ACCF66E" w14:textId="644823C1" w:rsidR="00762BEB" w:rsidRDefault="00762BEB" w:rsidP="00C97DE6">
      <w:pPr>
        <w:pStyle w:val="ListParagraph"/>
        <w:numPr>
          <w:ilvl w:val="0"/>
          <w:numId w:val="4"/>
        </w:numPr>
        <w:rPr>
          <w:sz w:val="21"/>
          <w:szCs w:val="21"/>
        </w:rPr>
      </w:pPr>
      <w:r>
        <w:rPr>
          <w:sz w:val="21"/>
          <w:szCs w:val="21"/>
        </w:rPr>
        <w:t>In the extracted folder, o</w:t>
      </w:r>
      <w:r w:rsidRPr="00762BEB">
        <w:rPr>
          <w:sz w:val="21"/>
          <w:szCs w:val="21"/>
        </w:rPr>
        <w:t xml:space="preserve">pen the </w:t>
      </w:r>
      <w:r w:rsidRPr="00762BEB">
        <w:rPr>
          <w:b/>
          <w:bCs/>
          <w:sz w:val="21"/>
          <w:szCs w:val="21"/>
        </w:rPr>
        <w:t>“</w:t>
      </w:r>
      <w:proofErr w:type="spellStart"/>
      <w:r w:rsidR="00AE7329">
        <w:rPr>
          <w:b/>
          <w:bCs/>
          <w:sz w:val="21"/>
          <w:szCs w:val="21"/>
        </w:rPr>
        <w:t>src</w:t>
      </w:r>
      <w:proofErr w:type="spellEnd"/>
      <w:r w:rsidR="00AE7329">
        <w:rPr>
          <w:b/>
          <w:bCs/>
          <w:sz w:val="21"/>
          <w:szCs w:val="21"/>
        </w:rPr>
        <w:t>/</w:t>
      </w:r>
      <w:r w:rsidRPr="00762BEB">
        <w:rPr>
          <w:b/>
          <w:bCs/>
          <w:sz w:val="21"/>
          <w:szCs w:val="21"/>
        </w:rPr>
        <w:t>ProductListAPI.sln”</w:t>
      </w:r>
      <w:r w:rsidRPr="00762BEB">
        <w:rPr>
          <w:sz w:val="21"/>
          <w:szCs w:val="21"/>
        </w:rPr>
        <w:t xml:space="preserve"> Solution file in Visual Studio. </w:t>
      </w:r>
    </w:p>
    <w:p w14:paraId="6EBBF99F" w14:textId="0A9E64FA" w:rsidR="00762BEB" w:rsidRPr="00762BEB" w:rsidRDefault="00EB6DAF" w:rsidP="00762BEB">
      <w:pPr>
        <w:ind w:left="360"/>
        <w:rPr>
          <w:sz w:val="21"/>
          <w:szCs w:val="21"/>
        </w:rPr>
      </w:pPr>
      <w:r w:rsidRPr="00EB6DAF">
        <w:rPr>
          <w:noProof/>
          <w:sz w:val="21"/>
          <w:szCs w:val="21"/>
        </w:rPr>
        <w:drawing>
          <wp:inline distT="0" distB="0" distL="0" distR="0" wp14:anchorId="7994706E" wp14:editId="5456E2E7">
            <wp:extent cx="4572000" cy="505069"/>
            <wp:effectExtent l="19050" t="19050" r="19050" b="285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000" cy="505069"/>
                    </a:xfrm>
                    <a:prstGeom prst="rect">
                      <a:avLst/>
                    </a:prstGeom>
                    <a:ln>
                      <a:solidFill>
                        <a:schemeClr val="tx1"/>
                      </a:solidFill>
                    </a:ln>
                  </pic:spPr>
                </pic:pic>
              </a:graphicData>
            </a:graphic>
          </wp:inline>
        </w:drawing>
      </w:r>
    </w:p>
    <w:p w14:paraId="106FA6DD" w14:textId="1219750D" w:rsidR="00762BEB" w:rsidRDefault="00762BEB" w:rsidP="00C97DE6">
      <w:pPr>
        <w:pStyle w:val="ListParagraph"/>
        <w:numPr>
          <w:ilvl w:val="0"/>
          <w:numId w:val="4"/>
        </w:numPr>
        <w:rPr>
          <w:sz w:val="21"/>
          <w:szCs w:val="21"/>
        </w:rPr>
      </w:pPr>
      <w:r>
        <w:rPr>
          <w:sz w:val="21"/>
          <w:szCs w:val="21"/>
        </w:rPr>
        <w:t xml:space="preserve">Select </w:t>
      </w:r>
      <w:r w:rsidRPr="00762BEB">
        <w:rPr>
          <w:b/>
          <w:bCs/>
          <w:sz w:val="21"/>
          <w:szCs w:val="21"/>
        </w:rPr>
        <w:t>Visual Studio 2019</w:t>
      </w:r>
      <w:r>
        <w:rPr>
          <w:sz w:val="21"/>
          <w:szCs w:val="21"/>
        </w:rPr>
        <w:t xml:space="preserve"> and click OK</w:t>
      </w:r>
    </w:p>
    <w:p w14:paraId="75AC23C0" w14:textId="08414BD6" w:rsidR="00762BEB" w:rsidRDefault="00762BEB" w:rsidP="00C97DE6">
      <w:pPr>
        <w:pStyle w:val="ListParagraph"/>
        <w:numPr>
          <w:ilvl w:val="0"/>
          <w:numId w:val="4"/>
        </w:numPr>
        <w:rPr>
          <w:sz w:val="21"/>
          <w:szCs w:val="21"/>
        </w:rPr>
      </w:pPr>
      <w:r>
        <w:rPr>
          <w:sz w:val="21"/>
          <w:szCs w:val="21"/>
        </w:rPr>
        <w:t xml:space="preserve">If you receive </w:t>
      </w:r>
      <w:r w:rsidR="00AD6622">
        <w:rPr>
          <w:sz w:val="21"/>
          <w:szCs w:val="21"/>
        </w:rPr>
        <w:t xml:space="preserve">a security warning, click OK for the project as </w:t>
      </w:r>
      <w:r w:rsidR="00771A17">
        <w:rPr>
          <w:sz w:val="21"/>
          <w:szCs w:val="21"/>
        </w:rPr>
        <w:t>it</w:t>
      </w:r>
      <w:r w:rsidR="00AD6622">
        <w:rPr>
          <w:sz w:val="21"/>
          <w:szCs w:val="21"/>
        </w:rPr>
        <w:t xml:space="preserve"> load</w:t>
      </w:r>
      <w:r w:rsidR="00771A17">
        <w:rPr>
          <w:sz w:val="21"/>
          <w:szCs w:val="21"/>
        </w:rPr>
        <w:t>s</w:t>
      </w:r>
    </w:p>
    <w:p w14:paraId="5DE867D8" w14:textId="50DF863D" w:rsidR="00AD6622" w:rsidRPr="00AD6622" w:rsidRDefault="00AD6622" w:rsidP="00AD6622">
      <w:pPr>
        <w:ind w:left="360"/>
        <w:rPr>
          <w:sz w:val="21"/>
          <w:szCs w:val="21"/>
        </w:rPr>
      </w:pPr>
      <w:r>
        <w:rPr>
          <w:noProof/>
        </w:rPr>
        <w:drawing>
          <wp:inline distT="0" distB="0" distL="0" distR="0" wp14:anchorId="2A2DC567" wp14:editId="7D589769">
            <wp:extent cx="4572000" cy="1522535"/>
            <wp:effectExtent l="19050" t="19050" r="19050"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000" cy="1522535"/>
                    </a:xfrm>
                    <a:prstGeom prst="rect">
                      <a:avLst/>
                    </a:prstGeom>
                    <a:ln>
                      <a:solidFill>
                        <a:schemeClr val="tx1"/>
                      </a:solidFill>
                    </a:ln>
                  </pic:spPr>
                </pic:pic>
              </a:graphicData>
            </a:graphic>
          </wp:inline>
        </w:drawing>
      </w:r>
    </w:p>
    <w:p w14:paraId="698484F4" w14:textId="3B2DFA7C" w:rsidR="00437125" w:rsidRDefault="00437125">
      <w:pPr>
        <w:spacing w:after="200"/>
        <w:ind w:left="0" w:right="0"/>
        <w:rPr>
          <w:sz w:val="21"/>
          <w:szCs w:val="21"/>
        </w:rPr>
      </w:pPr>
      <w:r>
        <w:rPr>
          <w:sz w:val="21"/>
          <w:szCs w:val="21"/>
        </w:rPr>
        <w:br w:type="page"/>
      </w:r>
    </w:p>
    <w:p w14:paraId="56BD8A88" w14:textId="48B1D6A6" w:rsidR="00762BEB" w:rsidRDefault="00762BEB" w:rsidP="00C97DE6">
      <w:pPr>
        <w:pStyle w:val="ListParagraph"/>
        <w:numPr>
          <w:ilvl w:val="0"/>
          <w:numId w:val="4"/>
        </w:numPr>
        <w:rPr>
          <w:sz w:val="21"/>
          <w:szCs w:val="21"/>
        </w:rPr>
      </w:pPr>
      <w:r w:rsidRPr="00762BEB">
        <w:rPr>
          <w:sz w:val="21"/>
          <w:szCs w:val="21"/>
        </w:rPr>
        <w:lastRenderedPageBreak/>
        <w:t>Build the Solution.</w:t>
      </w:r>
    </w:p>
    <w:p w14:paraId="79B75410" w14:textId="3A2E5E07" w:rsidR="00AD6622" w:rsidRPr="00AD6622" w:rsidRDefault="00AD6622" w:rsidP="00AD6622">
      <w:pPr>
        <w:ind w:left="360"/>
        <w:rPr>
          <w:sz w:val="21"/>
          <w:szCs w:val="21"/>
        </w:rPr>
      </w:pPr>
      <w:r>
        <w:rPr>
          <w:noProof/>
        </w:rPr>
        <w:drawing>
          <wp:inline distT="0" distB="0" distL="0" distR="0" wp14:anchorId="1FDA00B2" wp14:editId="2F32FF16">
            <wp:extent cx="4572000" cy="1067837"/>
            <wp:effectExtent l="19050" t="19050" r="19050" b="184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000" cy="1067837"/>
                    </a:xfrm>
                    <a:prstGeom prst="rect">
                      <a:avLst/>
                    </a:prstGeom>
                    <a:ln>
                      <a:solidFill>
                        <a:schemeClr val="tx1"/>
                      </a:solidFill>
                    </a:ln>
                  </pic:spPr>
                </pic:pic>
              </a:graphicData>
            </a:graphic>
          </wp:inline>
        </w:drawing>
      </w:r>
    </w:p>
    <w:p w14:paraId="3A3BF174" w14:textId="187E70C2" w:rsidR="00AD6622" w:rsidRDefault="00AD6622" w:rsidP="00C97DE6">
      <w:pPr>
        <w:pStyle w:val="ListParagraph"/>
        <w:numPr>
          <w:ilvl w:val="0"/>
          <w:numId w:val="4"/>
        </w:numPr>
        <w:rPr>
          <w:sz w:val="21"/>
          <w:szCs w:val="21"/>
        </w:rPr>
      </w:pPr>
      <w:r>
        <w:rPr>
          <w:sz w:val="21"/>
          <w:szCs w:val="21"/>
        </w:rPr>
        <w:t>Confirm the success of the build and resolve any problems</w:t>
      </w:r>
    </w:p>
    <w:p w14:paraId="45B88756" w14:textId="063AFBE1" w:rsidR="00AD6622" w:rsidRDefault="00DE2A30" w:rsidP="00AD6622">
      <w:pPr>
        <w:ind w:left="360"/>
        <w:rPr>
          <w:sz w:val="21"/>
          <w:szCs w:val="21"/>
        </w:rPr>
      </w:pPr>
      <w:r w:rsidRPr="00DE2A30">
        <w:rPr>
          <w:noProof/>
          <w:sz w:val="21"/>
          <w:szCs w:val="21"/>
        </w:rPr>
        <w:drawing>
          <wp:inline distT="0" distB="0" distL="0" distR="0" wp14:anchorId="1FDD9DF6" wp14:editId="5A6E3960">
            <wp:extent cx="4572000" cy="678473"/>
            <wp:effectExtent l="19050" t="19050" r="19050" b="266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72000" cy="678473"/>
                    </a:xfrm>
                    <a:prstGeom prst="rect">
                      <a:avLst/>
                    </a:prstGeom>
                    <a:ln>
                      <a:solidFill>
                        <a:schemeClr val="tx1"/>
                      </a:solidFill>
                    </a:ln>
                  </pic:spPr>
                </pic:pic>
              </a:graphicData>
            </a:graphic>
          </wp:inline>
        </w:drawing>
      </w:r>
    </w:p>
    <w:p w14:paraId="20DAC212" w14:textId="2E7EC452" w:rsidR="00AD6622" w:rsidRDefault="00AD6622" w:rsidP="007D24BF">
      <w:pPr>
        <w:pStyle w:val="Heading3"/>
      </w:pPr>
      <w:bookmarkStart w:id="11" w:name="_Task_2:_Test"/>
      <w:bookmarkStart w:id="12" w:name="_Toc31754790"/>
      <w:bookmarkEnd w:id="11"/>
      <w:r>
        <w:t>Task 2: Test the API</w:t>
      </w:r>
      <w:bookmarkEnd w:id="12"/>
    </w:p>
    <w:p w14:paraId="4DCAB4C6" w14:textId="52354E41" w:rsidR="00AD6622" w:rsidRDefault="00AD6622" w:rsidP="00AD6622">
      <w:pPr>
        <w:pStyle w:val="ListParagraph"/>
        <w:numPr>
          <w:ilvl w:val="0"/>
          <w:numId w:val="14"/>
        </w:numPr>
        <w:rPr>
          <w:sz w:val="21"/>
          <w:szCs w:val="21"/>
        </w:rPr>
      </w:pPr>
      <w:r>
        <w:rPr>
          <w:sz w:val="21"/>
          <w:szCs w:val="21"/>
        </w:rPr>
        <w:t>Click the IIS Express (Microsoft Edge) to launch the API app locally for testing</w:t>
      </w:r>
    </w:p>
    <w:p w14:paraId="6207FB16" w14:textId="394A5DEA" w:rsidR="00AD6622" w:rsidRPr="00AD6622" w:rsidRDefault="00AD6622" w:rsidP="00AD6622">
      <w:pPr>
        <w:ind w:left="360"/>
        <w:rPr>
          <w:sz w:val="21"/>
          <w:szCs w:val="21"/>
        </w:rPr>
      </w:pPr>
      <w:r>
        <w:rPr>
          <w:noProof/>
        </w:rPr>
        <w:drawing>
          <wp:inline distT="0" distB="0" distL="0" distR="0" wp14:anchorId="7501AE13" wp14:editId="567AACAB">
            <wp:extent cx="5562600" cy="1078645"/>
            <wp:effectExtent l="19050" t="19050" r="19050" b="266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55483" cy="1096656"/>
                    </a:xfrm>
                    <a:prstGeom prst="rect">
                      <a:avLst/>
                    </a:prstGeom>
                    <a:ln>
                      <a:solidFill>
                        <a:schemeClr val="accent1"/>
                      </a:solidFill>
                    </a:ln>
                  </pic:spPr>
                </pic:pic>
              </a:graphicData>
            </a:graphic>
          </wp:inline>
        </w:drawing>
      </w:r>
    </w:p>
    <w:p w14:paraId="176E6AB4" w14:textId="1E0CD573" w:rsidR="00AD6622" w:rsidRDefault="00AD6622" w:rsidP="00AD6622">
      <w:pPr>
        <w:pStyle w:val="ListParagraph"/>
        <w:numPr>
          <w:ilvl w:val="0"/>
          <w:numId w:val="14"/>
        </w:numPr>
        <w:rPr>
          <w:sz w:val="21"/>
          <w:szCs w:val="21"/>
        </w:rPr>
      </w:pPr>
      <w:r>
        <w:rPr>
          <w:sz w:val="21"/>
          <w:szCs w:val="21"/>
        </w:rPr>
        <w:t>A new browser tab will open, and will initially show the following error, that is expected</w:t>
      </w:r>
    </w:p>
    <w:p w14:paraId="7ABBF79F" w14:textId="6F2BEBC6" w:rsidR="00AD6622" w:rsidRPr="00AD6622" w:rsidRDefault="00726F51" w:rsidP="00AD6622">
      <w:pPr>
        <w:ind w:left="360"/>
        <w:rPr>
          <w:sz w:val="21"/>
          <w:szCs w:val="21"/>
        </w:rPr>
      </w:pPr>
      <w:r w:rsidRPr="00726F51">
        <w:rPr>
          <w:noProof/>
          <w:sz w:val="21"/>
          <w:szCs w:val="21"/>
        </w:rPr>
        <w:drawing>
          <wp:inline distT="0" distB="0" distL="0" distR="0" wp14:anchorId="0300FED9" wp14:editId="4C4E22E7">
            <wp:extent cx="5553850" cy="1700450"/>
            <wp:effectExtent l="19050" t="19050" r="8890" b="146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553850" cy="1700450"/>
                    </a:xfrm>
                    <a:prstGeom prst="rect">
                      <a:avLst/>
                    </a:prstGeom>
                    <a:ln>
                      <a:solidFill>
                        <a:schemeClr val="tx1"/>
                      </a:solidFill>
                    </a:ln>
                  </pic:spPr>
                </pic:pic>
              </a:graphicData>
            </a:graphic>
          </wp:inline>
        </w:drawing>
      </w:r>
    </w:p>
    <w:p w14:paraId="77C618B4" w14:textId="5EDC37C9" w:rsidR="00AD6622" w:rsidRDefault="00AD6622" w:rsidP="00AD6622">
      <w:pPr>
        <w:pStyle w:val="ListParagraph"/>
        <w:numPr>
          <w:ilvl w:val="0"/>
          <w:numId w:val="14"/>
        </w:numPr>
        <w:rPr>
          <w:sz w:val="21"/>
          <w:szCs w:val="21"/>
        </w:rPr>
      </w:pPr>
      <w:r>
        <w:rPr>
          <w:sz w:val="21"/>
          <w:szCs w:val="21"/>
        </w:rPr>
        <w:t xml:space="preserve">Add </w:t>
      </w:r>
      <w:r w:rsidR="00FA4723" w:rsidRPr="00D847AE">
        <w:rPr>
          <w:b/>
          <w:bCs/>
          <w:sz w:val="21"/>
          <w:szCs w:val="21"/>
        </w:rPr>
        <w:t>/swagger</w:t>
      </w:r>
      <w:r w:rsidR="00FA4723">
        <w:rPr>
          <w:sz w:val="21"/>
          <w:szCs w:val="21"/>
        </w:rPr>
        <w:t xml:space="preserve"> to the end of the URL and then you should see the following </w:t>
      </w:r>
      <w:r w:rsidR="00D847AE">
        <w:rPr>
          <w:sz w:val="21"/>
          <w:szCs w:val="21"/>
        </w:rPr>
        <w:t>which is the Swagger API Explorer.</w:t>
      </w:r>
    </w:p>
    <w:p w14:paraId="2ECA3B94" w14:textId="420D1746" w:rsidR="00FA4723" w:rsidRPr="00FA4723" w:rsidRDefault="00630817" w:rsidP="00FA4723">
      <w:pPr>
        <w:ind w:left="360"/>
        <w:rPr>
          <w:sz w:val="21"/>
          <w:szCs w:val="21"/>
        </w:rPr>
      </w:pPr>
      <w:r w:rsidRPr="00630817">
        <w:rPr>
          <w:noProof/>
          <w:sz w:val="21"/>
          <w:szCs w:val="21"/>
        </w:rPr>
        <w:drawing>
          <wp:inline distT="0" distB="0" distL="0" distR="0" wp14:anchorId="0B42B0D9" wp14:editId="57F20B47">
            <wp:extent cx="4572000" cy="1153746"/>
            <wp:effectExtent l="19050" t="19050" r="19050" b="279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72000" cy="1153746"/>
                    </a:xfrm>
                    <a:prstGeom prst="rect">
                      <a:avLst/>
                    </a:prstGeom>
                    <a:ln>
                      <a:solidFill>
                        <a:schemeClr val="tx1"/>
                      </a:solidFill>
                    </a:ln>
                  </pic:spPr>
                </pic:pic>
              </a:graphicData>
            </a:graphic>
          </wp:inline>
        </w:drawing>
      </w:r>
    </w:p>
    <w:p w14:paraId="238E2CE8" w14:textId="0215D0CA" w:rsidR="00017627" w:rsidRDefault="00017627" w:rsidP="00AD6622">
      <w:pPr>
        <w:pStyle w:val="ListParagraph"/>
        <w:numPr>
          <w:ilvl w:val="0"/>
          <w:numId w:val="14"/>
        </w:numPr>
        <w:rPr>
          <w:sz w:val="21"/>
          <w:szCs w:val="21"/>
        </w:rPr>
      </w:pPr>
      <w:r>
        <w:rPr>
          <w:sz w:val="21"/>
          <w:szCs w:val="21"/>
        </w:rPr>
        <w:lastRenderedPageBreak/>
        <w:t xml:space="preserve">Click on </w:t>
      </w:r>
      <w:r w:rsidRPr="00D847AE">
        <w:rPr>
          <w:b/>
          <w:bCs/>
          <w:sz w:val="21"/>
          <w:szCs w:val="21"/>
        </w:rPr>
        <w:t>Products</w:t>
      </w:r>
      <w:r>
        <w:rPr>
          <w:sz w:val="21"/>
          <w:szCs w:val="21"/>
        </w:rPr>
        <w:t xml:space="preserve"> to expand the list of actions available to test</w:t>
      </w:r>
    </w:p>
    <w:p w14:paraId="19F795F9" w14:textId="1F22358A" w:rsidR="00017627" w:rsidRPr="00017627" w:rsidRDefault="00017627" w:rsidP="00017627">
      <w:pPr>
        <w:ind w:left="360"/>
        <w:rPr>
          <w:sz w:val="21"/>
          <w:szCs w:val="21"/>
        </w:rPr>
      </w:pPr>
      <w:r>
        <w:rPr>
          <w:noProof/>
        </w:rPr>
        <w:drawing>
          <wp:inline distT="0" distB="0" distL="0" distR="0" wp14:anchorId="7E6CB9FC" wp14:editId="10355DFD">
            <wp:extent cx="2743200" cy="1566081"/>
            <wp:effectExtent l="19050" t="19050" r="19050" b="152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43200" cy="1566081"/>
                    </a:xfrm>
                    <a:prstGeom prst="rect">
                      <a:avLst/>
                    </a:prstGeom>
                    <a:ln>
                      <a:solidFill>
                        <a:schemeClr val="accent1"/>
                      </a:solidFill>
                    </a:ln>
                  </pic:spPr>
                </pic:pic>
              </a:graphicData>
            </a:graphic>
          </wp:inline>
        </w:drawing>
      </w:r>
    </w:p>
    <w:p w14:paraId="049A5F60" w14:textId="1D2BF486" w:rsidR="00017627" w:rsidRDefault="00017627" w:rsidP="00AD6622">
      <w:pPr>
        <w:pStyle w:val="ListParagraph"/>
        <w:numPr>
          <w:ilvl w:val="0"/>
          <w:numId w:val="14"/>
        </w:numPr>
        <w:rPr>
          <w:sz w:val="21"/>
          <w:szCs w:val="21"/>
        </w:rPr>
      </w:pPr>
      <w:r>
        <w:rPr>
          <w:sz w:val="21"/>
          <w:szCs w:val="21"/>
        </w:rPr>
        <w:t xml:space="preserve">Click on </w:t>
      </w:r>
      <w:r w:rsidRPr="00D847AE">
        <w:rPr>
          <w:b/>
          <w:bCs/>
          <w:sz w:val="21"/>
          <w:szCs w:val="21"/>
        </w:rPr>
        <w:t>GET</w:t>
      </w:r>
      <w:r>
        <w:rPr>
          <w:sz w:val="21"/>
          <w:szCs w:val="21"/>
        </w:rPr>
        <w:t xml:space="preserve"> and it will expand and show you an example of what the API will return as a response.  Click the </w:t>
      </w:r>
      <w:r w:rsidRPr="00D847AE">
        <w:rPr>
          <w:b/>
          <w:bCs/>
          <w:sz w:val="21"/>
          <w:szCs w:val="21"/>
        </w:rPr>
        <w:t>Try It out</w:t>
      </w:r>
      <w:r>
        <w:rPr>
          <w:sz w:val="21"/>
          <w:szCs w:val="21"/>
        </w:rPr>
        <w:t xml:space="preserve"> to run the test</w:t>
      </w:r>
    </w:p>
    <w:p w14:paraId="3A506B68" w14:textId="256346C3" w:rsidR="00017627" w:rsidRPr="00017627" w:rsidRDefault="00017627" w:rsidP="00017627">
      <w:pPr>
        <w:ind w:left="360"/>
        <w:rPr>
          <w:sz w:val="21"/>
          <w:szCs w:val="21"/>
        </w:rPr>
      </w:pPr>
      <w:r>
        <w:rPr>
          <w:noProof/>
        </w:rPr>
        <w:drawing>
          <wp:inline distT="0" distB="0" distL="0" distR="0" wp14:anchorId="6C9E7417" wp14:editId="2DC8C251">
            <wp:extent cx="2969223" cy="1828800"/>
            <wp:effectExtent l="19050" t="19050" r="22225"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69223" cy="1828800"/>
                    </a:xfrm>
                    <a:prstGeom prst="rect">
                      <a:avLst/>
                    </a:prstGeom>
                    <a:ln>
                      <a:solidFill>
                        <a:schemeClr val="accent1"/>
                      </a:solidFill>
                    </a:ln>
                  </pic:spPr>
                </pic:pic>
              </a:graphicData>
            </a:graphic>
          </wp:inline>
        </w:drawing>
      </w:r>
    </w:p>
    <w:p w14:paraId="469F792B" w14:textId="75164BEF" w:rsidR="00017627" w:rsidRDefault="00017627" w:rsidP="00AD6622">
      <w:pPr>
        <w:pStyle w:val="ListParagraph"/>
        <w:numPr>
          <w:ilvl w:val="0"/>
          <w:numId w:val="14"/>
        </w:numPr>
        <w:rPr>
          <w:sz w:val="21"/>
          <w:szCs w:val="21"/>
        </w:rPr>
      </w:pPr>
      <w:r>
        <w:rPr>
          <w:sz w:val="21"/>
          <w:szCs w:val="21"/>
        </w:rPr>
        <w:t>You should now see the response below the Try it out button and it will contain a list of all the products</w:t>
      </w:r>
    </w:p>
    <w:p w14:paraId="736C07A2" w14:textId="57A72C2C" w:rsidR="00017627" w:rsidRPr="001C63B8" w:rsidRDefault="00017627" w:rsidP="001C63B8">
      <w:pPr>
        <w:ind w:left="360"/>
        <w:rPr>
          <w:sz w:val="21"/>
          <w:szCs w:val="21"/>
        </w:rPr>
      </w:pPr>
      <w:r>
        <w:rPr>
          <w:noProof/>
        </w:rPr>
        <w:drawing>
          <wp:inline distT="0" distB="0" distL="0" distR="0" wp14:anchorId="43567AC9" wp14:editId="35F9961A">
            <wp:extent cx="3510577" cy="1828800"/>
            <wp:effectExtent l="19050" t="19050" r="1397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10577" cy="1828800"/>
                    </a:xfrm>
                    <a:prstGeom prst="rect">
                      <a:avLst/>
                    </a:prstGeom>
                    <a:ln>
                      <a:solidFill>
                        <a:schemeClr val="accent1"/>
                      </a:solidFill>
                    </a:ln>
                  </pic:spPr>
                </pic:pic>
              </a:graphicData>
            </a:graphic>
          </wp:inline>
        </w:drawing>
      </w:r>
    </w:p>
    <w:p w14:paraId="4407E827" w14:textId="18ED7A33" w:rsidR="00AD6622" w:rsidRDefault="00017627" w:rsidP="00AD6622">
      <w:pPr>
        <w:pStyle w:val="ListParagraph"/>
        <w:numPr>
          <w:ilvl w:val="0"/>
          <w:numId w:val="14"/>
        </w:numPr>
        <w:rPr>
          <w:sz w:val="21"/>
          <w:szCs w:val="21"/>
        </w:rPr>
      </w:pPr>
      <w:r>
        <w:rPr>
          <w:sz w:val="21"/>
          <w:szCs w:val="21"/>
        </w:rPr>
        <w:t>Your API app is working locally, next we will deploy it to Microsoft Azure</w:t>
      </w:r>
      <w:r w:rsidR="001C63B8">
        <w:rPr>
          <w:sz w:val="21"/>
          <w:szCs w:val="21"/>
        </w:rPr>
        <w:t xml:space="preserve"> – Click the Stop button to end the debug session</w:t>
      </w:r>
      <w:r w:rsidR="0026057F">
        <w:rPr>
          <w:sz w:val="21"/>
          <w:szCs w:val="21"/>
        </w:rPr>
        <w:t xml:space="preserve">. </w:t>
      </w:r>
    </w:p>
    <w:p w14:paraId="737C30C9" w14:textId="2D2D0572" w:rsidR="001C63B8" w:rsidRPr="001C63B8" w:rsidRDefault="001C63B8" w:rsidP="001C63B8">
      <w:pPr>
        <w:ind w:left="360"/>
        <w:rPr>
          <w:sz w:val="21"/>
          <w:szCs w:val="21"/>
        </w:rPr>
      </w:pPr>
      <w:r>
        <w:rPr>
          <w:noProof/>
        </w:rPr>
        <w:drawing>
          <wp:inline distT="0" distB="0" distL="0" distR="0" wp14:anchorId="3336A43B" wp14:editId="542736B4">
            <wp:extent cx="4572000" cy="785375"/>
            <wp:effectExtent l="19050" t="19050" r="19050" b="152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2000" cy="785375"/>
                    </a:xfrm>
                    <a:prstGeom prst="rect">
                      <a:avLst/>
                    </a:prstGeom>
                    <a:ln>
                      <a:solidFill>
                        <a:schemeClr val="accent1"/>
                      </a:solidFill>
                    </a:ln>
                  </pic:spPr>
                </pic:pic>
              </a:graphicData>
            </a:graphic>
          </wp:inline>
        </w:drawing>
      </w:r>
    </w:p>
    <w:p w14:paraId="46E43CC5" w14:textId="4C22DB47" w:rsidR="00D847AE" w:rsidRDefault="00D847AE" w:rsidP="00D847AE">
      <w:pPr>
        <w:pStyle w:val="Heading2"/>
      </w:pPr>
      <w:bookmarkStart w:id="13" w:name="_Toc31754791"/>
      <w:r w:rsidRPr="00CE3843">
        <w:lastRenderedPageBreak/>
        <w:t xml:space="preserve">Exercise </w:t>
      </w:r>
      <w:r>
        <w:t>2</w:t>
      </w:r>
      <w:r w:rsidRPr="00CE3843">
        <w:t xml:space="preserve"> –</w:t>
      </w:r>
      <w:r>
        <w:t xml:space="preserve"> Deploy to Azure</w:t>
      </w:r>
      <w:bookmarkEnd w:id="13"/>
      <w:r>
        <w:t xml:space="preserve"> </w:t>
      </w:r>
    </w:p>
    <w:p w14:paraId="3CFC3D04" w14:textId="4A2989C8" w:rsidR="00D847AE" w:rsidRDefault="00514D7D" w:rsidP="00D847AE">
      <w:pPr>
        <w:ind w:left="0"/>
        <w:rPr>
          <w:noProof/>
        </w:rPr>
      </w:pPr>
      <w:r w:rsidRPr="00F93CFA">
        <w:rPr>
          <w:bCs/>
          <w:noProof/>
          <w:shd w:val="clear" w:color="auto" w:fill="FFFF99"/>
        </w:rPr>
        <mc:AlternateContent>
          <mc:Choice Requires="wps">
            <w:drawing>
              <wp:anchor distT="91440" distB="91440" distL="114300" distR="114300" simplePos="0" relativeHeight="251658242" behindDoc="0" locked="0" layoutInCell="1" allowOverlap="1" wp14:anchorId="212D9A71" wp14:editId="159A352B">
                <wp:simplePos x="0" y="0"/>
                <wp:positionH relativeFrom="margin">
                  <wp:align>left</wp:align>
                </wp:positionH>
                <wp:positionV relativeFrom="paragraph">
                  <wp:posOffset>512445</wp:posOffset>
                </wp:positionV>
                <wp:extent cx="5927090" cy="1403985"/>
                <wp:effectExtent l="0" t="0" r="0" b="5080"/>
                <wp:wrapTopAndBottom/>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7090" cy="1403985"/>
                        </a:xfrm>
                        <a:prstGeom prst="rect">
                          <a:avLst/>
                        </a:prstGeom>
                        <a:noFill/>
                        <a:ln w="9525">
                          <a:noFill/>
                          <a:miter lim="800000"/>
                          <a:headEnd/>
                          <a:tailEnd/>
                        </a:ln>
                      </wps:spPr>
                      <wps:txbx>
                        <w:txbxContent>
                          <w:sdt>
                            <w:sdtPr>
                              <w:rPr>
                                <w:i/>
                                <w:iCs/>
                                <w:color w:val="4F81BD" w:themeColor="accent1"/>
                                <w:sz w:val="24"/>
                                <w:szCs w:val="24"/>
                              </w:rPr>
                              <w:id w:val="684173469"/>
                              <w15:appearance w15:val="hidden"/>
                            </w:sdtPr>
                            <w:sdtEndPr>
                              <w:rPr>
                                <w:i w:val="0"/>
                                <w:iCs w:val="0"/>
                                <w:color w:val="auto"/>
                                <w:sz w:val="22"/>
                                <w:szCs w:val="23"/>
                              </w:rPr>
                            </w:sdtEndPr>
                            <w:sdtContent>
                              <w:p w14:paraId="7CB53A23" w14:textId="77777777" w:rsidR="0027548D" w:rsidRPr="00FC4FA9" w:rsidRDefault="0027548D" w:rsidP="00012196">
                                <w:pPr>
                                  <w:pBdr>
                                    <w:top w:val="single" w:sz="24" w:space="8" w:color="4F81BD" w:themeColor="accent1"/>
                                    <w:bottom w:val="single" w:sz="24" w:space="8" w:color="4F81BD" w:themeColor="accent1"/>
                                  </w:pBdr>
                                  <w:spacing w:after="0" w:line="240" w:lineRule="auto"/>
                                  <w:rPr>
                                    <w:i/>
                                    <w:iCs/>
                                    <w:color w:val="4F81BD" w:themeColor="accent1"/>
                                    <w:sz w:val="24"/>
                                    <w:szCs w:val="24"/>
                                  </w:rPr>
                                </w:pPr>
                                <w:r w:rsidRPr="00FC4FA9">
                                  <w:rPr>
                                    <w:b/>
                                    <w:bCs/>
                                    <w:i/>
                                    <w:iCs/>
                                    <w:color w:val="4F81BD" w:themeColor="accent1"/>
                                    <w:sz w:val="24"/>
                                    <w:szCs w:val="24"/>
                                  </w:rPr>
                                  <w:t>Note:</w:t>
                                </w:r>
                                <w:r w:rsidRPr="00FC4FA9">
                                  <w:rPr>
                                    <w:i/>
                                    <w:iCs/>
                                    <w:color w:val="4F81BD" w:themeColor="accent1"/>
                                    <w:sz w:val="24"/>
                                    <w:szCs w:val="24"/>
                                  </w:rPr>
                                  <w:t xml:space="preserve"> You need an Azure Subscription for performing this step. </w:t>
                                </w:r>
                              </w:p>
                              <w:p w14:paraId="146FB581" w14:textId="77777777" w:rsidR="0027548D" w:rsidRPr="00514D7D" w:rsidRDefault="0027548D" w:rsidP="00012196">
                                <w:pPr>
                                  <w:pBdr>
                                    <w:top w:val="single" w:sz="24" w:space="8" w:color="4F81BD" w:themeColor="accent1"/>
                                    <w:bottom w:val="single" w:sz="24" w:space="8" w:color="4F81BD" w:themeColor="accent1"/>
                                  </w:pBdr>
                                  <w:spacing w:after="0" w:line="240" w:lineRule="auto"/>
                                  <w:rPr>
                                    <w:i/>
                                    <w:iCs/>
                                    <w:color w:val="4F81BD" w:themeColor="accent1"/>
                                    <w:sz w:val="20"/>
                                    <w:szCs w:val="20"/>
                                  </w:rPr>
                                </w:pPr>
                              </w:p>
                              <w:p w14:paraId="4F8448D3" w14:textId="77777777" w:rsidR="0027548D" w:rsidRPr="00514D7D" w:rsidRDefault="0027548D" w:rsidP="00012196">
                                <w:pPr>
                                  <w:pBdr>
                                    <w:top w:val="single" w:sz="24" w:space="8" w:color="4F81BD" w:themeColor="accent1"/>
                                    <w:bottom w:val="single" w:sz="24" w:space="8" w:color="4F81BD" w:themeColor="accent1"/>
                                  </w:pBdr>
                                  <w:spacing w:after="0"/>
                                  <w:rPr>
                                    <w:i/>
                                    <w:iCs/>
                                    <w:color w:val="4F81BD" w:themeColor="accent1"/>
                                    <w:sz w:val="20"/>
                                    <w:szCs w:val="20"/>
                                  </w:rPr>
                                </w:pPr>
                                <w:r w:rsidRPr="0018533C">
                                  <w:rPr>
                                    <w:i/>
                                    <w:iCs/>
                                    <w:color w:val="4F81BD" w:themeColor="accent1"/>
                                    <w:sz w:val="20"/>
                                    <w:szCs w:val="20"/>
                                  </w:rPr>
                                  <w:t xml:space="preserve">If you don’t have an Azure Subscription, you </w:t>
                                </w:r>
                                <w:r w:rsidRPr="00514D7D">
                                  <w:rPr>
                                    <w:i/>
                                    <w:iCs/>
                                    <w:color w:val="4F81BD" w:themeColor="accent1"/>
                                    <w:sz w:val="20"/>
                                    <w:szCs w:val="20"/>
                                  </w:rPr>
                                  <w:t>have the following options:</w:t>
                                </w:r>
                              </w:p>
                              <w:p w14:paraId="20EAA716" w14:textId="6C12D486" w:rsidR="0027548D" w:rsidRPr="00514D7D" w:rsidRDefault="0027548D" w:rsidP="00012196">
                                <w:pPr>
                                  <w:pStyle w:val="ListParagraph"/>
                                  <w:numPr>
                                    <w:ilvl w:val="0"/>
                                    <w:numId w:val="31"/>
                                  </w:numPr>
                                  <w:pBdr>
                                    <w:top w:val="single" w:sz="24" w:space="8" w:color="4F81BD" w:themeColor="accent1"/>
                                    <w:bottom w:val="single" w:sz="24" w:space="8" w:color="4F81BD" w:themeColor="accent1"/>
                                  </w:pBdr>
                                  <w:spacing w:after="0"/>
                                  <w:rPr>
                                    <w:i/>
                                    <w:iCs/>
                                    <w:color w:val="4F81BD" w:themeColor="accent1"/>
                                    <w:sz w:val="20"/>
                                    <w:szCs w:val="20"/>
                                  </w:rPr>
                                </w:pPr>
                                <w:r w:rsidRPr="00514D7D">
                                  <w:rPr>
                                    <w:i/>
                                    <w:iCs/>
                                    <w:color w:val="4F81BD" w:themeColor="accent1"/>
                                    <w:sz w:val="20"/>
                                    <w:szCs w:val="20"/>
                                  </w:rPr>
                                  <w:t>Use your monthly Azure credits included in various Visual Studio Subscriptions. Visit this link for more details</w:t>
                                </w:r>
                                <w:r>
                                  <w:rPr>
                                    <w:i/>
                                    <w:iCs/>
                                    <w:color w:val="4F81BD" w:themeColor="accent1"/>
                                    <w:sz w:val="20"/>
                                    <w:szCs w:val="20"/>
                                  </w:rPr>
                                  <w:t>:</w:t>
                                </w:r>
                                <w:r w:rsidRPr="00514D7D">
                                  <w:rPr>
                                    <w:i/>
                                    <w:iCs/>
                                    <w:color w:val="4F81BD" w:themeColor="accent1"/>
                                    <w:sz w:val="20"/>
                                    <w:szCs w:val="20"/>
                                  </w:rPr>
                                  <w:t xml:space="preserve"> </w:t>
                                </w:r>
                                <w:hyperlink r:id="rId37" w:history="1">
                                  <w:r w:rsidRPr="00514D7D">
                                    <w:rPr>
                                      <w:rStyle w:val="Hyperlink"/>
                                      <w:sz w:val="20"/>
                                      <w:szCs w:val="20"/>
                                    </w:rPr>
                                    <w:t>https://azure.microsoft.com/en-us/pricing/member-offers/credit-for-visual-studio-subscribers/</w:t>
                                  </w:r>
                                </w:hyperlink>
                                <w:r w:rsidRPr="00514D7D">
                                  <w:rPr>
                                    <w:i/>
                                    <w:iCs/>
                                    <w:color w:val="4F81BD" w:themeColor="accent1"/>
                                    <w:sz w:val="20"/>
                                    <w:szCs w:val="20"/>
                                  </w:rPr>
                                  <w:t>.</w:t>
                                </w:r>
                              </w:p>
                              <w:p w14:paraId="6518C810" w14:textId="77777777" w:rsidR="0027548D" w:rsidRPr="00514D7D" w:rsidRDefault="0027548D" w:rsidP="00012196">
                                <w:pPr>
                                  <w:pStyle w:val="ListParagraph"/>
                                  <w:numPr>
                                    <w:ilvl w:val="0"/>
                                    <w:numId w:val="31"/>
                                  </w:numPr>
                                  <w:pBdr>
                                    <w:top w:val="single" w:sz="24" w:space="8" w:color="4F81BD" w:themeColor="accent1"/>
                                    <w:bottom w:val="single" w:sz="24" w:space="8" w:color="4F81BD" w:themeColor="accent1"/>
                                  </w:pBdr>
                                  <w:spacing w:after="0"/>
                                  <w:rPr>
                                    <w:i/>
                                    <w:iCs/>
                                    <w:color w:val="4F81BD" w:themeColor="accent1"/>
                                    <w:sz w:val="20"/>
                                    <w:szCs w:val="20"/>
                                  </w:rPr>
                                </w:pPr>
                                <w:r w:rsidRPr="00514D7D">
                                  <w:rPr>
                                    <w:i/>
                                    <w:iCs/>
                                    <w:color w:val="4F81BD" w:themeColor="accent1"/>
                                    <w:sz w:val="20"/>
                                    <w:szCs w:val="20"/>
                                  </w:rPr>
                                  <w:t xml:space="preserve">Create a free Azure account from this URL: </w:t>
                                </w:r>
                                <w:hyperlink r:id="rId38" w:history="1">
                                  <w:r w:rsidRPr="00DB062B">
                                    <w:rPr>
                                      <w:rStyle w:val="Hyperlink"/>
                                      <w:sz w:val="20"/>
                                      <w:szCs w:val="20"/>
                                    </w:rPr>
                                    <w:t>https://azure.microsoft.com/en-us/free/</w:t>
                                  </w:r>
                                </w:hyperlink>
                                <w:r w:rsidRPr="00514D7D">
                                  <w:rPr>
                                    <w:i/>
                                    <w:iCs/>
                                    <w:color w:val="4F81BD" w:themeColor="accent1"/>
                                    <w:sz w:val="20"/>
                                    <w:szCs w:val="20"/>
                                  </w:rPr>
                                  <w:t>.</w:t>
                                </w:r>
                              </w:p>
                              <w:p w14:paraId="1A3A5FE8" w14:textId="77777777" w:rsidR="0027548D" w:rsidRPr="000C3C51" w:rsidRDefault="0027548D" w:rsidP="00012196">
                                <w:pPr>
                                  <w:pStyle w:val="ListParagraph"/>
                                  <w:numPr>
                                    <w:ilvl w:val="0"/>
                                    <w:numId w:val="31"/>
                                  </w:numPr>
                                  <w:pBdr>
                                    <w:top w:val="single" w:sz="24" w:space="8" w:color="4F81BD" w:themeColor="accent1"/>
                                    <w:bottom w:val="single" w:sz="24" w:space="8" w:color="4F81BD" w:themeColor="accent1"/>
                                  </w:pBdr>
                                  <w:spacing w:after="0"/>
                                  <w:rPr>
                                    <w:i/>
                                    <w:iCs/>
                                    <w:color w:val="4F81BD" w:themeColor="accent1"/>
                                    <w:sz w:val="24"/>
                                    <w:szCs w:val="24"/>
                                  </w:rPr>
                                </w:pPr>
                                <w:r w:rsidRPr="00514D7D">
                                  <w:rPr>
                                    <w:i/>
                                    <w:iCs/>
                                    <w:color w:val="4F81BD" w:themeColor="accent1"/>
                                    <w:sz w:val="20"/>
                                    <w:szCs w:val="20"/>
                                  </w:rPr>
                                  <w:t>If your event team provided you a pre-provisioned resource-group or an Azure Pass – use that for the lab.</w:t>
                                </w:r>
                                <w:r>
                                  <w:rPr>
                                    <w:i/>
                                    <w:iCs/>
                                    <w:color w:val="4F81BD" w:themeColor="accent1"/>
                                    <w:sz w:val="24"/>
                                    <w:szCs w:val="24"/>
                                  </w:rPr>
                                  <w:t xml:space="preserve">  </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12D9A71" id="Text Box 2" o:spid="_x0000_s1027" type="#_x0000_t202" style="position:absolute;margin-left:0;margin-top:40.35pt;width:466.7pt;height:110.55pt;z-index:251658242;visibility:visible;mso-wrap-style:square;mso-width-percent:0;mso-height-percent:200;mso-wrap-distance-left:9pt;mso-wrap-distance-top:7.2pt;mso-wrap-distance-right:9pt;mso-wrap-distance-bottom:7.2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" filled="f" stroked="f">
                <v:textbox style="mso-fit-shape-to-text:t">
                  <w:txbxContent>
                    <w:sdt>
                      <w:sdtPr>
                        <w:rPr>
                          <w:i/>
                          <w:iCs/>
                          <w:color w:val="4F81BD" w:themeColor="accent1"/>
                          <w:sz w:val="24"/>
                          <w:szCs w:val="24"/>
                        </w:rPr>
                        <w:id w:val="684173469"/>
                        <w15:appearance w15:val="hidden"/>
                      </w:sdtPr>
                      <w:sdtEndPr>
                        <w:rPr>
                          <w:i w:val="0"/>
                          <w:iCs w:val="0"/>
                          <w:color w:val="auto"/>
                          <w:sz w:val="22"/>
                          <w:szCs w:val="23"/>
                        </w:rPr>
                      </w:sdtEndPr>
                      <w:sdtContent>
                        <w:p w14:paraId="7CB53A23" w14:textId="77777777" w:rsidR="0027548D" w:rsidRPr="00FC4FA9" w:rsidRDefault="0027548D" w:rsidP="00012196">
                          <w:pPr>
                            <w:pBdr>
                              <w:top w:val="single" w:sz="24" w:space="8" w:color="4F81BD" w:themeColor="accent1"/>
                              <w:bottom w:val="single" w:sz="24" w:space="8" w:color="4F81BD" w:themeColor="accent1"/>
                            </w:pBdr>
                            <w:spacing w:after="0" w:line="240" w:lineRule="auto"/>
                            <w:rPr>
                              <w:i/>
                              <w:iCs/>
                              <w:color w:val="4F81BD" w:themeColor="accent1"/>
                              <w:sz w:val="24"/>
                              <w:szCs w:val="24"/>
                            </w:rPr>
                          </w:pPr>
                          <w:r w:rsidRPr="00FC4FA9">
                            <w:rPr>
                              <w:b/>
                              <w:bCs/>
                              <w:i/>
                              <w:iCs/>
                              <w:color w:val="4F81BD" w:themeColor="accent1"/>
                              <w:sz w:val="24"/>
                              <w:szCs w:val="24"/>
                            </w:rPr>
                            <w:t>Note:</w:t>
                          </w:r>
                          <w:r w:rsidRPr="00FC4FA9">
                            <w:rPr>
                              <w:i/>
                              <w:iCs/>
                              <w:color w:val="4F81BD" w:themeColor="accent1"/>
                              <w:sz w:val="24"/>
                              <w:szCs w:val="24"/>
                            </w:rPr>
                            <w:t xml:space="preserve"> You need an Azure Subscription for performing this step. </w:t>
                          </w:r>
                        </w:p>
                        <w:p w14:paraId="146FB581" w14:textId="77777777" w:rsidR="0027548D" w:rsidRPr="00514D7D" w:rsidRDefault="0027548D" w:rsidP="00012196">
                          <w:pPr>
                            <w:pBdr>
                              <w:top w:val="single" w:sz="24" w:space="8" w:color="4F81BD" w:themeColor="accent1"/>
                              <w:bottom w:val="single" w:sz="24" w:space="8" w:color="4F81BD" w:themeColor="accent1"/>
                            </w:pBdr>
                            <w:spacing w:after="0" w:line="240" w:lineRule="auto"/>
                            <w:rPr>
                              <w:i/>
                              <w:iCs/>
                              <w:color w:val="4F81BD" w:themeColor="accent1"/>
                              <w:sz w:val="20"/>
                              <w:szCs w:val="20"/>
                            </w:rPr>
                          </w:pPr>
                        </w:p>
                        <w:p w14:paraId="4F8448D3" w14:textId="77777777" w:rsidR="0027548D" w:rsidRPr="00514D7D" w:rsidRDefault="0027548D" w:rsidP="00012196">
                          <w:pPr>
                            <w:pBdr>
                              <w:top w:val="single" w:sz="24" w:space="8" w:color="4F81BD" w:themeColor="accent1"/>
                              <w:bottom w:val="single" w:sz="24" w:space="8" w:color="4F81BD" w:themeColor="accent1"/>
                            </w:pBdr>
                            <w:spacing w:after="0"/>
                            <w:rPr>
                              <w:i/>
                              <w:iCs/>
                              <w:color w:val="4F81BD" w:themeColor="accent1"/>
                              <w:sz w:val="20"/>
                              <w:szCs w:val="20"/>
                            </w:rPr>
                          </w:pPr>
                          <w:r w:rsidRPr="0018533C">
                            <w:rPr>
                              <w:i/>
                              <w:iCs/>
                              <w:color w:val="4F81BD" w:themeColor="accent1"/>
                              <w:sz w:val="20"/>
                              <w:szCs w:val="20"/>
                            </w:rPr>
                            <w:t xml:space="preserve">If you don’t have an Azure Subscription, you </w:t>
                          </w:r>
                          <w:r w:rsidRPr="00514D7D">
                            <w:rPr>
                              <w:i/>
                              <w:iCs/>
                              <w:color w:val="4F81BD" w:themeColor="accent1"/>
                              <w:sz w:val="20"/>
                              <w:szCs w:val="20"/>
                            </w:rPr>
                            <w:t>have the following options:</w:t>
                          </w:r>
                        </w:p>
                        <w:p w14:paraId="20EAA716" w14:textId="6C12D486" w:rsidR="0027548D" w:rsidRPr="00514D7D" w:rsidRDefault="0027548D" w:rsidP="00012196">
                          <w:pPr>
                            <w:pStyle w:val="ListParagraph"/>
                            <w:numPr>
                              <w:ilvl w:val="0"/>
                              <w:numId w:val="31"/>
                            </w:numPr>
                            <w:pBdr>
                              <w:top w:val="single" w:sz="24" w:space="8" w:color="4F81BD" w:themeColor="accent1"/>
                              <w:bottom w:val="single" w:sz="24" w:space="8" w:color="4F81BD" w:themeColor="accent1"/>
                            </w:pBdr>
                            <w:spacing w:after="0"/>
                            <w:rPr>
                              <w:i/>
                              <w:iCs/>
                              <w:color w:val="4F81BD" w:themeColor="accent1"/>
                              <w:sz w:val="20"/>
                              <w:szCs w:val="20"/>
                            </w:rPr>
                          </w:pPr>
                          <w:r w:rsidRPr="00514D7D">
                            <w:rPr>
                              <w:i/>
                              <w:iCs/>
                              <w:color w:val="4F81BD" w:themeColor="accent1"/>
                              <w:sz w:val="20"/>
                              <w:szCs w:val="20"/>
                            </w:rPr>
                            <w:t>Use your monthly Azure credits included in various Visual Studio Subscriptions. Visit this link for more details</w:t>
                          </w:r>
                          <w:r>
                            <w:rPr>
                              <w:i/>
                              <w:iCs/>
                              <w:color w:val="4F81BD" w:themeColor="accent1"/>
                              <w:sz w:val="20"/>
                              <w:szCs w:val="20"/>
                            </w:rPr>
                            <w:t>:</w:t>
                          </w:r>
                          <w:r w:rsidRPr="00514D7D">
                            <w:rPr>
                              <w:i/>
                              <w:iCs/>
                              <w:color w:val="4F81BD" w:themeColor="accent1"/>
                              <w:sz w:val="20"/>
                              <w:szCs w:val="20"/>
                            </w:rPr>
                            <w:t xml:space="preserve"> </w:t>
                          </w:r>
                          <w:hyperlink r:id="rId39" w:history="1">
                            <w:r w:rsidRPr="00514D7D">
                              <w:rPr>
                                <w:rStyle w:val="Hyperlink"/>
                                <w:sz w:val="20"/>
                                <w:szCs w:val="20"/>
                              </w:rPr>
                              <w:t>https://azure.microsoft.com/en-us/pricing/member-offers/credit-for-visual-studio-subscribers/</w:t>
                            </w:r>
                          </w:hyperlink>
                          <w:r w:rsidRPr="00514D7D">
                            <w:rPr>
                              <w:i/>
                              <w:iCs/>
                              <w:color w:val="4F81BD" w:themeColor="accent1"/>
                              <w:sz w:val="20"/>
                              <w:szCs w:val="20"/>
                            </w:rPr>
                            <w:t>.</w:t>
                          </w:r>
                        </w:p>
                        <w:p w14:paraId="6518C810" w14:textId="77777777" w:rsidR="0027548D" w:rsidRPr="00514D7D" w:rsidRDefault="0027548D" w:rsidP="00012196">
                          <w:pPr>
                            <w:pStyle w:val="ListParagraph"/>
                            <w:numPr>
                              <w:ilvl w:val="0"/>
                              <w:numId w:val="31"/>
                            </w:numPr>
                            <w:pBdr>
                              <w:top w:val="single" w:sz="24" w:space="8" w:color="4F81BD" w:themeColor="accent1"/>
                              <w:bottom w:val="single" w:sz="24" w:space="8" w:color="4F81BD" w:themeColor="accent1"/>
                            </w:pBdr>
                            <w:spacing w:after="0"/>
                            <w:rPr>
                              <w:i/>
                              <w:iCs/>
                              <w:color w:val="4F81BD" w:themeColor="accent1"/>
                              <w:sz w:val="20"/>
                              <w:szCs w:val="20"/>
                            </w:rPr>
                          </w:pPr>
                          <w:r w:rsidRPr="00514D7D">
                            <w:rPr>
                              <w:i/>
                              <w:iCs/>
                              <w:color w:val="4F81BD" w:themeColor="accent1"/>
                              <w:sz w:val="20"/>
                              <w:szCs w:val="20"/>
                            </w:rPr>
                            <w:t xml:space="preserve">Create a free Azure account from this URL: </w:t>
                          </w:r>
                          <w:hyperlink r:id="rId40" w:history="1">
                            <w:r w:rsidRPr="00DB062B">
                              <w:rPr>
                                <w:rStyle w:val="Hyperlink"/>
                                <w:sz w:val="20"/>
                                <w:szCs w:val="20"/>
                              </w:rPr>
                              <w:t>https://azure.microsoft.com/en-us/free/</w:t>
                            </w:r>
                          </w:hyperlink>
                          <w:r w:rsidRPr="00514D7D">
                            <w:rPr>
                              <w:i/>
                              <w:iCs/>
                              <w:color w:val="4F81BD" w:themeColor="accent1"/>
                              <w:sz w:val="20"/>
                              <w:szCs w:val="20"/>
                            </w:rPr>
                            <w:t>.</w:t>
                          </w:r>
                        </w:p>
                        <w:p w14:paraId="1A3A5FE8" w14:textId="77777777" w:rsidR="0027548D" w:rsidRPr="000C3C51" w:rsidRDefault="0027548D" w:rsidP="00012196">
                          <w:pPr>
                            <w:pStyle w:val="ListParagraph"/>
                            <w:numPr>
                              <w:ilvl w:val="0"/>
                              <w:numId w:val="31"/>
                            </w:numPr>
                            <w:pBdr>
                              <w:top w:val="single" w:sz="24" w:space="8" w:color="4F81BD" w:themeColor="accent1"/>
                              <w:bottom w:val="single" w:sz="24" w:space="8" w:color="4F81BD" w:themeColor="accent1"/>
                            </w:pBdr>
                            <w:spacing w:after="0"/>
                            <w:rPr>
                              <w:i/>
                              <w:iCs/>
                              <w:color w:val="4F81BD" w:themeColor="accent1"/>
                              <w:sz w:val="24"/>
                              <w:szCs w:val="24"/>
                            </w:rPr>
                          </w:pPr>
                          <w:r w:rsidRPr="00514D7D">
                            <w:rPr>
                              <w:i/>
                              <w:iCs/>
                              <w:color w:val="4F81BD" w:themeColor="accent1"/>
                              <w:sz w:val="20"/>
                              <w:szCs w:val="20"/>
                            </w:rPr>
                            <w:t>If your event team provided you a pre-provisioned resource-group or an Azure Pass – use that for the lab.</w:t>
                          </w:r>
                          <w:r>
                            <w:rPr>
                              <w:i/>
                              <w:iCs/>
                              <w:color w:val="4F81BD" w:themeColor="accent1"/>
                              <w:sz w:val="24"/>
                              <w:szCs w:val="24"/>
                            </w:rPr>
                            <w:t xml:space="preserve">  </w:t>
                          </w:r>
                        </w:p>
                      </w:sdtContent>
                    </w:sdt>
                  </w:txbxContent>
                </v:textbox>
                <w10:wrap type="topAndBottom" anchorx="margin"/>
              </v:shape>
            </w:pict>
          </mc:Fallback>
        </mc:AlternateContent>
      </w:r>
      <w:r w:rsidR="00D847AE">
        <w:rPr>
          <w:noProof/>
        </w:rPr>
        <w:t xml:space="preserve">In this exercise, you will </w:t>
      </w:r>
      <w:r w:rsidR="001C63B8">
        <w:rPr>
          <w:noProof/>
        </w:rPr>
        <w:t xml:space="preserve">deploy the </w:t>
      </w:r>
      <w:r w:rsidR="00D847AE">
        <w:rPr>
          <w:noProof/>
        </w:rPr>
        <w:t>API app to Microsoft Azure</w:t>
      </w:r>
      <w:r w:rsidR="00DF587F">
        <w:rPr>
          <w:noProof/>
        </w:rPr>
        <w:t>.</w:t>
      </w:r>
    </w:p>
    <w:p w14:paraId="6BF3A2B0" w14:textId="59BD31BA" w:rsidR="00012196" w:rsidRDefault="00012196" w:rsidP="00D847AE">
      <w:pPr>
        <w:ind w:left="0"/>
        <w:rPr>
          <w:noProof/>
        </w:rPr>
      </w:pPr>
    </w:p>
    <w:p w14:paraId="33BD8810" w14:textId="44B622C8" w:rsidR="00D847AE" w:rsidRDefault="00D847AE" w:rsidP="007D24BF">
      <w:pPr>
        <w:pStyle w:val="Heading3"/>
      </w:pPr>
      <w:bookmarkStart w:id="14" w:name="_Toc31754792"/>
      <w:r>
        <w:t xml:space="preserve">Task 1: </w:t>
      </w:r>
      <w:r w:rsidR="00CB5D96">
        <w:t>Configure the app service</w:t>
      </w:r>
      <w:bookmarkEnd w:id="14"/>
    </w:p>
    <w:p w14:paraId="5C79C88B" w14:textId="3D11EE8D" w:rsidR="004F4585" w:rsidRDefault="00FC1C62" w:rsidP="00D847AE">
      <w:pPr>
        <w:pStyle w:val="ListParagraph"/>
        <w:numPr>
          <w:ilvl w:val="0"/>
          <w:numId w:val="15"/>
        </w:numPr>
        <w:rPr>
          <w:sz w:val="21"/>
          <w:szCs w:val="21"/>
        </w:rPr>
      </w:pPr>
      <w:r>
        <w:rPr>
          <w:sz w:val="21"/>
          <w:szCs w:val="21"/>
        </w:rPr>
        <w:t>Create a new Web App in Microsoft Azure</w:t>
      </w:r>
      <w:r w:rsidR="00F96515">
        <w:rPr>
          <w:sz w:val="21"/>
          <w:szCs w:val="21"/>
        </w:rPr>
        <w:t xml:space="preserve"> </w:t>
      </w:r>
      <w:r w:rsidR="00F96515" w:rsidRPr="00F96515">
        <w:rPr>
          <w:sz w:val="21"/>
          <w:szCs w:val="21"/>
        </w:rPr>
        <w:t xml:space="preserve">to host your API app, by visiting this URL: </w:t>
      </w:r>
      <w:hyperlink r:id="rId41" w:anchor="create/Microsoft.ApiApp" w:history="1">
        <w:r w:rsidR="00786C84" w:rsidRPr="004D1A27">
          <w:rPr>
            <w:rStyle w:val="Hyperlink"/>
          </w:rPr>
          <w:t>https://portal.azure.com/#create/Microsoft.ApiApp</w:t>
        </w:r>
      </w:hyperlink>
    </w:p>
    <w:p w14:paraId="1AC5E862" w14:textId="5208195E" w:rsidR="009E0D32" w:rsidRDefault="009E0D32" w:rsidP="00D847AE">
      <w:pPr>
        <w:pStyle w:val="ListParagraph"/>
        <w:numPr>
          <w:ilvl w:val="0"/>
          <w:numId w:val="15"/>
        </w:numPr>
        <w:rPr>
          <w:sz w:val="21"/>
          <w:szCs w:val="21"/>
        </w:rPr>
      </w:pPr>
      <w:r>
        <w:rPr>
          <w:sz w:val="21"/>
          <w:szCs w:val="21"/>
        </w:rPr>
        <w:t xml:space="preserve">Fill in the required information using the following </w:t>
      </w:r>
    </w:p>
    <w:p w14:paraId="29C56581" w14:textId="23E26695" w:rsidR="00786C84" w:rsidRPr="00255383" w:rsidRDefault="00786C84" w:rsidP="00786C84">
      <w:pPr>
        <w:pStyle w:val="ListParagraph"/>
        <w:numPr>
          <w:ilvl w:val="0"/>
          <w:numId w:val="32"/>
        </w:numPr>
        <w:rPr>
          <w:sz w:val="21"/>
          <w:szCs w:val="21"/>
        </w:rPr>
      </w:pPr>
      <w:r w:rsidRPr="00786C84">
        <w:rPr>
          <w:b/>
          <w:bCs/>
          <w:sz w:val="21"/>
          <w:szCs w:val="21"/>
        </w:rPr>
        <w:t>App Name:</w:t>
      </w:r>
      <w:r>
        <w:rPr>
          <w:b/>
          <w:bCs/>
          <w:sz w:val="21"/>
          <w:szCs w:val="21"/>
        </w:rPr>
        <w:t xml:space="preserve"> </w:t>
      </w:r>
      <w:r w:rsidRPr="00786C84">
        <w:rPr>
          <w:b/>
          <w:bCs/>
          <w:sz w:val="21"/>
          <w:szCs w:val="21"/>
        </w:rPr>
        <w:t xml:space="preserve"> </w:t>
      </w:r>
      <w:r w:rsidRPr="00255383">
        <w:rPr>
          <w:sz w:val="21"/>
          <w:szCs w:val="21"/>
        </w:rPr>
        <w:t xml:space="preserve">Provide a unique name for your </w:t>
      </w:r>
      <w:r>
        <w:rPr>
          <w:sz w:val="21"/>
          <w:szCs w:val="21"/>
        </w:rPr>
        <w:t>API App</w:t>
      </w:r>
      <w:r w:rsidRPr="00255383">
        <w:rPr>
          <w:sz w:val="21"/>
          <w:szCs w:val="21"/>
        </w:rPr>
        <w:t>. This will be part of the URL for your API</w:t>
      </w:r>
      <w:r>
        <w:rPr>
          <w:sz w:val="21"/>
          <w:szCs w:val="21"/>
        </w:rPr>
        <w:t xml:space="preserve"> and will be followed by “.azurewebsites.net”</w:t>
      </w:r>
    </w:p>
    <w:p w14:paraId="33F41153" w14:textId="73F95902" w:rsidR="00255383" w:rsidRPr="00255383" w:rsidRDefault="00255383" w:rsidP="00255383">
      <w:pPr>
        <w:pStyle w:val="ListParagraph"/>
        <w:numPr>
          <w:ilvl w:val="0"/>
          <w:numId w:val="32"/>
        </w:numPr>
        <w:rPr>
          <w:sz w:val="21"/>
          <w:szCs w:val="21"/>
        </w:rPr>
      </w:pPr>
      <w:r w:rsidRPr="00255383">
        <w:rPr>
          <w:b/>
          <w:bCs/>
          <w:sz w:val="21"/>
          <w:szCs w:val="21"/>
        </w:rPr>
        <w:t xml:space="preserve">Subscription: </w:t>
      </w:r>
      <w:r w:rsidRPr="00255383">
        <w:rPr>
          <w:sz w:val="21"/>
          <w:szCs w:val="21"/>
        </w:rPr>
        <w:t xml:space="preserve">If you have multiple azure subscriptions, make sure you are using the right Azure Subscription. </w:t>
      </w:r>
    </w:p>
    <w:p w14:paraId="35497F62" w14:textId="77777777" w:rsidR="00255383" w:rsidRPr="00255383" w:rsidRDefault="00255383" w:rsidP="00255383">
      <w:pPr>
        <w:ind w:left="1080"/>
        <w:rPr>
          <w:sz w:val="21"/>
          <w:szCs w:val="21"/>
        </w:rPr>
      </w:pPr>
      <w:r w:rsidRPr="00255383">
        <w:rPr>
          <w:sz w:val="21"/>
          <w:szCs w:val="21"/>
        </w:rPr>
        <w:t xml:space="preserve">[If you are not seeing your subscription in the Subscription dropdown, chances are that you may be logged in on a different directory. You can switch the directory by selecting the Book and Filter icon on top of the Portal] </w:t>
      </w:r>
    </w:p>
    <w:p w14:paraId="5FA8B176" w14:textId="77777777" w:rsidR="00255383" w:rsidRPr="00255383" w:rsidRDefault="00255383" w:rsidP="00255383">
      <w:pPr>
        <w:ind w:left="1080"/>
        <w:rPr>
          <w:sz w:val="21"/>
          <w:szCs w:val="21"/>
        </w:rPr>
      </w:pPr>
      <w:r>
        <w:rPr>
          <w:noProof/>
        </w:rPr>
        <w:drawing>
          <wp:inline distT="0" distB="0" distL="0" distR="0" wp14:anchorId="52FF23B4" wp14:editId="0D9BD41E">
            <wp:extent cx="1947003" cy="274320"/>
            <wp:effectExtent l="0" t="0" r="0" b="0"/>
            <wp:docPr id="1496679519"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42">
                      <a:extLst>
                        <a:ext uri="{28A0092B-C50C-407E-A947-70E740481C1C}">
                          <a14:useLocalDpi xmlns:a14="http://schemas.microsoft.com/office/drawing/2010/main" val="0"/>
                        </a:ext>
                      </a:extLst>
                    </a:blip>
                    <a:stretch>
                      <a:fillRect/>
                    </a:stretch>
                  </pic:blipFill>
                  <pic:spPr>
                    <a:xfrm>
                      <a:off x="0" y="0"/>
                      <a:ext cx="1947003" cy="274320"/>
                    </a:xfrm>
                    <a:prstGeom prst="rect">
                      <a:avLst/>
                    </a:prstGeom>
                  </pic:spPr>
                </pic:pic>
              </a:graphicData>
            </a:graphic>
          </wp:inline>
        </w:drawing>
      </w:r>
    </w:p>
    <w:p w14:paraId="65ACD40E" w14:textId="77777777" w:rsidR="00255383" w:rsidRPr="00255383" w:rsidRDefault="00255383" w:rsidP="00255383">
      <w:pPr>
        <w:pStyle w:val="ListParagraph"/>
        <w:numPr>
          <w:ilvl w:val="0"/>
          <w:numId w:val="32"/>
        </w:numPr>
        <w:rPr>
          <w:sz w:val="21"/>
          <w:szCs w:val="21"/>
        </w:rPr>
      </w:pPr>
      <w:r w:rsidRPr="00255383">
        <w:rPr>
          <w:b/>
          <w:bCs/>
          <w:sz w:val="21"/>
          <w:szCs w:val="21"/>
        </w:rPr>
        <w:t>Resource Group:</w:t>
      </w:r>
      <w:r w:rsidRPr="00255383">
        <w:rPr>
          <w:sz w:val="21"/>
          <w:szCs w:val="21"/>
        </w:rPr>
        <w:t xml:space="preserve"> Select an existing Resource Group or create new one</w:t>
      </w:r>
    </w:p>
    <w:p w14:paraId="36977386" w14:textId="5F913305" w:rsidR="00255383" w:rsidRDefault="00255383" w:rsidP="00255383">
      <w:pPr>
        <w:pStyle w:val="ListParagraph"/>
        <w:numPr>
          <w:ilvl w:val="0"/>
          <w:numId w:val="32"/>
        </w:numPr>
        <w:rPr>
          <w:sz w:val="21"/>
          <w:szCs w:val="21"/>
        </w:rPr>
      </w:pPr>
      <w:r w:rsidRPr="00255383">
        <w:rPr>
          <w:b/>
          <w:bCs/>
          <w:sz w:val="21"/>
          <w:szCs w:val="21"/>
        </w:rPr>
        <w:t xml:space="preserve">App Service Plan: </w:t>
      </w:r>
      <w:r w:rsidRPr="00255383">
        <w:rPr>
          <w:sz w:val="21"/>
          <w:szCs w:val="21"/>
        </w:rPr>
        <w:t>Choose an existing or create a new App Service Plan</w:t>
      </w:r>
      <w:r w:rsidR="001D5A49">
        <w:rPr>
          <w:sz w:val="21"/>
          <w:szCs w:val="21"/>
        </w:rPr>
        <w:t xml:space="preserve"> (choose the location of your preference and the Pricing tier of your preference)</w:t>
      </w:r>
    </w:p>
    <w:p w14:paraId="16DDA2A3" w14:textId="544ACAFA" w:rsidR="00786C84" w:rsidRPr="00255383" w:rsidRDefault="00786C84" w:rsidP="00255383">
      <w:pPr>
        <w:pStyle w:val="ListParagraph"/>
        <w:numPr>
          <w:ilvl w:val="0"/>
          <w:numId w:val="32"/>
        </w:numPr>
        <w:rPr>
          <w:sz w:val="21"/>
          <w:szCs w:val="21"/>
        </w:rPr>
      </w:pPr>
      <w:r>
        <w:rPr>
          <w:b/>
          <w:bCs/>
          <w:sz w:val="21"/>
          <w:szCs w:val="21"/>
        </w:rPr>
        <w:t>Application Insights:</w:t>
      </w:r>
      <w:r>
        <w:rPr>
          <w:sz w:val="21"/>
          <w:szCs w:val="21"/>
        </w:rPr>
        <w:t xml:space="preserve"> You can choose to </w:t>
      </w:r>
      <w:r w:rsidR="001D5A49">
        <w:rPr>
          <w:sz w:val="21"/>
          <w:szCs w:val="21"/>
        </w:rPr>
        <w:t xml:space="preserve">keep it enabled or </w:t>
      </w:r>
      <w:r>
        <w:rPr>
          <w:sz w:val="21"/>
          <w:szCs w:val="21"/>
        </w:rPr>
        <w:t xml:space="preserve">disable </w:t>
      </w:r>
      <w:r w:rsidR="001D5A49">
        <w:rPr>
          <w:sz w:val="21"/>
          <w:szCs w:val="21"/>
        </w:rPr>
        <w:t xml:space="preserve">it </w:t>
      </w:r>
      <w:r>
        <w:rPr>
          <w:sz w:val="21"/>
          <w:szCs w:val="21"/>
        </w:rPr>
        <w:t xml:space="preserve">if you want. </w:t>
      </w:r>
    </w:p>
    <w:p w14:paraId="16FDEDF8" w14:textId="77777777" w:rsidR="00014138" w:rsidRDefault="00014138">
      <w:pPr>
        <w:spacing w:after="200"/>
        <w:ind w:left="0" w:right="0"/>
        <w:rPr>
          <w:b/>
          <w:bCs/>
        </w:rPr>
      </w:pPr>
      <w:r>
        <w:rPr>
          <w:b/>
          <w:bCs/>
        </w:rPr>
        <w:br w:type="page"/>
      </w:r>
    </w:p>
    <w:p w14:paraId="41E3E759" w14:textId="3E0FA8F4" w:rsidR="00014138" w:rsidRPr="00014138" w:rsidRDefault="00014138" w:rsidP="00014138">
      <w:pPr>
        <w:ind w:firstLine="288"/>
      </w:pPr>
      <w:r w:rsidRPr="00014138">
        <w:lastRenderedPageBreak/>
        <w:t xml:space="preserve">See the screenshot below for the options for creating the </w:t>
      </w:r>
      <w:r w:rsidR="001D5A49">
        <w:t>API App</w:t>
      </w:r>
    </w:p>
    <w:p w14:paraId="61725E06" w14:textId="0BF5E5F4" w:rsidR="00894601" w:rsidRPr="00255383" w:rsidRDefault="001D5A49" w:rsidP="00255383">
      <w:r w:rsidRPr="001D5A49">
        <w:rPr>
          <w:noProof/>
        </w:rPr>
        <w:drawing>
          <wp:inline distT="0" distB="0" distL="0" distR="0" wp14:anchorId="738377A9" wp14:editId="144D416C">
            <wp:extent cx="2267656" cy="3657600"/>
            <wp:effectExtent l="19050" t="19050" r="1841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267656" cy="3657600"/>
                    </a:xfrm>
                    <a:prstGeom prst="rect">
                      <a:avLst/>
                    </a:prstGeom>
                    <a:ln>
                      <a:solidFill>
                        <a:schemeClr val="tx1"/>
                      </a:solidFill>
                    </a:ln>
                  </pic:spPr>
                </pic:pic>
              </a:graphicData>
            </a:graphic>
          </wp:inline>
        </w:drawing>
      </w:r>
    </w:p>
    <w:p w14:paraId="4141C459" w14:textId="7E7A37BB" w:rsidR="00EF0865" w:rsidRPr="00EF0865" w:rsidRDefault="00EF0865" w:rsidP="00EF0865">
      <w:pPr>
        <w:pStyle w:val="ListParagraph"/>
        <w:numPr>
          <w:ilvl w:val="0"/>
          <w:numId w:val="15"/>
        </w:numPr>
        <w:rPr>
          <w:sz w:val="21"/>
          <w:szCs w:val="21"/>
        </w:rPr>
      </w:pPr>
      <w:r w:rsidRPr="00EF0865">
        <w:rPr>
          <w:sz w:val="21"/>
          <w:szCs w:val="21"/>
        </w:rPr>
        <w:t xml:space="preserve">Wait for the deployment to complete and click the “Go to Resource” to browse to the newly created </w:t>
      </w:r>
      <w:r w:rsidR="001D5A49">
        <w:rPr>
          <w:sz w:val="21"/>
          <w:szCs w:val="21"/>
        </w:rPr>
        <w:t xml:space="preserve">API </w:t>
      </w:r>
      <w:r w:rsidRPr="00EF0865">
        <w:rPr>
          <w:sz w:val="21"/>
          <w:szCs w:val="21"/>
        </w:rPr>
        <w:t>App. Click on the “</w:t>
      </w:r>
      <w:r w:rsidRPr="00EF0865">
        <w:rPr>
          <w:b/>
          <w:bCs/>
          <w:sz w:val="21"/>
          <w:szCs w:val="21"/>
        </w:rPr>
        <w:t>Get publish profile</w:t>
      </w:r>
      <w:r w:rsidRPr="00EF0865">
        <w:rPr>
          <w:sz w:val="21"/>
          <w:szCs w:val="21"/>
        </w:rPr>
        <w:t xml:space="preserve">” icon on the top of the service and save it locally on your machine. </w:t>
      </w:r>
    </w:p>
    <w:p w14:paraId="3BC5293E" w14:textId="6CFFBF4E" w:rsidR="00A761D5" w:rsidRDefault="00A761D5" w:rsidP="00EF0865">
      <w:pPr>
        <w:ind w:left="360"/>
        <w:rPr>
          <w:noProof/>
        </w:rPr>
      </w:pPr>
      <w:r>
        <w:rPr>
          <w:noProof/>
        </w:rPr>
        <w:drawing>
          <wp:inline distT="0" distB="0" distL="0" distR="0" wp14:anchorId="2A5AFAF7" wp14:editId="5F9B3FEC">
            <wp:extent cx="5943600" cy="1402080"/>
            <wp:effectExtent l="0" t="0" r="0" b="7620"/>
            <wp:docPr id="20335061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44">
                      <a:extLst>
                        <a:ext uri="{28A0092B-C50C-407E-A947-70E740481C1C}">
                          <a14:useLocalDpi xmlns:a14="http://schemas.microsoft.com/office/drawing/2010/main" val="0"/>
                        </a:ext>
                      </a:extLst>
                    </a:blip>
                    <a:stretch>
                      <a:fillRect/>
                    </a:stretch>
                  </pic:blipFill>
                  <pic:spPr>
                    <a:xfrm>
                      <a:off x="0" y="0"/>
                      <a:ext cx="5943600" cy="1402080"/>
                    </a:xfrm>
                    <a:prstGeom prst="rect">
                      <a:avLst/>
                    </a:prstGeom>
                  </pic:spPr>
                </pic:pic>
              </a:graphicData>
            </a:graphic>
          </wp:inline>
        </w:drawing>
      </w:r>
    </w:p>
    <w:p w14:paraId="30CE9170" w14:textId="6EC4F431" w:rsidR="00447632" w:rsidRPr="00EF0865" w:rsidRDefault="00447632" w:rsidP="00EF0865">
      <w:pPr>
        <w:ind w:left="360"/>
      </w:pPr>
    </w:p>
    <w:p w14:paraId="52E403A5" w14:textId="5E4B4530" w:rsidR="001C63B8" w:rsidRDefault="000C5B28" w:rsidP="00D847AE">
      <w:pPr>
        <w:pStyle w:val="ListParagraph"/>
        <w:numPr>
          <w:ilvl w:val="0"/>
          <w:numId w:val="15"/>
        </w:numPr>
        <w:rPr>
          <w:sz w:val="21"/>
          <w:szCs w:val="21"/>
        </w:rPr>
      </w:pPr>
      <w:r>
        <w:rPr>
          <w:sz w:val="21"/>
          <w:szCs w:val="21"/>
        </w:rPr>
        <w:t xml:space="preserve">Back in Visual Studio - </w:t>
      </w:r>
      <w:r w:rsidR="001C63B8">
        <w:rPr>
          <w:sz w:val="21"/>
          <w:szCs w:val="21"/>
        </w:rPr>
        <w:t xml:space="preserve">In Solution Explorer, right click on the </w:t>
      </w:r>
      <w:proofErr w:type="spellStart"/>
      <w:r w:rsidR="001C63B8" w:rsidRPr="00CF6FB5">
        <w:rPr>
          <w:b/>
          <w:bCs/>
          <w:sz w:val="21"/>
          <w:szCs w:val="21"/>
        </w:rPr>
        <w:t>ProductListAPI</w:t>
      </w:r>
      <w:proofErr w:type="spellEnd"/>
      <w:r w:rsidR="001C63B8">
        <w:rPr>
          <w:sz w:val="21"/>
          <w:szCs w:val="21"/>
        </w:rPr>
        <w:t xml:space="preserve"> project and select </w:t>
      </w:r>
      <w:r w:rsidR="001C63B8" w:rsidRPr="00CF6FB5">
        <w:rPr>
          <w:b/>
          <w:bCs/>
          <w:sz w:val="21"/>
          <w:szCs w:val="21"/>
        </w:rPr>
        <w:t>Publish</w:t>
      </w:r>
      <w:r w:rsidR="00DF587F">
        <w:rPr>
          <w:sz w:val="21"/>
          <w:szCs w:val="21"/>
        </w:rPr>
        <w:t>.</w:t>
      </w:r>
    </w:p>
    <w:p w14:paraId="38C4BF5E" w14:textId="50FD9BB8" w:rsidR="001C63B8" w:rsidRPr="001C63B8" w:rsidRDefault="001C63B8" w:rsidP="001C63B8">
      <w:pPr>
        <w:ind w:left="360"/>
        <w:rPr>
          <w:sz w:val="21"/>
          <w:szCs w:val="21"/>
        </w:rPr>
      </w:pPr>
      <w:r>
        <w:rPr>
          <w:noProof/>
        </w:rPr>
        <w:lastRenderedPageBreak/>
        <w:drawing>
          <wp:inline distT="0" distB="0" distL="0" distR="0" wp14:anchorId="2C4BCC18" wp14:editId="316EC66F">
            <wp:extent cx="2201333" cy="2353008"/>
            <wp:effectExtent l="19050" t="19050" r="279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16063" cy="2368753"/>
                    </a:xfrm>
                    <a:prstGeom prst="rect">
                      <a:avLst/>
                    </a:prstGeom>
                    <a:ln>
                      <a:solidFill>
                        <a:schemeClr val="accent1"/>
                      </a:solidFill>
                    </a:ln>
                  </pic:spPr>
                </pic:pic>
              </a:graphicData>
            </a:graphic>
          </wp:inline>
        </w:drawing>
      </w:r>
    </w:p>
    <w:p w14:paraId="27ECE792" w14:textId="77777777" w:rsidR="008F777E" w:rsidRDefault="008F777E" w:rsidP="00D847AE">
      <w:pPr>
        <w:pStyle w:val="ListParagraph"/>
        <w:numPr>
          <w:ilvl w:val="0"/>
          <w:numId w:val="15"/>
        </w:numPr>
        <w:rPr>
          <w:sz w:val="21"/>
          <w:szCs w:val="21"/>
        </w:rPr>
      </w:pPr>
      <w:r w:rsidRPr="008F777E">
        <w:rPr>
          <w:sz w:val="21"/>
          <w:szCs w:val="21"/>
        </w:rPr>
        <w:t xml:space="preserve">Select the </w:t>
      </w:r>
      <w:r w:rsidRPr="008F777E">
        <w:rPr>
          <w:b/>
          <w:bCs/>
          <w:sz w:val="21"/>
          <w:szCs w:val="21"/>
        </w:rPr>
        <w:t>Import Profile</w:t>
      </w:r>
      <w:r w:rsidRPr="008F777E">
        <w:rPr>
          <w:sz w:val="21"/>
          <w:szCs w:val="21"/>
        </w:rPr>
        <w:t xml:space="preserve"> button and select the publish profile file that you had downloaded in the previous step </w:t>
      </w:r>
    </w:p>
    <w:p w14:paraId="34D812B9" w14:textId="586A0C82" w:rsidR="008F777E" w:rsidRPr="008F777E" w:rsidRDefault="0030782A" w:rsidP="008F777E">
      <w:pPr>
        <w:ind w:left="360"/>
        <w:rPr>
          <w:sz w:val="21"/>
          <w:szCs w:val="21"/>
        </w:rPr>
      </w:pPr>
      <w:r>
        <w:rPr>
          <w:noProof/>
        </w:rPr>
        <w:drawing>
          <wp:inline distT="0" distB="0" distL="0" distR="0" wp14:anchorId="776EBF26" wp14:editId="5CB2F559">
            <wp:extent cx="3657600" cy="2743200"/>
            <wp:effectExtent l="0" t="0" r="0" b="0"/>
            <wp:docPr id="1177843157"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pic:nvPicPr>
                  <pic:blipFill>
                    <a:blip r:embed="rId46">
                      <a:extLst>
                        <a:ext uri="{28A0092B-C50C-407E-A947-70E740481C1C}">
                          <a14:useLocalDpi xmlns:a14="http://schemas.microsoft.com/office/drawing/2010/main" val="0"/>
                        </a:ext>
                      </a:extLst>
                    </a:blip>
                    <a:stretch>
                      <a:fillRect/>
                    </a:stretch>
                  </pic:blipFill>
                  <pic:spPr>
                    <a:xfrm>
                      <a:off x="0" y="0"/>
                      <a:ext cx="3657600" cy="2743200"/>
                    </a:xfrm>
                    <a:prstGeom prst="rect">
                      <a:avLst/>
                    </a:prstGeom>
                  </pic:spPr>
                </pic:pic>
              </a:graphicData>
            </a:graphic>
          </wp:inline>
        </w:drawing>
      </w:r>
    </w:p>
    <w:p w14:paraId="38C0CBAC" w14:textId="73874848" w:rsidR="007349EF" w:rsidRDefault="007349EF" w:rsidP="00D847AE">
      <w:pPr>
        <w:pStyle w:val="ListParagraph"/>
        <w:numPr>
          <w:ilvl w:val="0"/>
          <w:numId w:val="15"/>
        </w:numPr>
        <w:rPr>
          <w:sz w:val="21"/>
          <w:szCs w:val="21"/>
        </w:rPr>
      </w:pPr>
      <w:r>
        <w:rPr>
          <w:sz w:val="21"/>
          <w:szCs w:val="21"/>
        </w:rPr>
        <w:t xml:space="preserve">The App Service should now be ready to publish. Click the </w:t>
      </w:r>
      <w:r w:rsidRPr="00802C90">
        <w:rPr>
          <w:b/>
          <w:bCs/>
          <w:sz w:val="21"/>
          <w:szCs w:val="21"/>
        </w:rPr>
        <w:t>Publish</w:t>
      </w:r>
      <w:r>
        <w:rPr>
          <w:sz w:val="21"/>
          <w:szCs w:val="21"/>
        </w:rPr>
        <w:t xml:space="preserve"> button</w:t>
      </w:r>
    </w:p>
    <w:p w14:paraId="59B5AAF9" w14:textId="30BFFD53" w:rsidR="0030782A" w:rsidRDefault="007349EF" w:rsidP="007349EF">
      <w:pPr>
        <w:ind w:left="360"/>
        <w:rPr>
          <w:sz w:val="21"/>
          <w:szCs w:val="21"/>
        </w:rPr>
      </w:pPr>
      <w:r>
        <w:rPr>
          <w:noProof/>
        </w:rPr>
        <w:drawing>
          <wp:inline distT="0" distB="0" distL="0" distR="0" wp14:anchorId="77AB0A6C" wp14:editId="1A79D608">
            <wp:extent cx="4169833" cy="1637640"/>
            <wp:effectExtent l="19050" t="19050" r="21590" b="203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88738" cy="1645065"/>
                    </a:xfrm>
                    <a:prstGeom prst="rect">
                      <a:avLst/>
                    </a:prstGeom>
                    <a:ln>
                      <a:solidFill>
                        <a:schemeClr val="accent1"/>
                      </a:solidFill>
                    </a:ln>
                  </pic:spPr>
                </pic:pic>
              </a:graphicData>
            </a:graphic>
          </wp:inline>
        </w:drawing>
      </w:r>
    </w:p>
    <w:p w14:paraId="5066255B" w14:textId="77777777" w:rsidR="0030782A" w:rsidRDefault="0030782A">
      <w:pPr>
        <w:spacing w:after="200"/>
        <w:ind w:left="0" w:right="0"/>
        <w:rPr>
          <w:sz w:val="21"/>
          <w:szCs w:val="21"/>
        </w:rPr>
      </w:pPr>
      <w:r>
        <w:rPr>
          <w:sz w:val="21"/>
          <w:szCs w:val="21"/>
        </w:rPr>
        <w:br w:type="page"/>
      </w:r>
    </w:p>
    <w:p w14:paraId="73019174" w14:textId="7E82FC52" w:rsidR="007349EF" w:rsidRDefault="007349EF" w:rsidP="00D847AE">
      <w:pPr>
        <w:pStyle w:val="ListParagraph"/>
        <w:numPr>
          <w:ilvl w:val="0"/>
          <w:numId w:val="15"/>
        </w:numPr>
        <w:rPr>
          <w:sz w:val="21"/>
          <w:szCs w:val="21"/>
        </w:rPr>
      </w:pPr>
      <w:r>
        <w:rPr>
          <w:sz w:val="21"/>
          <w:szCs w:val="21"/>
        </w:rPr>
        <w:lastRenderedPageBreak/>
        <w:t>Confirm that the publish completed successfully</w:t>
      </w:r>
    </w:p>
    <w:p w14:paraId="6F6D55E2" w14:textId="65F9E1D4" w:rsidR="007349EF" w:rsidRPr="007349EF" w:rsidRDefault="007349EF" w:rsidP="007349EF">
      <w:pPr>
        <w:ind w:left="360"/>
        <w:rPr>
          <w:sz w:val="21"/>
          <w:szCs w:val="21"/>
        </w:rPr>
      </w:pPr>
      <w:r>
        <w:rPr>
          <w:noProof/>
        </w:rPr>
        <w:drawing>
          <wp:inline distT="0" distB="0" distL="0" distR="0" wp14:anchorId="3E5965AC" wp14:editId="1C81BF47">
            <wp:extent cx="5943600" cy="1306195"/>
            <wp:effectExtent l="19050" t="19050" r="19050" b="273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306195"/>
                    </a:xfrm>
                    <a:prstGeom prst="rect">
                      <a:avLst/>
                    </a:prstGeom>
                    <a:ln>
                      <a:solidFill>
                        <a:schemeClr val="accent1"/>
                      </a:solidFill>
                    </a:ln>
                  </pic:spPr>
                </pic:pic>
              </a:graphicData>
            </a:graphic>
          </wp:inline>
        </w:drawing>
      </w:r>
    </w:p>
    <w:p w14:paraId="413E8A3A" w14:textId="2C646414" w:rsidR="00CD409F" w:rsidRDefault="00CD409F" w:rsidP="00D847AE">
      <w:pPr>
        <w:pStyle w:val="ListParagraph"/>
        <w:numPr>
          <w:ilvl w:val="0"/>
          <w:numId w:val="15"/>
        </w:numPr>
        <w:rPr>
          <w:sz w:val="21"/>
          <w:szCs w:val="21"/>
        </w:rPr>
      </w:pPr>
      <w:r>
        <w:rPr>
          <w:sz w:val="21"/>
          <w:szCs w:val="21"/>
        </w:rPr>
        <w:t>Click on the URL to your deployed site to launch it in the browser</w:t>
      </w:r>
    </w:p>
    <w:p w14:paraId="22602025" w14:textId="5F2E1BC6" w:rsidR="00CD409F" w:rsidRPr="00CD409F" w:rsidRDefault="00CD409F" w:rsidP="00CD409F">
      <w:pPr>
        <w:ind w:left="360"/>
        <w:rPr>
          <w:sz w:val="21"/>
          <w:szCs w:val="21"/>
        </w:rPr>
      </w:pPr>
      <w:r>
        <w:rPr>
          <w:noProof/>
        </w:rPr>
        <w:drawing>
          <wp:inline distT="0" distB="0" distL="0" distR="0" wp14:anchorId="06EC6D93" wp14:editId="1CFDC6D3">
            <wp:extent cx="5385077" cy="1606633"/>
            <wp:effectExtent l="19050" t="19050" r="2540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85077" cy="1606633"/>
                    </a:xfrm>
                    <a:prstGeom prst="rect">
                      <a:avLst/>
                    </a:prstGeom>
                    <a:ln>
                      <a:solidFill>
                        <a:schemeClr val="accent1"/>
                      </a:solidFill>
                    </a:ln>
                  </pic:spPr>
                </pic:pic>
              </a:graphicData>
            </a:graphic>
          </wp:inline>
        </w:drawing>
      </w:r>
    </w:p>
    <w:p w14:paraId="38A7D5D9" w14:textId="2E22D834" w:rsidR="00CD409F" w:rsidRDefault="00CD409F" w:rsidP="00D847AE">
      <w:pPr>
        <w:pStyle w:val="ListParagraph"/>
        <w:numPr>
          <w:ilvl w:val="0"/>
          <w:numId w:val="15"/>
        </w:numPr>
        <w:rPr>
          <w:sz w:val="21"/>
          <w:szCs w:val="21"/>
        </w:rPr>
      </w:pPr>
      <w:r>
        <w:rPr>
          <w:sz w:val="21"/>
          <w:szCs w:val="21"/>
        </w:rPr>
        <w:t xml:space="preserve">Add </w:t>
      </w:r>
      <w:r w:rsidRPr="00CD409F">
        <w:rPr>
          <w:b/>
          <w:bCs/>
          <w:sz w:val="21"/>
          <w:szCs w:val="21"/>
        </w:rPr>
        <w:t>/swagger/</w:t>
      </w:r>
      <w:proofErr w:type="spellStart"/>
      <w:r w:rsidRPr="00CD409F">
        <w:rPr>
          <w:b/>
          <w:bCs/>
          <w:sz w:val="21"/>
          <w:szCs w:val="21"/>
        </w:rPr>
        <w:t>ui</w:t>
      </w:r>
      <w:proofErr w:type="spellEnd"/>
      <w:r w:rsidRPr="00CD409F">
        <w:rPr>
          <w:b/>
          <w:bCs/>
          <w:sz w:val="21"/>
          <w:szCs w:val="21"/>
        </w:rPr>
        <w:t>/index</w:t>
      </w:r>
      <w:r>
        <w:rPr>
          <w:sz w:val="21"/>
          <w:szCs w:val="21"/>
        </w:rPr>
        <w:t xml:space="preserve"> to the URL just like we did previously</w:t>
      </w:r>
    </w:p>
    <w:p w14:paraId="09CD1FF5" w14:textId="504140B9" w:rsidR="00CD409F" w:rsidRPr="00CD409F" w:rsidRDefault="00CD409F" w:rsidP="00CD409F">
      <w:pPr>
        <w:ind w:left="360"/>
        <w:rPr>
          <w:sz w:val="21"/>
          <w:szCs w:val="21"/>
        </w:rPr>
      </w:pPr>
      <w:r>
        <w:rPr>
          <w:noProof/>
        </w:rPr>
        <w:drawing>
          <wp:inline distT="0" distB="0" distL="0" distR="0" wp14:anchorId="725CD5BE" wp14:editId="161FFF96">
            <wp:extent cx="5943600" cy="1520825"/>
            <wp:effectExtent l="19050" t="19050" r="19050"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520825"/>
                    </a:xfrm>
                    <a:prstGeom prst="rect">
                      <a:avLst/>
                    </a:prstGeom>
                    <a:ln>
                      <a:solidFill>
                        <a:schemeClr val="accent1"/>
                      </a:solidFill>
                    </a:ln>
                  </pic:spPr>
                </pic:pic>
              </a:graphicData>
            </a:graphic>
          </wp:inline>
        </w:drawing>
      </w:r>
    </w:p>
    <w:p w14:paraId="095E56AC" w14:textId="63DF1D14" w:rsidR="00CD409F" w:rsidRDefault="00CD409F" w:rsidP="00D847AE">
      <w:pPr>
        <w:pStyle w:val="ListParagraph"/>
        <w:numPr>
          <w:ilvl w:val="0"/>
          <w:numId w:val="15"/>
        </w:numPr>
        <w:rPr>
          <w:sz w:val="21"/>
          <w:szCs w:val="21"/>
        </w:rPr>
      </w:pPr>
      <w:r>
        <w:rPr>
          <w:sz w:val="21"/>
          <w:szCs w:val="21"/>
        </w:rPr>
        <w:t xml:space="preserve">You now have the same API deployed to Azure.  You can repeat the test we did previously </w:t>
      </w:r>
      <w:r w:rsidR="00B446A2">
        <w:rPr>
          <w:sz w:val="21"/>
          <w:szCs w:val="21"/>
        </w:rPr>
        <w:t xml:space="preserve">on </w:t>
      </w:r>
      <w:hyperlink w:anchor="_Task_2:_Test" w:history="1">
        <w:r w:rsidR="00B446A2" w:rsidRPr="00B446A2">
          <w:rPr>
            <w:rStyle w:val="Hyperlink"/>
            <w:sz w:val="21"/>
            <w:szCs w:val="21"/>
          </w:rPr>
          <w:t>Exercise 1 : Task 2</w:t>
        </w:r>
      </w:hyperlink>
      <w:r w:rsidR="00B446A2">
        <w:rPr>
          <w:sz w:val="21"/>
          <w:szCs w:val="21"/>
        </w:rPr>
        <w:t xml:space="preserve"> </w:t>
      </w:r>
      <w:r>
        <w:rPr>
          <w:sz w:val="21"/>
          <w:szCs w:val="21"/>
        </w:rPr>
        <w:t>running the GET on product list if you would like to double check it is working.</w:t>
      </w:r>
    </w:p>
    <w:p w14:paraId="1E153481" w14:textId="79E4B855" w:rsidR="00CD409F" w:rsidRDefault="00CD409F" w:rsidP="00D847AE">
      <w:pPr>
        <w:pStyle w:val="ListParagraph"/>
        <w:numPr>
          <w:ilvl w:val="0"/>
          <w:numId w:val="15"/>
        </w:numPr>
        <w:rPr>
          <w:sz w:val="21"/>
          <w:szCs w:val="21"/>
        </w:rPr>
      </w:pPr>
      <w:r>
        <w:rPr>
          <w:sz w:val="21"/>
          <w:szCs w:val="21"/>
        </w:rPr>
        <w:t>Leave the browser tab open as you will use it in the next exercise</w:t>
      </w:r>
    </w:p>
    <w:p w14:paraId="45443985" w14:textId="148F6443" w:rsidR="00CD409F" w:rsidRDefault="00CD409F" w:rsidP="00CD409F">
      <w:pPr>
        <w:pStyle w:val="Heading2"/>
      </w:pPr>
      <w:bookmarkStart w:id="15" w:name="_Exercise_3_–"/>
      <w:bookmarkStart w:id="16" w:name="_Toc31754793"/>
      <w:bookmarkEnd w:id="15"/>
      <w:r w:rsidRPr="00CE3843">
        <w:lastRenderedPageBreak/>
        <w:t xml:space="preserve">Exercise </w:t>
      </w:r>
      <w:r>
        <w:t>3</w:t>
      </w:r>
      <w:r w:rsidRPr="00CE3843">
        <w:t xml:space="preserve"> –</w:t>
      </w:r>
      <w:r>
        <w:t xml:space="preserve"> Create the custom connector</w:t>
      </w:r>
      <w:bookmarkEnd w:id="16"/>
      <w:r>
        <w:t xml:space="preserve"> </w:t>
      </w:r>
    </w:p>
    <w:p w14:paraId="655F7C1B" w14:textId="4950F0CA" w:rsidR="00CD409F" w:rsidRDefault="00CD409F" w:rsidP="00CD409F">
      <w:pPr>
        <w:ind w:left="0"/>
        <w:rPr>
          <w:noProof/>
        </w:rPr>
      </w:pPr>
      <w:r>
        <w:rPr>
          <w:noProof/>
        </w:rPr>
        <w:t>In this exercise, you will create a Power</w:t>
      </w:r>
      <w:r w:rsidR="00DF587F">
        <w:rPr>
          <w:noProof/>
        </w:rPr>
        <w:t xml:space="preserve"> </w:t>
      </w:r>
      <w:r>
        <w:rPr>
          <w:noProof/>
        </w:rPr>
        <w:t>Apps custom connector</w:t>
      </w:r>
      <w:r w:rsidR="00B7770F">
        <w:rPr>
          <w:noProof/>
        </w:rPr>
        <w:t xml:space="preserve"> </w:t>
      </w:r>
      <w:r w:rsidR="00B7770F">
        <w:t>in Power</w:t>
      </w:r>
      <w:r w:rsidR="00B8186D">
        <w:t xml:space="preserve"> </w:t>
      </w:r>
      <w:r w:rsidR="00B7770F">
        <w:t xml:space="preserve">Apps to use the APIs that we exposed in the previous exercise inside of a Canvas App. Read this article to learn more about Custom Connectors: </w:t>
      </w:r>
      <w:hyperlink r:id="rId51" w:history="1">
        <w:r w:rsidR="00B7770F" w:rsidRPr="00C30A17">
          <w:rPr>
            <w:rStyle w:val="Hyperlink"/>
          </w:rPr>
          <w:t>https://docs.microsoft.com/en-us/connectors/custom-connectors/</w:t>
        </w:r>
      </w:hyperlink>
      <w:r>
        <w:rPr>
          <w:noProof/>
        </w:rPr>
        <w:t>.</w:t>
      </w:r>
    </w:p>
    <w:p w14:paraId="1B28FB04" w14:textId="1A44F3C7" w:rsidR="00CD409F" w:rsidRDefault="00CD409F" w:rsidP="007D24BF">
      <w:pPr>
        <w:pStyle w:val="Heading3"/>
      </w:pPr>
      <w:bookmarkStart w:id="17" w:name="_Toc31754794"/>
      <w:r>
        <w:t xml:space="preserve">Task 1: Save the Open API </w:t>
      </w:r>
      <w:r w:rsidR="00CB5D96">
        <w:t>definition</w:t>
      </w:r>
      <w:bookmarkEnd w:id="17"/>
    </w:p>
    <w:p w14:paraId="449D8A8B" w14:textId="7786ED6C" w:rsidR="00CD409F" w:rsidRDefault="00CD409F" w:rsidP="00CD409F">
      <w:pPr>
        <w:pStyle w:val="ListParagraph"/>
        <w:numPr>
          <w:ilvl w:val="0"/>
          <w:numId w:val="16"/>
        </w:numPr>
        <w:ind w:left="360"/>
        <w:rPr>
          <w:sz w:val="21"/>
          <w:szCs w:val="21"/>
        </w:rPr>
      </w:pPr>
      <w:r w:rsidRPr="00CD409F">
        <w:rPr>
          <w:sz w:val="21"/>
          <w:szCs w:val="21"/>
        </w:rPr>
        <w:t>In the Swagger Explorer on your deployed site, copy the URL for the Open API definition</w:t>
      </w:r>
      <w:r>
        <w:rPr>
          <w:sz w:val="21"/>
          <w:szCs w:val="21"/>
        </w:rPr>
        <w:t>.  Make sure you copy the whole URL, some of it is hidden.</w:t>
      </w:r>
    </w:p>
    <w:p w14:paraId="3B9E6094" w14:textId="54356575" w:rsidR="00CD409F" w:rsidRPr="00CD409F" w:rsidRDefault="00CD409F" w:rsidP="00540424">
      <w:pPr>
        <w:ind w:left="0"/>
        <w:rPr>
          <w:sz w:val="21"/>
          <w:szCs w:val="21"/>
        </w:rPr>
      </w:pPr>
      <w:r>
        <w:rPr>
          <w:noProof/>
        </w:rPr>
        <w:drawing>
          <wp:inline distT="0" distB="0" distL="0" distR="0" wp14:anchorId="1F822B53" wp14:editId="2B9FA455">
            <wp:extent cx="5937555" cy="1104957"/>
            <wp:effectExtent l="19050" t="19050" r="25400" b="190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37555" cy="1104957"/>
                    </a:xfrm>
                    <a:prstGeom prst="rect">
                      <a:avLst/>
                    </a:prstGeom>
                    <a:ln>
                      <a:solidFill>
                        <a:schemeClr val="accent1"/>
                      </a:solidFill>
                    </a:ln>
                  </pic:spPr>
                </pic:pic>
              </a:graphicData>
            </a:graphic>
          </wp:inline>
        </w:drawing>
      </w:r>
    </w:p>
    <w:p w14:paraId="519A8FD7" w14:textId="16EA082C" w:rsidR="00CD409F" w:rsidRDefault="00CD409F" w:rsidP="00CD409F">
      <w:pPr>
        <w:pStyle w:val="ListParagraph"/>
        <w:numPr>
          <w:ilvl w:val="0"/>
          <w:numId w:val="16"/>
        </w:numPr>
        <w:ind w:left="360"/>
        <w:rPr>
          <w:sz w:val="21"/>
          <w:szCs w:val="21"/>
        </w:rPr>
      </w:pPr>
      <w:r>
        <w:rPr>
          <w:sz w:val="21"/>
          <w:szCs w:val="21"/>
        </w:rPr>
        <w:t xml:space="preserve">Paste that URL into the browser address bar and press enter.  Your browser should load with the JSON which is the Open API/Swagger </w:t>
      </w:r>
      <w:r w:rsidR="00540424">
        <w:rPr>
          <w:sz w:val="21"/>
          <w:szCs w:val="21"/>
        </w:rPr>
        <w:t>definition</w:t>
      </w:r>
      <w:r>
        <w:rPr>
          <w:sz w:val="21"/>
          <w:szCs w:val="21"/>
        </w:rPr>
        <w:t>.</w:t>
      </w:r>
      <w:r w:rsidR="00540424">
        <w:rPr>
          <w:sz w:val="21"/>
          <w:szCs w:val="21"/>
        </w:rPr>
        <w:t xml:space="preserve">  We will need this saved to a file to import later.</w:t>
      </w:r>
    </w:p>
    <w:p w14:paraId="7D39BAF6" w14:textId="615115F0" w:rsidR="00540424" w:rsidRPr="00540424" w:rsidRDefault="00540424" w:rsidP="00540424">
      <w:pPr>
        <w:ind w:left="0"/>
        <w:rPr>
          <w:sz w:val="21"/>
          <w:szCs w:val="21"/>
        </w:rPr>
      </w:pPr>
      <w:r>
        <w:rPr>
          <w:noProof/>
        </w:rPr>
        <w:drawing>
          <wp:inline distT="0" distB="0" distL="0" distR="0" wp14:anchorId="7EC37851" wp14:editId="42F9D754">
            <wp:extent cx="5943600" cy="1571625"/>
            <wp:effectExtent l="19050" t="19050" r="19050" b="285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571625"/>
                    </a:xfrm>
                    <a:prstGeom prst="rect">
                      <a:avLst/>
                    </a:prstGeom>
                    <a:ln>
                      <a:solidFill>
                        <a:schemeClr val="accent1"/>
                      </a:solidFill>
                    </a:ln>
                  </pic:spPr>
                </pic:pic>
              </a:graphicData>
            </a:graphic>
          </wp:inline>
        </w:drawing>
      </w:r>
    </w:p>
    <w:p w14:paraId="078B4A20" w14:textId="3308B3BB" w:rsidR="00095D6B" w:rsidRDefault="00095D6B" w:rsidP="00CD409F">
      <w:pPr>
        <w:pStyle w:val="ListParagraph"/>
        <w:numPr>
          <w:ilvl w:val="0"/>
          <w:numId w:val="16"/>
        </w:numPr>
        <w:ind w:left="360"/>
        <w:rPr>
          <w:sz w:val="21"/>
          <w:szCs w:val="21"/>
        </w:rPr>
      </w:pPr>
      <w:r>
        <w:rPr>
          <w:sz w:val="21"/>
          <w:szCs w:val="21"/>
        </w:rPr>
        <w:t xml:space="preserve">Select </w:t>
      </w:r>
      <w:proofErr w:type="gramStart"/>
      <w:r>
        <w:rPr>
          <w:sz w:val="21"/>
          <w:szCs w:val="21"/>
        </w:rPr>
        <w:t>all of</w:t>
      </w:r>
      <w:proofErr w:type="gramEnd"/>
      <w:r>
        <w:rPr>
          <w:sz w:val="21"/>
          <w:szCs w:val="21"/>
        </w:rPr>
        <w:t xml:space="preserve"> the JSON and then right click and select Copy</w:t>
      </w:r>
    </w:p>
    <w:p w14:paraId="6FE3E220" w14:textId="311A713E" w:rsidR="00095D6B" w:rsidRPr="00095D6B" w:rsidRDefault="00095D6B" w:rsidP="00095D6B">
      <w:pPr>
        <w:ind w:left="0"/>
        <w:rPr>
          <w:sz w:val="21"/>
          <w:szCs w:val="21"/>
        </w:rPr>
      </w:pPr>
      <w:r>
        <w:rPr>
          <w:noProof/>
        </w:rPr>
        <w:drawing>
          <wp:inline distT="0" distB="0" distL="0" distR="0" wp14:anchorId="5E772E5D" wp14:editId="61508BE2">
            <wp:extent cx="5943600" cy="2379980"/>
            <wp:effectExtent l="19050" t="19050" r="1905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79980"/>
                    </a:xfrm>
                    <a:prstGeom prst="rect">
                      <a:avLst/>
                    </a:prstGeom>
                    <a:ln>
                      <a:solidFill>
                        <a:schemeClr val="accent1"/>
                      </a:solidFill>
                    </a:ln>
                  </pic:spPr>
                </pic:pic>
              </a:graphicData>
            </a:graphic>
          </wp:inline>
        </w:drawing>
      </w:r>
    </w:p>
    <w:p w14:paraId="0A083732" w14:textId="65CFA734" w:rsidR="00F8066C" w:rsidRPr="007A5E70" w:rsidRDefault="00F8066C" w:rsidP="007A5E70">
      <w:pPr>
        <w:pStyle w:val="ListParagraph"/>
        <w:numPr>
          <w:ilvl w:val="0"/>
          <w:numId w:val="16"/>
        </w:numPr>
        <w:ind w:left="360"/>
        <w:rPr>
          <w:sz w:val="21"/>
          <w:szCs w:val="21"/>
        </w:rPr>
      </w:pPr>
      <w:r w:rsidRPr="007A5E70">
        <w:rPr>
          <w:sz w:val="21"/>
          <w:szCs w:val="21"/>
        </w:rPr>
        <w:lastRenderedPageBreak/>
        <w:t xml:space="preserve">Create a new JSON file in Visual Studio and press CTRL + A &amp; CTRL+V to replace all the content with the copied </w:t>
      </w:r>
      <w:r w:rsidR="00AF24EF">
        <w:rPr>
          <w:sz w:val="21"/>
          <w:szCs w:val="21"/>
        </w:rPr>
        <w:t>JSON</w:t>
      </w:r>
      <w:r w:rsidRPr="007A5E70">
        <w:rPr>
          <w:sz w:val="21"/>
          <w:szCs w:val="21"/>
        </w:rPr>
        <w:t xml:space="preserve"> definition from the previous step. </w:t>
      </w:r>
      <w:r w:rsidR="00AF24EF" w:rsidRPr="00AF24EF">
        <w:rPr>
          <w:b/>
          <w:bCs/>
          <w:sz w:val="21"/>
          <w:szCs w:val="21"/>
        </w:rPr>
        <w:t>Save</w:t>
      </w:r>
      <w:r w:rsidR="00AF24EF">
        <w:rPr>
          <w:sz w:val="21"/>
          <w:szCs w:val="21"/>
        </w:rPr>
        <w:t xml:space="preserve"> the </w:t>
      </w:r>
      <w:r w:rsidR="007A5E70" w:rsidRPr="007A5E70">
        <w:rPr>
          <w:sz w:val="21"/>
          <w:szCs w:val="21"/>
        </w:rPr>
        <w:t xml:space="preserve">file in the local Documents folder as </w:t>
      </w:r>
      <w:proofErr w:type="spellStart"/>
      <w:r w:rsidR="007A5E70" w:rsidRPr="00AF24EF">
        <w:rPr>
          <w:b/>
          <w:bCs/>
          <w:sz w:val="21"/>
          <w:szCs w:val="21"/>
        </w:rPr>
        <w:t>ProductOpenAPI.json</w:t>
      </w:r>
      <w:proofErr w:type="spellEnd"/>
      <w:r w:rsidR="007A5E70" w:rsidRPr="007A5E70">
        <w:rPr>
          <w:sz w:val="21"/>
          <w:szCs w:val="21"/>
        </w:rPr>
        <w:t xml:space="preserve">.  Make sure to remember where you saved the file as you will need it in the next </w:t>
      </w:r>
      <w:proofErr w:type="gramStart"/>
      <w:r w:rsidR="007A5E70" w:rsidRPr="007A5E70">
        <w:rPr>
          <w:sz w:val="21"/>
          <w:szCs w:val="21"/>
        </w:rPr>
        <w:t>task.</w:t>
      </w:r>
      <w:r w:rsidRPr="007A5E70">
        <w:rPr>
          <w:sz w:val="21"/>
          <w:szCs w:val="21"/>
        </w:rPr>
        <w:t>.</w:t>
      </w:r>
      <w:proofErr w:type="gramEnd"/>
      <w:r w:rsidRPr="007A5E70">
        <w:rPr>
          <w:sz w:val="21"/>
          <w:szCs w:val="21"/>
        </w:rPr>
        <w:t xml:space="preserve"> </w:t>
      </w:r>
      <w:r>
        <w:br/>
      </w:r>
    </w:p>
    <w:p w14:paraId="79BDF587" w14:textId="28872791" w:rsidR="00075F56" w:rsidRDefault="00F8066C" w:rsidP="00075F56">
      <w:pPr>
        <w:pStyle w:val="ListParagraph"/>
        <w:ind w:left="360"/>
      </w:pPr>
      <w:r>
        <w:rPr>
          <w:noProof/>
        </w:rPr>
        <w:drawing>
          <wp:inline distT="0" distB="0" distL="0" distR="0" wp14:anchorId="6DF733E7" wp14:editId="776BA37F">
            <wp:extent cx="4572000" cy="3170825"/>
            <wp:effectExtent l="0" t="0" r="0" b="0"/>
            <wp:docPr id="163152934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pic:nvPicPr>
                  <pic:blipFill>
                    <a:blip r:embed="rId55">
                      <a:extLst>
                        <a:ext uri="{28A0092B-C50C-407E-A947-70E740481C1C}">
                          <a14:useLocalDpi xmlns:a14="http://schemas.microsoft.com/office/drawing/2010/main" val="0"/>
                        </a:ext>
                      </a:extLst>
                    </a:blip>
                    <a:stretch>
                      <a:fillRect/>
                    </a:stretch>
                  </pic:blipFill>
                  <pic:spPr>
                    <a:xfrm>
                      <a:off x="0" y="0"/>
                      <a:ext cx="4572000" cy="3170825"/>
                    </a:xfrm>
                    <a:prstGeom prst="rect">
                      <a:avLst/>
                    </a:prstGeom>
                  </pic:spPr>
                </pic:pic>
              </a:graphicData>
            </a:graphic>
          </wp:inline>
        </w:drawing>
      </w:r>
    </w:p>
    <w:p w14:paraId="4649F968" w14:textId="77777777" w:rsidR="00075F56" w:rsidRDefault="00075F56" w:rsidP="00075F56">
      <w:pPr>
        <w:pStyle w:val="ListParagraph"/>
        <w:ind w:left="360"/>
      </w:pPr>
    </w:p>
    <w:p w14:paraId="19D568F0" w14:textId="151C4CE0" w:rsidR="008A2F41" w:rsidRDefault="008A2F41" w:rsidP="007D24BF">
      <w:pPr>
        <w:pStyle w:val="Heading3"/>
      </w:pPr>
      <w:bookmarkStart w:id="18" w:name="_Toc31754795"/>
      <w:r>
        <w:t xml:space="preserve">Task </w:t>
      </w:r>
      <w:r w:rsidR="00EC74B7">
        <w:t>2</w:t>
      </w:r>
      <w:r>
        <w:t>: Create the connector</w:t>
      </w:r>
      <w:bookmarkEnd w:id="18"/>
    </w:p>
    <w:p w14:paraId="2B278912" w14:textId="04D796D3" w:rsidR="008A2F41" w:rsidRPr="008A2F41" w:rsidRDefault="008A2F41" w:rsidP="008A2F41">
      <w:pPr>
        <w:pStyle w:val="ListParagraph"/>
        <w:numPr>
          <w:ilvl w:val="0"/>
          <w:numId w:val="18"/>
        </w:numPr>
        <w:rPr>
          <w:sz w:val="21"/>
          <w:szCs w:val="21"/>
        </w:rPr>
      </w:pPr>
      <w:r w:rsidRPr="009C22FB">
        <w:rPr>
          <w:sz w:val="21"/>
          <w:szCs w:val="21"/>
        </w:rPr>
        <w:t>Navigate to</w:t>
      </w:r>
      <w:r>
        <w:t xml:space="preserve"> </w:t>
      </w:r>
      <w:hyperlink r:id="rId56" w:history="1">
        <w:r w:rsidRPr="00D019E1">
          <w:rPr>
            <w:rStyle w:val="Hyperlink"/>
          </w:rPr>
          <w:t>https://make.powerapps.com</w:t>
        </w:r>
      </w:hyperlink>
      <w:r>
        <w:t xml:space="preserve"> </w:t>
      </w:r>
    </w:p>
    <w:p w14:paraId="52480C4E" w14:textId="779C3571" w:rsidR="005230B5" w:rsidRDefault="005230B5" w:rsidP="005230B5">
      <w:pPr>
        <w:pStyle w:val="ListParagraph"/>
        <w:numPr>
          <w:ilvl w:val="0"/>
          <w:numId w:val="18"/>
        </w:numPr>
      </w:pPr>
      <w:r>
        <w:t>Log-in using the user credentials provided as part of your lab environment. Alternatively, you can also choose to use your own Organization credentials (Azure AD / Office 365 login).</w:t>
      </w:r>
    </w:p>
    <w:p w14:paraId="2F1634BE" w14:textId="77777777" w:rsidR="006610C2" w:rsidRPr="0094462E" w:rsidRDefault="006610C2" w:rsidP="006610C2">
      <w:pPr>
        <w:pStyle w:val="ListParagraph"/>
        <w:numPr>
          <w:ilvl w:val="0"/>
          <w:numId w:val="18"/>
        </w:numPr>
        <w:rPr>
          <w:sz w:val="21"/>
          <w:szCs w:val="21"/>
        </w:rPr>
      </w:pPr>
      <w:r>
        <w:rPr>
          <w:sz w:val="21"/>
          <w:szCs w:val="21"/>
        </w:rPr>
        <w:t xml:space="preserve">[Optional] We recommend you sign up for the Power Apps Community Plan, which is a free development environment for individual use. Refer to this article for more details: </w:t>
      </w:r>
      <w:hyperlink r:id="rId57" w:history="1">
        <w:r>
          <w:rPr>
            <w:rStyle w:val="Hyperlink"/>
          </w:rPr>
          <w:t>https://docs.microsoft.com/en-us/powerapps/maker/dev-community-plan</w:t>
        </w:r>
      </w:hyperlink>
    </w:p>
    <w:p w14:paraId="01F222C9" w14:textId="77777777" w:rsidR="006610C2" w:rsidRDefault="006610C2" w:rsidP="006610C2">
      <w:pPr>
        <w:pStyle w:val="ListParagraph"/>
        <w:rPr>
          <w:sz w:val="21"/>
          <w:szCs w:val="21"/>
        </w:rPr>
      </w:pPr>
    </w:p>
    <w:p w14:paraId="412D309E" w14:textId="77777777" w:rsidR="006610C2" w:rsidRPr="00196A21" w:rsidRDefault="006610C2" w:rsidP="006610C2">
      <w:pPr>
        <w:pStyle w:val="ListParagraph"/>
        <w:rPr>
          <w:sz w:val="21"/>
          <w:szCs w:val="21"/>
        </w:rPr>
      </w:pPr>
      <w:r>
        <w:rPr>
          <w:sz w:val="21"/>
          <w:szCs w:val="21"/>
        </w:rPr>
        <w:t>You can s</w:t>
      </w:r>
      <w:r w:rsidRPr="00196A21">
        <w:rPr>
          <w:sz w:val="21"/>
          <w:szCs w:val="21"/>
        </w:rPr>
        <w:t xml:space="preserve">ign up </w:t>
      </w:r>
      <w:r>
        <w:rPr>
          <w:sz w:val="21"/>
          <w:szCs w:val="21"/>
        </w:rPr>
        <w:t xml:space="preserve">for the community plan from </w:t>
      </w:r>
      <w:r w:rsidRPr="00196A21">
        <w:rPr>
          <w:sz w:val="21"/>
          <w:szCs w:val="21"/>
        </w:rPr>
        <w:t>the </w:t>
      </w:r>
      <w:hyperlink r:id="rId58" w:history="1">
        <w:r w:rsidRPr="00196A21">
          <w:rPr>
            <w:rStyle w:val="Hyperlink"/>
            <w:sz w:val="21"/>
            <w:szCs w:val="21"/>
          </w:rPr>
          <w:t>Power Apps Community Plan website</w:t>
        </w:r>
      </w:hyperlink>
      <w:r w:rsidRPr="00196A21">
        <w:rPr>
          <w:sz w:val="21"/>
          <w:szCs w:val="21"/>
        </w:rPr>
        <w:t>. If you are an existing user of Power Apps with Office 365 or Dynamics 365, you can also </w:t>
      </w:r>
      <w:hyperlink r:id="rId59" w:history="1">
        <w:r w:rsidRPr="00196A21">
          <w:rPr>
            <w:rStyle w:val="Hyperlink"/>
            <w:sz w:val="21"/>
            <w:szCs w:val="21"/>
          </w:rPr>
          <w:t>create an environment for individual use</w:t>
        </w:r>
      </w:hyperlink>
      <w:r w:rsidRPr="00196A21">
        <w:rPr>
          <w:sz w:val="21"/>
          <w:szCs w:val="21"/>
        </w:rPr>
        <w:t>.</w:t>
      </w:r>
    </w:p>
    <w:p w14:paraId="7DAEEEB2" w14:textId="77777777" w:rsidR="006610C2" w:rsidRPr="00196A21" w:rsidRDefault="006610C2" w:rsidP="006610C2">
      <w:pPr>
        <w:pStyle w:val="ListParagraph"/>
        <w:rPr>
          <w:sz w:val="21"/>
          <w:szCs w:val="21"/>
        </w:rPr>
      </w:pPr>
      <w:r w:rsidRPr="00196A21">
        <w:rPr>
          <w:sz w:val="21"/>
          <w:szCs w:val="21"/>
        </w:rPr>
        <w:t>After signing up for the Community Plan, you will be redirected to the </w:t>
      </w:r>
      <w:hyperlink r:id="rId60" w:history="1">
        <w:r w:rsidRPr="00196A21">
          <w:rPr>
            <w:rStyle w:val="Hyperlink"/>
            <w:sz w:val="21"/>
            <w:szCs w:val="21"/>
          </w:rPr>
          <w:t>Power Apps site</w:t>
        </w:r>
      </w:hyperlink>
      <w:r w:rsidRPr="00196A21">
        <w:rPr>
          <w:sz w:val="21"/>
          <w:szCs w:val="21"/>
        </w:rPr>
        <w:t> and will land in your individual environment. The environment is named with your name, for example 'John Doe's environment'. If there is already an environment with that name, the individual environment will be named as 'John Doe's (1) environment'.</w:t>
      </w:r>
    </w:p>
    <w:p w14:paraId="30925946" w14:textId="77777777" w:rsidR="00E920FB" w:rsidRDefault="00E920FB">
      <w:pPr>
        <w:spacing w:after="200"/>
        <w:ind w:left="0" w:right="0"/>
        <w:rPr>
          <w:sz w:val="21"/>
          <w:szCs w:val="21"/>
        </w:rPr>
      </w:pPr>
      <w:r>
        <w:rPr>
          <w:sz w:val="21"/>
          <w:szCs w:val="21"/>
        </w:rPr>
        <w:br w:type="page"/>
      </w:r>
    </w:p>
    <w:p w14:paraId="39972B4B" w14:textId="3026C347" w:rsidR="008A2F41" w:rsidRDefault="005230B5" w:rsidP="008A2F41">
      <w:pPr>
        <w:pStyle w:val="ListParagraph"/>
        <w:numPr>
          <w:ilvl w:val="0"/>
          <w:numId w:val="18"/>
        </w:numPr>
        <w:rPr>
          <w:sz w:val="21"/>
          <w:szCs w:val="21"/>
        </w:rPr>
      </w:pPr>
      <w:r>
        <w:rPr>
          <w:sz w:val="21"/>
          <w:szCs w:val="21"/>
        </w:rPr>
        <w:lastRenderedPageBreak/>
        <w:t>If you don’t have a Power</w:t>
      </w:r>
      <w:r w:rsidR="006610C2">
        <w:rPr>
          <w:sz w:val="21"/>
          <w:szCs w:val="21"/>
        </w:rPr>
        <w:t xml:space="preserve"> </w:t>
      </w:r>
      <w:r>
        <w:rPr>
          <w:sz w:val="21"/>
          <w:szCs w:val="21"/>
        </w:rPr>
        <w:t>Apps License</w:t>
      </w:r>
      <w:r w:rsidR="006610C2">
        <w:rPr>
          <w:sz w:val="21"/>
          <w:szCs w:val="21"/>
        </w:rPr>
        <w:t xml:space="preserve"> </w:t>
      </w:r>
      <w:r w:rsidR="00E920FB">
        <w:rPr>
          <w:sz w:val="21"/>
          <w:szCs w:val="21"/>
        </w:rPr>
        <w:t>and</w:t>
      </w:r>
      <w:r w:rsidR="006610C2">
        <w:rPr>
          <w:sz w:val="21"/>
          <w:szCs w:val="21"/>
        </w:rPr>
        <w:t xml:space="preserve"> aren’t using the community plan</w:t>
      </w:r>
      <w:r>
        <w:rPr>
          <w:sz w:val="21"/>
          <w:szCs w:val="21"/>
        </w:rPr>
        <w:t>, y</w:t>
      </w:r>
      <w:r w:rsidR="008A2F41">
        <w:rPr>
          <w:sz w:val="21"/>
          <w:szCs w:val="21"/>
        </w:rPr>
        <w:t xml:space="preserve">ou </w:t>
      </w:r>
      <w:r w:rsidR="006610C2">
        <w:rPr>
          <w:sz w:val="21"/>
          <w:szCs w:val="21"/>
        </w:rPr>
        <w:t xml:space="preserve">might </w:t>
      </w:r>
      <w:r w:rsidR="008A2F41">
        <w:rPr>
          <w:sz w:val="21"/>
          <w:szCs w:val="21"/>
        </w:rPr>
        <w:t>be prompted to start a trial – Click Start my trial</w:t>
      </w:r>
      <w:r w:rsidR="006610C2">
        <w:rPr>
          <w:sz w:val="21"/>
          <w:szCs w:val="21"/>
        </w:rPr>
        <w:t xml:space="preserve"> to continue</w:t>
      </w:r>
      <w:r w:rsidR="006D0684">
        <w:rPr>
          <w:sz w:val="21"/>
          <w:szCs w:val="21"/>
        </w:rPr>
        <w:t xml:space="preserve">. </w:t>
      </w:r>
    </w:p>
    <w:p w14:paraId="12E8789B" w14:textId="06B8FFF5" w:rsidR="00196A21" w:rsidRPr="00DE5157" w:rsidRDefault="008A2F41" w:rsidP="00F424E1">
      <w:pPr>
        <w:ind w:left="360"/>
        <w:rPr>
          <w:sz w:val="21"/>
          <w:szCs w:val="21"/>
        </w:rPr>
      </w:pPr>
      <w:r>
        <w:rPr>
          <w:noProof/>
        </w:rPr>
        <w:drawing>
          <wp:inline distT="0" distB="0" distL="0" distR="0" wp14:anchorId="2A6A91E6" wp14:editId="411F05C1">
            <wp:extent cx="2332355" cy="1563174"/>
            <wp:effectExtent l="19050" t="19050" r="10795" b="1841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48120" cy="1573740"/>
                    </a:xfrm>
                    <a:prstGeom prst="rect">
                      <a:avLst/>
                    </a:prstGeom>
                    <a:ln>
                      <a:solidFill>
                        <a:schemeClr val="accent1"/>
                      </a:solidFill>
                    </a:ln>
                  </pic:spPr>
                </pic:pic>
              </a:graphicData>
            </a:graphic>
          </wp:inline>
        </w:drawing>
      </w:r>
    </w:p>
    <w:p w14:paraId="4253BECA" w14:textId="486D7EFC" w:rsidR="00DF2634" w:rsidRDefault="00DF2634" w:rsidP="00DF2634">
      <w:pPr>
        <w:pStyle w:val="ListParagraph"/>
        <w:numPr>
          <w:ilvl w:val="0"/>
          <w:numId w:val="18"/>
        </w:numPr>
        <w:rPr>
          <w:sz w:val="21"/>
          <w:szCs w:val="21"/>
        </w:rPr>
      </w:pPr>
      <w:r>
        <w:rPr>
          <w:sz w:val="21"/>
          <w:szCs w:val="21"/>
        </w:rPr>
        <w:t xml:space="preserve">In the left navigation click </w:t>
      </w:r>
      <w:r w:rsidRPr="008A2F41">
        <w:rPr>
          <w:b/>
          <w:bCs/>
          <w:sz w:val="21"/>
          <w:szCs w:val="21"/>
        </w:rPr>
        <w:t>Data</w:t>
      </w:r>
      <w:r>
        <w:rPr>
          <w:sz w:val="21"/>
          <w:szCs w:val="21"/>
        </w:rPr>
        <w:t xml:space="preserve"> to expand the menu and then click </w:t>
      </w:r>
      <w:r w:rsidRPr="008A2F41">
        <w:rPr>
          <w:b/>
          <w:bCs/>
          <w:sz w:val="21"/>
          <w:szCs w:val="21"/>
        </w:rPr>
        <w:t>Custom Connectors</w:t>
      </w:r>
    </w:p>
    <w:p w14:paraId="21CB3290" w14:textId="77777777" w:rsidR="00DF2634" w:rsidRPr="008A2F41" w:rsidRDefault="00DF2634" w:rsidP="00DF2634">
      <w:pPr>
        <w:ind w:left="360"/>
        <w:rPr>
          <w:sz w:val="21"/>
          <w:szCs w:val="21"/>
        </w:rPr>
      </w:pPr>
      <w:r>
        <w:rPr>
          <w:noProof/>
        </w:rPr>
        <w:drawing>
          <wp:inline distT="0" distB="0" distL="0" distR="0" wp14:anchorId="684C7C2A" wp14:editId="594441CE">
            <wp:extent cx="2082907" cy="2305168"/>
            <wp:effectExtent l="19050" t="19050" r="12700" b="190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82907" cy="2305168"/>
                    </a:xfrm>
                    <a:prstGeom prst="rect">
                      <a:avLst/>
                    </a:prstGeom>
                    <a:ln>
                      <a:solidFill>
                        <a:schemeClr val="accent1"/>
                      </a:solidFill>
                    </a:ln>
                  </pic:spPr>
                </pic:pic>
              </a:graphicData>
            </a:graphic>
          </wp:inline>
        </w:drawing>
      </w:r>
    </w:p>
    <w:p w14:paraId="295ADDD2" w14:textId="57DA8C41" w:rsidR="008A2F41" w:rsidRPr="00DF2634" w:rsidRDefault="00DF2634" w:rsidP="00EC755B">
      <w:pPr>
        <w:pStyle w:val="ListParagraph"/>
        <w:numPr>
          <w:ilvl w:val="0"/>
          <w:numId w:val="18"/>
        </w:numPr>
        <w:rPr>
          <w:sz w:val="21"/>
          <w:szCs w:val="21"/>
        </w:rPr>
      </w:pPr>
      <w:r w:rsidRPr="00DF2634">
        <w:rPr>
          <w:sz w:val="21"/>
          <w:szCs w:val="21"/>
        </w:rPr>
        <w:t>In the upper right c</w:t>
      </w:r>
      <w:r w:rsidR="008A2F41" w:rsidRPr="00DF2634">
        <w:rPr>
          <w:sz w:val="21"/>
          <w:szCs w:val="21"/>
        </w:rPr>
        <w:t xml:space="preserve">orner click the </w:t>
      </w:r>
      <w:r w:rsidR="008A2F41" w:rsidRPr="00DF2634">
        <w:rPr>
          <w:b/>
          <w:bCs/>
          <w:sz w:val="21"/>
          <w:szCs w:val="21"/>
        </w:rPr>
        <w:t xml:space="preserve">+ New custom connector </w:t>
      </w:r>
      <w:r w:rsidR="008A2F41" w:rsidRPr="00DF2634">
        <w:rPr>
          <w:sz w:val="21"/>
          <w:szCs w:val="21"/>
        </w:rPr>
        <w:t xml:space="preserve">and select the </w:t>
      </w:r>
      <w:r w:rsidR="008A2F41" w:rsidRPr="00DF2634">
        <w:rPr>
          <w:b/>
          <w:bCs/>
          <w:sz w:val="21"/>
          <w:szCs w:val="21"/>
        </w:rPr>
        <w:t xml:space="preserve">Import an </w:t>
      </w:r>
      <w:proofErr w:type="spellStart"/>
      <w:r w:rsidR="008A2F41" w:rsidRPr="00DF2634">
        <w:rPr>
          <w:b/>
          <w:bCs/>
          <w:sz w:val="21"/>
          <w:szCs w:val="21"/>
        </w:rPr>
        <w:t>OpenAPI</w:t>
      </w:r>
      <w:proofErr w:type="spellEnd"/>
      <w:r w:rsidR="008A2F41" w:rsidRPr="00DF2634">
        <w:rPr>
          <w:b/>
          <w:bCs/>
          <w:sz w:val="21"/>
          <w:szCs w:val="21"/>
        </w:rPr>
        <w:t xml:space="preserve"> file</w:t>
      </w:r>
      <w:r w:rsidR="008A2F41" w:rsidRPr="00DF2634">
        <w:rPr>
          <w:sz w:val="21"/>
          <w:szCs w:val="21"/>
        </w:rPr>
        <w:t xml:space="preserve"> option</w:t>
      </w:r>
    </w:p>
    <w:p w14:paraId="01A70948" w14:textId="2059F764" w:rsidR="008A2F41" w:rsidRPr="008A2F41" w:rsidRDefault="008A2F41" w:rsidP="008A2F41">
      <w:pPr>
        <w:ind w:left="360"/>
        <w:rPr>
          <w:sz w:val="21"/>
          <w:szCs w:val="21"/>
        </w:rPr>
      </w:pPr>
      <w:r>
        <w:rPr>
          <w:noProof/>
        </w:rPr>
        <w:drawing>
          <wp:inline distT="0" distB="0" distL="0" distR="0" wp14:anchorId="36746962" wp14:editId="105913CF">
            <wp:extent cx="4572000" cy="2288790"/>
            <wp:effectExtent l="19050" t="19050" r="19050" b="165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2288790"/>
                    </a:xfrm>
                    <a:prstGeom prst="rect">
                      <a:avLst/>
                    </a:prstGeom>
                    <a:ln>
                      <a:solidFill>
                        <a:schemeClr val="accent1"/>
                      </a:solidFill>
                    </a:ln>
                  </pic:spPr>
                </pic:pic>
              </a:graphicData>
            </a:graphic>
          </wp:inline>
        </w:drawing>
      </w:r>
    </w:p>
    <w:p w14:paraId="71237190" w14:textId="2B2891BE" w:rsidR="00906A38" w:rsidRDefault="00906A38" w:rsidP="00DF2634">
      <w:pPr>
        <w:pStyle w:val="ListParagraph"/>
        <w:numPr>
          <w:ilvl w:val="0"/>
          <w:numId w:val="18"/>
        </w:numPr>
        <w:rPr>
          <w:sz w:val="21"/>
          <w:szCs w:val="21"/>
        </w:rPr>
      </w:pPr>
      <w:r>
        <w:rPr>
          <w:sz w:val="21"/>
          <w:szCs w:val="21"/>
        </w:rPr>
        <w:t>Input Product List API in the Connector Name field</w:t>
      </w:r>
    </w:p>
    <w:p w14:paraId="4E6BFBAA" w14:textId="628DCFCA" w:rsidR="00906A38" w:rsidRDefault="00906A38" w:rsidP="00DF2634">
      <w:pPr>
        <w:pStyle w:val="ListParagraph"/>
        <w:numPr>
          <w:ilvl w:val="0"/>
          <w:numId w:val="18"/>
        </w:numPr>
        <w:rPr>
          <w:sz w:val="21"/>
          <w:szCs w:val="21"/>
        </w:rPr>
      </w:pPr>
      <w:r>
        <w:rPr>
          <w:sz w:val="21"/>
          <w:szCs w:val="21"/>
        </w:rPr>
        <w:t xml:space="preserve">In the Import an Open API File, click Import and browse to documents and select the </w:t>
      </w:r>
      <w:proofErr w:type="spellStart"/>
      <w:r>
        <w:rPr>
          <w:sz w:val="21"/>
          <w:szCs w:val="21"/>
        </w:rPr>
        <w:t>ProductOpenAPI.json</w:t>
      </w:r>
      <w:proofErr w:type="spellEnd"/>
      <w:r>
        <w:rPr>
          <w:sz w:val="21"/>
          <w:szCs w:val="21"/>
        </w:rPr>
        <w:t xml:space="preserve"> file you saved in the prior task</w:t>
      </w:r>
    </w:p>
    <w:p w14:paraId="7569507F" w14:textId="6A630C04" w:rsidR="00906A38" w:rsidRDefault="00906A38" w:rsidP="00DF2634">
      <w:pPr>
        <w:pStyle w:val="ListParagraph"/>
        <w:numPr>
          <w:ilvl w:val="0"/>
          <w:numId w:val="18"/>
        </w:numPr>
        <w:rPr>
          <w:sz w:val="21"/>
          <w:szCs w:val="21"/>
        </w:rPr>
      </w:pPr>
      <w:r>
        <w:rPr>
          <w:sz w:val="21"/>
          <w:szCs w:val="21"/>
        </w:rPr>
        <w:lastRenderedPageBreak/>
        <w:t>The information should look like the following and then click Continue</w:t>
      </w:r>
    </w:p>
    <w:p w14:paraId="0C0F48BF" w14:textId="28EE9807" w:rsidR="00906A38" w:rsidRPr="00906A38" w:rsidRDefault="00906A38" w:rsidP="00906A38">
      <w:pPr>
        <w:ind w:left="360"/>
        <w:rPr>
          <w:sz w:val="21"/>
          <w:szCs w:val="21"/>
        </w:rPr>
      </w:pPr>
      <w:r>
        <w:rPr>
          <w:noProof/>
        </w:rPr>
        <w:drawing>
          <wp:inline distT="0" distB="0" distL="0" distR="0" wp14:anchorId="644AFDDC" wp14:editId="37AAB9D8">
            <wp:extent cx="3699933" cy="1473253"/>
            <wp:effectExtent l="19050" t="19050" r="1524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23991" cy="1482832"/>
                    </a:xfrm>
                    <a:prstGeom prst="rect">
                      <a:avLst/>
                    </a:prstGeom>
                    <a:ln>
                      <a:solidFill>
                        <a:schemeClr val="accent1"/>
                      </a:solidFill>
                    </a:ln>
                  </pic:spPr>
                </pic:pic>
              </a:graphicData>
            </a:graphic>
          </wp:inline>
        </w:drawing>
      </w:r>
    </w:p>
    <w:p w14:paraId="73FB2A56" w14:textId="5C18AF51" w:rsidR="0064271E" w:rsidRDefault="0064271E" w:rsidP="00DF2634">
      <w:pPr>
        <w:pStyle w:val="ListParagraph"/>
        <w:numPr>
          <w:ilvl w:val="0"/>
          <w:numId w:val="18"/>
        </w:numPr>
        <w:rPr>
          <w:sz w:val="21"/>
          <w:szCs w:val="21"/>
        </w:rPr>
      </w:pPr>
      <w:r>
        <w:rPr>
          <w:sz w:val="21"/>
          <w:szCs w:val="21"/>
        </w:rPr>
        <w:t>After the import completes the custom connector editor will load and should look like the following</w:t>
      </w:r>
    </w:p>
    <w:p w14:paraId="46B1B793" w14:textId="0781485D" w:rsidR="0064271E" w:rsidRPr="0064271E" w:rsidRDefault="0064271E" w:rsidP="0064271E">
      <w:pPr>
        <w:ind w:left="360"/>
        <w:rPr>
          <w:sz w:val="21"/>
          <w:szCs w:val="21"/>
        </w:rPr>
      </w:pPr>
      <w:r>
        <w:rPr>
          <w:noProof/>
        </w:rPr>
        <w:drawing>
          <wp:inline distT="0" distB="0" distL="0" distR="0" wp14:anchorId="05C1C4F9" wp14:editId="4DED8577">
            <wp:extent cx="5943600" cy="4699635"/>
            <wp:effectExtent l="19050" t="19050" r="19050" b="2476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699635"/>
                    </a:xfrm>
                    <a:prstGeom prst="rect">
                      <a:avLst/>
                    </a:prstGeom>
                    <a:ln>
                      <a:solidFill>
                        <a:schemeClr val="accent1"/>
                      </a:solidFill>
                    </a:ln>
                  </pic:spPr>
                </pic:pic>
              </a:graphicData>
            </a:graphic>
          </wp:inline>
        </w:drawing>
      </w:r>
    </w:p>
    <w:p w14:paraId="13E95EF3" w14:textId="63EA81A7" w:rsidR="0064271E" w:rsidRDefault="0064271E" w:rsidP="00DF2634">
      <w:pPr>
        <w:pStyle w:val="ListParagraph"/>
        <w:numPr>
          <w:ilvl w:val="0"/>
          <w:numId w:val="18"/>
        </w:numPr>
        <w:rPr>
          <w:sz w:val="21"/>
          <w:szCs w:val="21"/>
        </w:rPr>
      </w:pPr>
      <w:r>
        <w:rPr>
          <w:sz w:val="21"/>
          <w:szCs w:val="21"/>
        </w:rPr>
        <w:t>Input #0075</w:t>
      </w:r>
      <w:r w:rsidR="00C03F70">
        <w:rPr>
          <w:sz w:val="21"/>
          <w:szCs w:val="21"/>
        </w:rPr>
        <w:t>3</w:t>
      </w:r>
      <w:r>
        <w:rPr>
          <w:sz w:val="21"/>
          <w:szCs w:val="21"/>
        </w:rPr>
        <w:t>C in the Icon Background Color</w:t>
      </w:r>
    </w:p>
    <w:p w14:paraId="2274BB92" w14:textId="74CDC47B" w:rsidR="0064271E" w:rsidRDefault="0064271E" w:rsidP="00DF2634">
      <w:pPr>
        <w:pStyle w:val="ListParagraph"/>
        <w:numPr>
          <w:ilvl w:val="0"/>
          <w:numId w:val="18"/>
        </w:numPr>
        <w:rPr>
          <w:sz w:val="21"/>
          <w:szCs w:val="21"/>
        </w:rPr>
      </w:pPr>
      <w:r>
        <w:rPr>
          <w:sz w:val="21"/>
          <w:szCs w:val="21"/>
        </w:rPr>
        <w:t>Input Custom connector for Product List</w:t>
      </w:r>
    </w:p>
    <w:p w14:paraId="14F7A895" w14:textId="736CE7C8" w:rsidR="00E0100A" w:rsidRPr="00E0100A" w:rsidRDefault="00E0100A" w:rsidP="00E0100A">
      <w:pPr>
        <w:ind w:left="360"/>
        <w:rPr>
          <w:sz w:val="21"/>
          <w:szCs w:val="21"/>
        </w:rPr>
      </w:pPr>
      <w:r>
        <w:rPr>
          <w:noProof/>
        </w:rPr>
        <w:lastRenderedPageBreak/>
        <w:drawing>
          <wp:inline distT="0" distB="0" distL="0" distR="0" wp14:anchorId="3404DF5D" wp14:editId="259B7F81">
            <wp:extent cx="3500967" cy="2049337"/>
            <wp:effectExtent l="19050" t="19050" r="23495" b="273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22515" cy="2061950"/>
                    </a:xfrm>
                    <a:prstGeom prst="rect">
                      <a:avLst/>
                    </a:prstGeom>
                    <a:ln>
                      <a:solidFill>
                        <a:schemeClr val="accent1"/>
                      </a:solidFill>
                    </a:ln>
                  </pic:spPr>
                </pic:pic>
              </a:graphicData>
            </a:graphic>
          </wp:inline>
        </w:drawing>
      </w:r>
    </w:p>
    <w:p w14:paraId="0FD70E6F" w14:textId="09D3D220" w:rsidR="00E0100A" w:rsidRDefault="00E0100A" w:rsidP="00DF2634">
      <w:pPr>
        <w:pStyle w:val="ListParagraph"/>
        <w:numPr>
          <w:ilvl w:val="0"/>
          <w:numId w:val="18"/>
        </w:numPr>
        <w:rPr>
          <w:sz w:val="21"/>
          <w:szCs w:val="21"/>
        </w:rPr>
      </w:pPr>
      <w:r>
        <w:rPr>
          <w:sz w:val="21"/>
          <w:szCs w:val="21"/>
        </w:rPr>
        <w:t>In the lower left corner of the General Information click Security to advance.</w:t>
      </w:r>
    </w:p>
    <w:p w14:paraId="1E30B925" w14:textId="520A9F98" w:rsidR="00E0100A" w:rsidRPr="00E0100A" w:rsidRDefault="00E0100A" w:rsidP="00E0100A">
      <w:pPr>
        <w:ind w:left="360"/>
        <w:rPr>
          <w:sz w:val="21"/>
          <w:szCs w:val="21"/>
        </w:rPr>
      </w:pPr>
      <w:r>
        <w:rPr>
          <w:noProof/>
        </w:rPr>
        <w:drawing>
          <wp:inline distT="0" distB="0" distL="0" distR="0" wp14:anchorId="251F2396" wp14:editId="578BF189">
            <wp:extent cx="3092099" cy="2146300"/>
            <wp:effectExtent l="19050" t="19050" r="13335" b="254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03863" cy="2154466"/>
                    </a:xfrm>
                    <a:prstGeom prst="rect">
                      <a:avLst/>
                    </a:prstGeom>
                    <a:noFill/>
                    <a:ln>
                      <a:solidFill>
                        <a:schemeClr val="accent1"/>
                      </a:solidFill>
                    </a:ln>
                  </pic:spPr>
                </pic:pic>
              </a:graphicData>
            </a:graphic>
          </wp:inline>
        </w:drawing>
      </w:r>
    </w:p>
    <w:p w14:paraId="49E532BF" w14:textId="2D8E8EA2" w:rsidR="00E0100A" w:rsidRPr="00E0100A" w:rsidRDefault="008D56E5" w:rsidP="00DF2634">
      <w:pPr>
        <w:pStyle w:val="ListParagraph"/>
        <w:numPr>
          <w:ilvl w:val="0"/>
          <w:numId w:val="18"/>
        </w:numPr>
        <w:rPr>
          <w:sz w:val="21"/>
          <w:szCs w:val="21"/>
        </w:rPr>
      </w:pPr>
      <w:r w:rsidRPr="00F93CFA">
        <w:rPr>
          <w:bCs/>
          <w:noProof/>
          <w:shd w:val="clear" w:color="auto" w:fill="FFFF99"/>
        </w:rPr>
        <mc:AlternateContent>
          <mc:Choice Requires="wps">
            <w:drawing>
              <wp:anchor distT="91440" distB="91440" distL="114300" distR="114300" simplePos="0" relativeHeight="251658243" behindDoc="0" locked="0" layoutInCell="1" allowOverlap="1" wp14:anchorId="36D80764" wp14:editId="40A8FA13">
                <wp:simplePos x="0" y="0"/>
                <wp:positionH relativeFrom="margin">
                  <wp:align>right</wp:align>
                </wp:positionH>
                <wp:positionV relativeFrom="paragraph">
                  <wp:posOffset>464516</wp:posOffset>
                </wp:positionV>
                <wp:extent cx="5943600" cy="1403985"/>
                <wp:effectExtent l="0" t="0" r="0" b="571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3985"/>
                        </a:xfrm>
                        <a:prstGeom prst="rect">
                          <a:avLst/>
                        </a:prstGeom>
                        <a:noFill/>
                        <a:ln w="9525">
                          <a:noFill/>
                          <a:miter lim="800000"/>
                          <a:headEnd/>
                          <a:tailEnd/>
                        </a:ln>
                      </wps:spPr>
                      <wps:txbx>
                        <w:txbxContent>
                          <w:sdt>
                            <w:sdtPr>
                              <w:rPr>
                                <w:i/>
                                <w:iCs/>
                                <w:color w:val="4F81BD" w:themeColor="accent1"/>
                                <w:sz w:val="24"/>
                                <w:szCs w:val="24"/>
                              </w:rPr>
                              <w:id w:val="1469011327"/>
                              <w15:appearance w15:val="hidden"/>
                            </w:sdtPr>
                            <w:sdtEndPr>
                              <w:rPr>
                                <w:sz w:val="22"/>
                                <w:szCs w:val="22"/>
                              </w:rPr>
                            </w:sdtEndPr>
                            <w:sdtContent>
                              <w:p w14:paraId="3516CCB4" w14:textId="77777777" w:rsidR="0027548D" w:rsidRPr="008D56E5" w:rsidRDefault="0027548D" w:rsidP="008D56E5">
                                <w:pPr>
                                  <w:pBdr>
                                    <w:top w:val="single" w:sz="24" w:space="8" w:color="4F81BD" w:themeColor="accent1"/>
                                    <w:bottom w:val="single" w:sz="24" w:space="8" w:color="4F81BD" w:themeColor="accent1"/>
                                  </w:pBdr>
                                  <w:spacing w:after="0"/>
                                  <w:rPr>
                                    <w:i/>
                                    <w:iCs/>
                                    <w:color w:val="4F81BD" w:themeColor="accent1"/>
                                    <w:szCs w:val="22"/>
                                  </w:rPr>
                                </w:pPr>
                                <w:r w:rsidRPr="008D56E5">
                                  <w:rPr>
                                    <w:b/>
                                    <w:bCs/>
                                    <w:i/>
                                    <w:iCs/>
                                    <w:color w:val="4F81BD" w:themeColor="accent1"/>
                                    <w:szCs w:val="22"/>
                                  </w:rPr>
                                  <w:t>Note:</w:t>
                                </w:r>
                                <w:r w:rsidRPr="008D56E5">
                                  <w:rPr>
                                    <w:i/>
                                    <w:iCs/>
                                    <w:color w:val="4F81BD" w:themeColor="accent1"/>
                                    <w:szCs w:val="22"/>
                                  </w:rPr>
                                  <w:t xml:space="preserve"> This is not advisable to use “No authentication” in Production APIs – we are skipping this only for saving time in this lab. </w:t>
                                </w:r>
                                <w:r w:rsidRPr="008D56E5">
                                  <w:rPr>
                                    <w:i/>
                                    <w:iCs/>
                                    <w:color w:val="4F81BD" w:themeColor="accent1"/>
                                    <w:szCs w:val="22"/>
                                  </w:rPr>
                                  <w:br/>
                                </w:r>
                                <w:r w:rsidRPr="008D56E5">
                                  <w:rPr>
                                    <w:i/>
                                    <w:iCs/>
                                    <w:color w:val="4F81BD" w:themeColor="accent1"/>
                                    <w:sz w:val="20"/>
                                    <w:szCs w:val="20"/>
                                  </w:rPr>
                                  <w:t xml:space="preserve">Refer to this article : </w:t>
                                </w:r>
                                <w:hyperlink r:id="rId68">
                                  <w:r w:rsidRPr="008D56E5">
                                    <w:rPr>
                                      <w:rStyle w:val="Hyperlink"/>
                                      <w:i/>
                                      <w:iCs/>
                                      <w:sz w:val="20"/>
                                      <w:szCs w:val="20"/>
                                    </w:rPr>
                                    <w:t>https://docs.microsoft.com/en-us/connectors/custom-connectors/azure-active-directory-authentication</w:t>
                                  </w:r>
                                </w:hyperlink>
                                <w:r w:rsidRPr="008D56E5">
                                  <w:rPr>
                                    <w:i/>
                                    <w:iCs/>
                                    <w:color w:val="4F81BD" w:themeColor="accent1"/>
                                    <w:sz w:val="20"/>
                                    <w:szCs w:val="20"/>
                                  </w:rPr>
                                  <w:t xml:space="preserve"> for the guidance for protecting the API endpoint with Azure AD.</w:t>
                                </w:r>
                              </w:p>
                            </w:sdtContent>
                          </w:sdt>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6D80764" id="_x0000_s1028" type="#_x0000_t202" style="position:absolute;left:0;text-align:left;margin-left:416.8pt;margin-top:36.6pt;width:468pt;height:110.55pt;z-index:251658243;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" filled="f" stroked="f">
                <v:textbox style="mso-fit-shape-to-text:t">
                  <w:txbxContent>
                    <w:sdt>
                      <w:sdtPr>
                        <w:rPr>
                          <w:i/>
                          <w:iCs/>
                          <w:color w:val="4F81BD" w:themeColor="accent1"/>
                          <w:sz w:val="24"/>
                          <w:szCs w:val="24"/>
                        </w:rPr>
                        <w:id w:val="1469011327"/>
                        <w15:appearance w15:val="hidden"/>
                      </w:sdtPr>
                      <w:sdtEndPr>
                        <w:rPr>
                          <w:sz w:val="22"/>
                          <w:szCs w:val="22"/>
                        </w:rPr>
                      </w:sdtEndPr>
                      <w:sdtContent>
                        <w:p w14:paraId="3516CCB4" w14:textId="77777777" w:rsidR="0027548D" w:rsidRPr="008D56E5" w:rsidRDefault="0027548D" w:rsidP="008D56E5">
                          <w:pPr>
                            <w:pBdr>
                              <w:top w:val="single" w:sz="24" w:space="8" w:color="4F81BD" w:themeColor="accent1"/>
                              <w:bottom w:val="single" w:sz="24" w:space="8" w:color="4F81BD" w:themeColor="accent1"/>
                            </w:pBdr>
                            <w:spacing w:after="0"/>
                            <w:rPr>
                              <w:i/>
                              <w:iCs/>
                              <w:color w:val="4F81BD" w:themeColor="accent1"/>
                              <w:szCs w:val="22"/>
                            </w:rPr>
                          </w:pPr>
                          <w:r w:rsidRPr="008D56E5">
                            <w:rPr>
                              <w:b/>
                              <w:bCs/>
                              <w:i/>
                              <w:iCs/>
                              <w:color w:val="4F81BD" w:themeColor="accent1"/>
                              <w:szCs w:val="22"/>
                            </w:rPr>
                            <w:t>Note:</w:t>
                          </w:r>
                          <w:r w:rsidRPr="008D56E5">
                            <w:rPr>
                              <w:i/>
                              <w:iCs/>
                              <w:color w:val="4F81BD" w:themeColor="accent1"/>
                              <w:szCs w:val="22"/>
                            </w:rPr>
                            <w:t xml:space="preserve"> This is not advisable to use “No authentication” in Production APIs – we are skipping this only for saving time in this lab. </w:t>
                          </w:r>
                          <w:r w:rsidRPr="008D56E5">
                            <w:rPr>
                              <w:i/>
                              <w:iCs/>
                              <w:color w:val="4F81BD" w:themeColor="accent1"/>
                              <w:szCs w:val="22"/>
                            </w:rPr>
                            <w:br/>
                          </w:r>
                          <w:r w:rsidRPr="008D56E5">
                            <w:rPr>
                              <w:i/>
                              <w:iCs/>
                              <w:color w:val="4F81BD" w:themeColor="accent1"/>
                              <w:sz w:val="20"/>
                              <w:szCs w:val="20"/>
                            </w:rPr>
                            <w:t xml:space="preserve">Refer to this article : </w:t>
                          </w:r>
                          <w:hyperlink r:id="rId69">
                            <w:r w:rsidRPr="008D56E5">
                              <w:rPr>
                                <w:rStyle w:val="Hyperlink"/>
                                <w:i/>
                                <w:iCs/>
                                <w:sz w:val="20"/>
                                <w:szCs w:val="20"/>
                              </w:rPr>
                              <w:t>https://docs.microsoft.com/en-us/connectors/custom-connectors/azure-active-directory-authentication</w:t>
                            </w:r>
                          </w:hyperlink>
                          <w:r w:rsidRPr="008D56E5">
                            <w:rPr>
                              <w:i/>
                              <w:iCs/>
                              <w:color w:val="4F81BD" w:themeColor="accent1"/>
                              <w:sz w:val="20"/>
                              <w:szCs w:val="20"/>
                            </w:rPr>
                            <w:t xml:space="preserve"> for the guidance for protecting the API endpoint with Azure AD.</w:t>
                          </w:r>
                        </w:p>
                      </w:sdtContent>
                    </w:sdt>
                  </w:txbxContent>
                </v:textbox>
                <w10:wrap type="topAndBottom" anchorx="margin"/>
              </v:shape>
            </w:pict>
          </mc:Fallback>
        </mc:AlternateContent>
      </w:r>
      <w:r w:rsidR="00E0100A">
        <w:rPr>
          <w:sz w:val="21"/>
          <w:szCs w:val="21"/>
        </w:rPr>
        <w:t xml:space="preserve">Review the list of authentication options, but leave it set at </w:t>
      </w:r>
      <w:r w:rsidR="00E0100A" w:rsidRPr="00E0100A">
        <w:rPr>
          <w:b/>
          <w:bCs/>
          <w:sz w:val="21"/>
          <w:szCs w:val="21"/>
        </w:rPr>
        <w:t>No Authentication</w:t>
      </w:r>
      <w:r w:rsidR="00E0100A">
        <w:rPr>
          <w:sz w:val="21"/>
          <w:szCs w:val="21"/>
        </w:rPr>
        <w:t xml:space="preserve"> and click </w:t>
      </w:r>
      <w:r w:rsidR="00E0100A" w:rsidRPr="00E0100A">
        <w:rPr>
          <w:b/>
          <w:bCs/>
          <w:sz w:val="21"/>
          <w:szCs w:val="21"/>
        </w:rPr>
        <w:t>Definition</w:t>
      </w:r>
      <w:r w:rsidR="00E0100A">
        <w:rPr>
          <w:sz w:val="21"/>
          <w:szCs w:val="21"/>
        </w:rPr>
        <w:t xml:space="preserve"> to advance. </w:t>
      </w:r>
    </w:p>
    <w:p w14:paraId="59165D9D" w14:textId="652D0206" w:rsidR="00E0100A" w:rsidRPr="00E0100A" w:rsidRDefault="00E0100A" w:rsidP="00E0100A">
      <w:pPr>
        <w:ind w:left="360"/>
        <w:rPr>
          <w:sz w:val="21"/>
          <w:szCs w:val="21"/>
        </w:rPr>
      </w:pPr>
      <w:r>
        <w:rPr>
          <w:noProof/>
        </w:rPr>
        <w:drawing>
          <wp:inline distT="0" distB="0" distL="0" distR="0" wp14:anchorId="0AB39885" wp14:editId="3F36EC8D">
            <wp:extent cx="4093633" cy="1286695"/>
            <wp:effectExtent l="19050" t="19050" r="21590" b="279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45986" cy="1303150"/>
                    </a:xfrm>
                    <a:prstGeom prst="rect">
                      <a:avLst/>
                    </a:prstGeom>
                    <a:ln>
                      <a:solidFill>
                        <a:schemeClr val="accent1"/>
                      </a:solidFill>
                    </a:ln>
                  </pic:spPr>
                </pic:pic>
              </a:graphicData>
            </a:graphic>
          </wp:inline>
        </w:drawing>
      </w:r>
    </w:p>
    <w:p w14:paraId="51EC257E" w14:textId="77777777" w:rsidR="00E920FB" w:rsidRDefault="00E920FB">
      <w:pPr>
        <w:spacing w:after="200"/>
        <w:ind w:left="0" w:right="0"/>
        <w:rPr>
          <w:sz w:val="21"/>
          <w:szCs w:val="21"/>
        </w:rPr>
      </w:pPr>
      <w:r>
        <w:rPr>
          <w:sz w:val="21"/>
          <w:szCs w:val="21"/>
        </w:rPr>
        <w:br w:type="page"/>
      </w:r>
    </w:p>
    <w:p w14:paraId="2FA89FC2" w14:textId="03A4520B" w:rsidR="00E0100A" w:rsidRPr="00E0100A" w:rsidRDefault="00E0100A" w:rsidP="00DF2634">
      <w:pPr>
        <w:pStyle w:val="ListParagraph"/>
        <w:numPr>
          <w:ilvl w:val="0"/>
          <w:numId w:val="18"/>
        </w:numPr>
        <w:rPr>
          <w:sz w:val="21"/>
          <w:szCs w:val="21"/>
        </w:rPr>
      </w:pPr>
      <w:r>
        <w:rPr>
          <w:sz w:val="21"/>
          <w:szCs w:val="21"/>
        </w:rPr>
        <w:lastRenderedPageBreak/>
        <w:t xml:space="preserve">Review the connector definition, notice from the </w:t>
      </w:r>
      <w:proofErr w:type="spellStart"/>
      <w:r>
        <w:rPr>
          <w:sz w:val="21"/>
          <w:szCs w:val="21"/>
        </w:rPr>
        <w:t>OpenAPI</w:t>
      </w:r>
      <w:proofErr w:type="spellEnd"/>
      <w:r>
        <w:rPr>
          <w:sz w:val="21"/>
          <w:szCs w:val="21"/>
        </w:rPr>
        <w:t xml:space="preserve"> file imported it brought in 6 actions. After reviewing click </w:t>
      </w:r>
      <w:r w:rsidRPr="00E0100A">
        <w:rPr>
          <w:b/>
          <w:bCs/>
          <w:sz w:val="21"/>
          <w:szCs w:val="21"/>
        </w:rPr>
        <w:t>Create connector</w:t>
      </w:r>
    </w:p>
    <w:p w14:paraId="79201ACA" w14:textId="56B0B72D" w:rsidR="00E0100A" w:rsidRPr="00E0100A" w:rsidRDefault="00E0100A" w:rsidP="00E0100A">
      <w:pPr>
        <w:ind w:left="360"/>
        <w:rPr>
          <w:sz w:val="21"/>
          <w:szCs w:val="21"/>
        </w:rPr>
      </w:pPr>
      <w:r>
        <w:rPr>
          <w:noProof/>
        </w:rPr>
        <w:drawing>
          <wp:inline distT="0" distB="0" distL="0" distR="0" wp14:anchorId="54702C70" wp14:editId="5420455B">
            <wp:extent cx="4572000" cy="2217128"/>
            <wp:effectExtent l="19050" t="19050" r="19050" b="1206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72000" cy="2217128"/>
                    </a:xfrm>
                    <a:prstGeom prst="rect">
                      <a:avLst/>
                    </a:prstGeom>
                    <a:ln>
                      <a:solidFill>
                        <a:schemeClr val="accent1"/>
                      </a:solidFill>
                    </a:ln>
                  </pic:spPr>
                </pic:pic>
              </a:graphicData>
            </a:graphic>
          </wp:inline>
        </w:drawing>
      </w:r>
    </w:p>
    <w:p w14:paraId="1DD3BC85" w14:textId="72318E66" w:rsidR="00E0100A" w:rsidRDefault="0000294A" w:rsidP="00DF2634">
      <w:pPr>
        <w:pStyle w:val="ListParagraph"/>
        <w:numPr>
          <w:ilvl w:val="0"/>
          <w:numId w:val="18"/>
        </w:numPr>
        <w:rPr>
          <w:sz w:val="21"/>
          <w:szCs w:val="21"/>
        </w:rPr>
      </w:pPr>
      <w:r>
        <w:rPr>
          <w:sz w:val="21"/>
          <w:szCs w:val="21"/>
        </w:rPr>
        <w:t>Click on the Test tab and then click +New Connection</w:t>
      </w:r>
    </w:p>
    <w:p w14:paraId="7230D1C4" w14:textId="545FDFD5" w:rsidR="0000294A" w:rsidRPr="0000294A" w:rsidRDefault="0000294A" w:rsidP="0000294A">
      <w:pPr>
        <w:ind w:left="360"/>
        <w:rPr>
          <w:sz w:val="21"/>
          <w:szCs w:val="21"/>
        </w:rPr>
      </w:pPr>
      <w:r>
        <w:rPr>
          <w:noProof/>
        </w:rPr>
        <w:drawing>
          <wp:inline distT="0" distB="0" distL="0" distR="0" wp14:anchorId="7D1AC7FD" wp14:editId="306404ED">
            <wp:extent cx="4572000" cy="1669074"/>
            <wp:effectExtent l="19050" t="19050" r="19050" b="266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72000" cy="1669074"/>
                    </a:xfrm>
                    <a:prstGeom prst="rect">
                      <a:avLst/>
                    </a:prstGeom>
                    <a:ln>
                      <a:solidFill>
                        <a:schemeClr val="accent1"/>
                      </a:solidFill>
                    </a:ln>
                  </pic:spPr>
                </pic:pic>
              </a:graphicData>
            </a:graphic>
          </wp:inline>
        </w:drawing>
      </w:r>
    </w:p>
    <w:p w14:paraId="214372F2" w14:textId="637D85D7" w:rsidR="0000294A" w:rsidRDefault="0000294A" w:rsidP="00DF2634">
      <w:pPr>
        <w:pStyle w:val="ListParagraph"/>
        <w:numPr>
          <w:ilvl w:val="0"/>
          <w:numId w:val="18"/>
        </w:numPr>
        <w:rPr>
          <w:sz w:val="21"/>
          <w:szCs w:val="21"/>
        </w:rPr>
      </w:pPr>
      <w:r>
        <w:rPr>
          <w:sz w:val="21"/>
          <w:szCs w:val="21"/>
        </w:rPr>
        <w:t xml:space="preserve">Click Create </w:t>
      </w:r>
    </w:p>
    <w:p w14:paraId="61847B38" w14:textId="563D419A" w:rsidR="0000294A" w:rsidRPr="0000294A" w:rsidRDefault="0000294A" w:rsidP="0000294A">
      <w:pPr>
        <w:ind w:left="360"/>
        <w:rPr>
          <w:sz w:val="21"/>
          <w:szCs w:val="21"/>
        </w:rPr>
      </w:pPr>
      <w:r>
        <w:rPr>
          <w:noProof/>
        </w:rPr>
        <w:drawing>
          <wp:inline distT="0" distB="0" distL="0" distR="0" wp14:anchorId="070A9D12" wp14:editId="01242747">
            <wp:extent cx="3572933" cy="1479117"/>
            <wp:effectExtent l="19050" t="19050" r="27940" b="260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06125" cy="1492858"/>
                    </a:xfrm>
                    <a:prstGeom prst="rect">
                      <a:avLst/>
                    </a:prstGeom>
                    <a:ln>
                      <a:solidFill>
                        <a:schemeClr val="accent1"/>
                      </a:solidFill>
                    </a:ln>
                  </pic:spPr>
                </pic:pic>
              </a:graphicData>
            </a:graphic>
          </wp:inline>
        </w:drawing>
      </w:r>
    </w:p>
    <w:p w14:paraId="77D59AD8" w14:textId="77777777" w:rsidR="00E920FB" w:rsidRDefault="00E920FB">
      <w:pPr>
        <w:spacing w:after="200"/>
        <w:ind w:left="0" w:right="0"/>
        <w:rPr>
          <w:sz w:val="21"/>
          <w:szCs w:val="21"/>
        </w:rPr>
      </w:pPr>
      <w:r>
        <w:rPr>
          <w:sz w:val="21"/>
          <w:szCs w:val="21"/>
        </w:rPr>
        <w:br w:type="page"/>
      </w:r>
    </w:p>
    <w:p w14:paraId="6F9E066B" w14:textId="081DBC83" w:rsidR="0000294A" w:rsidRPr="0000294A" w:rsidRDefault="0000294A" w:rsidP="00DF2634">
      <w:pPr>
        <w:pStyle w:val="ListParagraph"/>
        <w:numPr>
          <w:ilvl w:val="0"/>
          <w:numId w:val="18"/>
        </w:numPr>
        <w:rPr>
          <w:sz w:val="21"/>
          <w:szCs w:val="21"/>
        </w:rPr>
      </w:pPr>
      <w:r>
        <w:rPr>
          <w:sz w:val="21"/>
          <w:szCs w:val="21"/>
        </w:rPr>
        <w:lastRenderedPageBreak/>
        <w:t xml:space="preserve">After clicking create, you will be navigated to your list of connections. Using the left navigation, navigate back to </w:t>
      </w:r>
      <w:r w:rsidRPr="0000294A">
        <w:rPr>
          <w:b/>
          <w:bCs/>
          <w:sz w:val="21"/>
          <w:szCs w:val="21"/>
        </w:rPr>
        <w:t>Custom Connectors</w:t>
      </w:r>
    </w:p>
    <w:p w14:paraId="42AD1EC8" w14:textId="61A7D42C" w:rsidR="0000294A" w:rsidRPr="0000294A" w:rsidRDefault="0000294A" w:rsidP="0000294A">
      <w:pPr>
        <w:ind w:left="360"/>
        <w:rPr>
          <w:sz w:val="21"/>
          <w:szCs w:val="21"/>
        </w:rPr>
      </w:pPr>
      <w:r>
        <w:rPr>
          <w:noProof/>
        </w:rPr>
        <w:drawing>
          <wp:inline distT="0" distB="0" distL="0" distR="0" wp14:anchorId="7E839884" wp14:editId="07587BAB">
            <wp:extent cx="2065588" cy="2286000"/>
            <wp:effectExtent l="19050" t="19050" r="11430" b="190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65588" cy="2286000"/>
                    </a:xfrm>
                    <a:prstGeom prst="rect">
                      <a:avLst/>
                    </a:prstGeom>
                    <a:ln>
                      <a:solidFill>
                        <a:schemeClr val="accent1"/>
                      </a:solidFill>
                    </a:ln>
                  </pic:spPr>
                </pic:pic>
              </a:graphicData>
            </a:graphic>
          </wp:inline>
        </w:drawing>
      </w:r>
    </w:p>
    <w:p w14:paraId="17BA51BB" w14:textId="4D1D2963" w:rsidR="0000294A" w:rsidRDefault="0000294A" w:rsidP="00DF2634">
      <w:pPr>
        <w:pStyle w:val="ListParagraph"/>
        <w:numPr>
          <w:ilvl w:val="0"/>
          <w:numId w:val="18"/>
        </w:numPr>
        <w:rPr>
          <w:sz w:val="21"/>
          <w:szCs w:val="21"/>
        </w:rPr>
      </w:pPr>
      <w:r>
        <w:rPr>
          <w:sz w:val="21"/>
          <w:szCs w:val="21"/>
        </w:rPr>
        <w:t xml:space="preserve">Select the custom connector you just created and click the edit icon </w:t>
      </w:r>
    </w:p>
    <w:p w14:paraId="72C9A1C4" w14:textId="431327C6" w:rsidR="0000294A" w:rsidRPr="0000294A" w:rsidRDefault="0000294A" w:rsidP="0000294A">
      <w:pPr>
        <w:ind w:left="360"/>
        <w:rPr>
          <w:sz w:val="21"/>
          <w:szCs w:val="21"/>
        </w:rPr>
      </w:pPr>
      <w:r>
        <w:rPr>
          <w:noProof/>
        </w:rPr>
        <w:drawing>
          <wp:inline distT="0" distB="0" distL="0" distR="0" wp14:anchorId="50E9ADC5" wp14:editId="4C95D669">
            <wp:extent cx="4572000" cy="791797"/>
            <wp:effectExtent l="19050" t="19050" r="19050" b="2794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000" cy="791797"/>
                    </a:xfrm>
                    <a:prstGeom prst="rect">
                      <a:avLst/>
                    </a:prstGeom>
                    <a:ln>
                      <a:solidFill>
                        <a:schemeClr val="accent1"/>
                      </a:solidFill>
                    </a:ln>
                  </pic:spPr>
                </pic:pic>
              </a:graphicData>
            </a:graphic>
          </wp:inline>
        </w:drawing>
      </w:r>
    </w:p>
    <w:p w14:paraId="4154B5F6" w14:textId="6B087388" w:rsidR="0000294A" w:rsidRDefault="0000294A" w:rsidP="00DF2634">
      <w:pPr>
        <w:pStyle w:val="ListParagraph"/>
        <w:numPr>
          <w:ilvl w:val="0"/>
          <w:numId w:val="18"/>
        </w:numPr>
        <w:rPr>
          <w:sz w:val="21"/>
          <w:szCs w:val="21"/>
        </w:rPr>
      </w:pPr>
      <w:r>
        <w:rPr>
          <w:sz w:val="21"/>
          <w:szCs w:val="21"/>
        </w:rPr>
        <w:t xml:space="preserve">Change to the Test tab, and then click on the Test Operation for the </w:t>
      </w:r>
      <w:proofErr w:type="spellStart"/>
      <w:r w:rsidRPr="00902F75">
        <w:rPr>
          <w:b/>
          <w:bCs/>
          <w:sz w:val="21"/>
          <w:szCs w:val="21"/>
        </w:rPr>
        <w:t>GetAllProducts</w:t>
      </w:r>
      <w:proofErr w:type="spellEnd"/>
      <w:r>
        <w:rPr>
          <w:sz w:val="21"/>
          <w:szCs w:val="21"/>
        </w:rPr>
        <w:t xml:space="preserve"> action</w:t>
      </w:r>
    </w:p>
    <w:p w14:paraId="3E4524DD" w14:textId="4FB66E54" w:rsidR="0000294A" w:rsidRPr="0000294A" w:rsidRDefault="0000294A" w:rsidP="0000294A">
      <w:pPr>
        <w:ind w:left="360"/>
        <w:rPr>
          <w:sz w:val="21"/>
          <w:szCs w:val="21"/>
        </w:rPr>
      </w:pPr>
      <w:r>
        <w:rPr>
          <w:noProof/>
        </w:rPr>
        <w:drawing>
          <wp:inline distT="0" distB="0" distL="0" distR="0" wp14:anchorId="24B376EA" wp14:editId="65760D37">
            <wp:extent cx="4572000" cy="2173166"/>
            <wp:effectExtent l="19050" t="19050" r="19050" b="177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2000" cy="2173166"/>
                    </a:xfrm>
                    <a:prstGeom prst="rect">
                      <a:avLst/>
                    </a:prstGeom>
                    <a:ln>
                      <a:solidFill>
                        <a:schemeClr val="accent1"/>
                      </a:solidFill>
                    </a:ln>
                  </pic:spPr>
                </pic:pic>
              </a:graphicData>
            </a:graphic>
          </wp:inline>
        </w:drawing>
      </w:r>
    </w:p>
    <w:p w14:paraId="701CA73A" w14:textId="77777777" w:rsidR="00E920FB" w:rsidRDefault="00E920FB">
      <w:pPr>
        <w:spacing w:after="200"/>
        <w:ind w:left="0" w:right="0"/>
        <w:rPr>
          <w:sz w:val="21"/>
          <w:szCs w:val="21"/>
        </w:rPr>
      </w:pPr>
      <w:r>
        <w:rPr>
          <w:sz w:val="21"/>
          <w:szCs w:val="21"/>
        </w:rPr>
        <w:br w:type="page"/>
      </w:r>
    </w:p>
    <w:p w14:paraId="6F3AC34B" w14:textId="750230F2" w:rsidR="0000294A" w:rsidRDefault="0000294A" w:rsidP="00DF2634">
      <w:pPr>
        <w:pStyle w:val="ListParagraph"/>
        <w:numPr>
          <w:ilvl w:val="0"/>
          <w:numId w:val="18"/>
        </w:numPr>
        <w:rPr>
          <w:sz w:val="21"/>
          <w:szCs w:val="21"/>
        </w:rPr>
      </w:pPr>
      <w:r>
        <w:rPr>
          <w:sz w:val="21"/>
          <w:szCs w:val="21"/>
        </w:rPr>
        <w:lastRenderedPageBreak/>
        <w:t>Confirm the Status is 200, and you should be able to review the Request and Response</w:t>
      </w:r>
    </w:p>
    <w:p w14:paraId="3E505DBA" w14:textId="703AA365" w:rsidR="0000294A" w:rsidRPr="0000294A" w:rsidRDefault="0000294A" w:rsidP="0000294A">
      <w:pPr>
        <w:ind w:left="360"/>
        <w:rPr>
          <w:sz w:val="21"/>
          <w:szCs w:val="21"/>
        </w:rPr>
      </w:pPr>
      <w:r>
        <w:rPr>
          <w:noProof/>
        </w:rPr>
        <w:drawing>
          <wp:inline distT="0" distB="0" distL="0" distR="0" wp14:anchorId="149B48D0" wp14:editId="60493EFC">
            <wp:extent cx="4572000" cy="2667975"/>
            <wp:effectExtent l="19050" t="19050" r="19050" b="184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72000" cy="2667975"/>
                    </a:xfrm>
                    <a:prstGeom prst="rect">
                      <a:avLst/>
                    </a:prstGeom>
                    <a:ln>
                      <a:solidFill>
                        <a:schemeClr val="accent1"/>
                      </a:solidFill>
                    </a:ln>
                  </pic:spPr>
                </pic:pic>
              </a:graphicData>
            </a:graphic>
          </wp:inline>
        </w:drawing>
      </w:r>
    </w:p>
    <w:p w14:paraId="601CD890" w14:textId="7403A8F5" w:rsidR="008A2F41" w:rsidRPr="00DE5157" w:rsidRDefault="0000294A" w:rsidP="00CA31B5">
      <w:pPr>
        <w:pStyle w:val="ListParagraph"/>
        <w:numPr>
          <w:ilvl w:val="0"/>
          <w:numId w:val="18"/>
        </w:numPr>
        <w:rPr>
          <w:sz w:val="21"/>
          <w:szCs w:val="21"/>
        </w:rPr>
      </w:pPr>
      <w:r>
        <w:rPr>
          <w:sz w:val="21"/>
          <w:szCs w:val="21"/>
        </w:rPr>
        <w:t>You have successfully configured the custom connector</w:t>
      </w:r>
      <w:r w:rsidR="003379A0">
        <w:rPr>
          <w:sz w:val="21"/>
          <w:szCs w:val="21"/>
        </w:rPr>
        <w:t>.</w:t>
      </w:r>
    </w:p>
    <w:p w14:paraId="345578CB" w14:textId="466369E5" w:rsidR="0000294A" w:rsidRPr="0018432D" w:rsidRDefault="0000294A" w:rsidP="009311EF">
      <w:pPr>
        <w:pStyle w:val="Heading2"/>
        <w:rPr>
          <w:shd w:val="clear" w:color="auto" w:fill="FFFFFF"/>
        </w:rPr>
      </w:pPr>
      <w:bookmarkStart w:id="19" w:name="_Exercise_4_–"/>
      <w:bookmarkStart w:id="20" w:name="_Toc23354962"/>
      <w:bookmarkStart w:id="21" w:name="CreateCanvasApp"/>
      <w:bookmarkStart w:id="22" w:name="_Toc31754796"/>
      <w:bookmarkEnd w:id="19"/>
      <w:r>
        <w:rPr>
          <w:shd w:val="clear" w:color="auto" w:fill="FFFFFF"/>
        </w:rPr>
        <w:lastRenderedPageBreak/>
        <w:t>Exercise 4 – Create the canvas app</w:t>
      </w:r>
      <w:bookmarkEnd w:id="20"/>
      <w:bookmarkEnd w:id="22"/>
    </w:p>
    <w:p w14:paraId="3426DEC3" w14:textId="566FF22E" w:rsidR="0000294A" w:rsidRPr="00567BCB" w:rsidRDefault="00EC74B7" w:rsidP="002E2528">
      <w:pPr>
        <w:pStyle w:val="Heading3"/>
      </w:pPr>
      <w:bookmarkStart w:id="23" w:name="_Toc31754797"/>
      <w:bookmarkEnd w:id="21"/>
      <w:r>
        <w:t>Task 1:</w:t>
      </w:r>
      <w:r w:rsidR="0000294A" w:rsidRPr="00567BCB">
        <w:t xml:space="preserve"> Create a Canvas App with Phone Layout</w:t>
      </w:r>
      <w:bookmarkEnd w:id="23"/>
    </w:p>
    <w:p w14:paraId="426352FD" w14:textId="02E6252B" w:rsidR="00C83AD9" w:rsidRDefault="00C83AD9" w:rsidP="009E5316">
      <w:pPr>
        <w:pStyle w:val="ListParagraph"/>
        <w:numPr>
          <w:ilvl w:val="0"/>
          <w:numId w:val="27"/>
        </w:numPr>
      </w:pPr>
      <w:r w:rsidRPr="009E5316">
        <w:t>Navigate t</w:t>
      </w:r>
      <w:r w:rsidR="0000294A" w:rsidRPr="009E5316">
        <w:t xml:space="preserve">o </w:t>
      </w:r>
      <w:hyperlink r:id="rId77" w:history="1">
        <w:r w:rsidR="0000294A" w:rsidRPr="009E5316">
          <w:rPr>
            <w:rStyle w:val="Hyperlink"/>
            <w:i/>
            <w:iCs/>
            <w:sz w:val="21"/>
            <w:szCs w:val="21"/>
          </w:rPr>
          <w:t>http://make.powerapps.com</w:t>
        </w:r>
      </w:hyperlink>
      <w:r w:rsidR="0000294A" w:rsidRPr="009E5316">
        <w:t xml:space="preserve"> </w:t>
      </w:r>
    </w:p>
    <w:p w14:paraId="24A176C0" w14:textId="522C91FA" w:rsidR="00AF0643" w:rsidRDefault="00AF0643" w:rsidP="00AF0643">
      <w:pPr>
        <w:pStyle w:val="ListParagraph"/>
      </w:pPr>
      <w:r>
        <w:rPr>
          <w:b/>
          <w:bCs/>
          <w:noProof/>
          <w:sz w:val="18"/>
          <w:szCs w:val="20"/>
        </w:rPr>
        <mc:AlternateContent>
          <mc:Choice Requires="wps">
            <w:drawing>
              <wp:anchor distT="0" distB="0" distL="114300" distR="114300" simplePos="0" relativeHeight="251658240" behindDoc="1" locked="0" layoutInCell="1" allowOverlap="1" wp14:anchorId="079F43D4" wp14:editId="1E7E4B5E">
                <wp:simplePos x="0" y="0"/>
                <wp:positionH relativeFrom="column">
                  <wp:posOffset>66040</wp:posOffset>
                </wp:positionH>
                <wp:positionV relativeFrom="paragraph">
                  <wp:posOffset>174625</wp:posOffset>
                </wp:positionV>
                <wp:extent cx="6276109" cy="6881751"/>
                <wp:effectExtent l="0" t="0" r="10795" b="14605"/>
                <wp:wrapNone/>
                <wp:docPr id="8" name="Rectangle 8"/>
                <wp:cNvGraphicFramePr/>
                <a:graphic xmlns:a="http://schemas.openxmlformats.org/drawingml/2006/main">
                  <a:graphicData uri="http://schemas.microsoft.com/office/word/2010/wordprocessingShape">
                    <wps:wsp>
                      <wps:cNvSpPr/>
                      <wps:spPr>
                        <a:xfrm>
                          <a:off x="0" y="0"/>
                          <a:ext cx="6276109" cy="6881751"/>
                        </a:xfrm>
                        <a:prstGeom prst="rect">
                          <a:avLst/>
                        </a:prstGeom>
                        <a:solidFill>
                          <a:srgbClr val="FFFFCC"/>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74F875F1" id="Rectangle 8" o:spid="_x0000_s1026" style="position:absolute;margin-left:5.2pt;margin-top:13.75pt;width:494.2pt;height:541.85pt;z-index:-25165312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" fillcolor="#ffc" strokecolor="black [3213]" strokeweight="1pt"/>
            </w:pict>
          </mc:Fallback>
        </mc:AlternateContent>
      </w:r>
    </w:p>
    <w:p w14:paraId="5B8630F5" w14:textId="44E79B30" w:rsidR="00C03F70" w:rsidRPr="00C03F70" w:rsidRDefault="00C03F70" w:rsidP="00C03F70">
      <w:pPr>
        <w:ind w:left="360"/>
        <w:rPr>
          <w:b/>
          <w:bCs/>
          <w:sz w:val="18"/>
          <w:szCs w:val="20"/>
        </w:rPr>
      </w:pPr>
      <w:bookmarkStart w:id="24" w:name="_Toc10737143"/>
      <w:bookmarkStart w:id="25" w:name="_Toc13912562"/>
      <w:r w:rsidRPr="00C03F70">
        <w:rPr>
          <w:b/>
          <w:bCs/>
          <w:sz w:val="18"/>
          <w:szCs w:val="20"/>
        </w:rPr>
        <w:t>Power Apps Canvas Studio Layout</w:t>
      </w:r>
      <w:bookmarkEnd w:id="24"/>
      <w:bookmarkEnd w:id="25"/>
      <w:r>
        <w:rPr>
          <w:b/>
          <w:bCs/>
          <w:sz w:val="18"/>
          <w:szCs w:val="20"/>
        </w:rPr>
        <w:t xml:space="preserve"> (information only – no action required)</w:t>
      </w:r>
    </w:p>
    <w:p w14:paraId="46110D22" w14:textId="77777777" w:rsidR="00C03F70" w:rsidRPr="00C03F70" w:rsidRDefault="00C03F70" w:rsidP="00C03F70">
      <w:pPr>
        <w:ind w:left="360"/>
        <w:rPr>
          <w:sz w:val="18"/>
          <w:szCs w:val="18"/>
        </w:rPr>
      </w:pPr>
      <w:r w:rsidRPr="00C03F70">
        <w:rPr>
          <w:rStyle w:val="Strong"/>
          <w:color w:val="333333"/>
          <w:sz w:val="18"/>
          <w:szCs w:val="18"/>
        </w:rPr>
        <w:t>Power Apps Canvas Studio</w:t>
      </w:r>
      <w:r w:rsidRPr="00C03F70">
        <w:rPr>
          <w:rStyle w:val="apple-converted-space"/>
          <w:color w:val="333333"/>
          <w:sz w:val="18"/>
          <w:szCs w:val="18"/>
        </w:rPr>
        <w:t> </w:t>
      </w:r>
      <w:r w:rsidRPr="00C03F70">
        <w:rPr>
          <w:sz w:val="18"/>
          <w:szCs w:val="18"/>
        </w:rPr>
        <w:t>is available as a web application (</w:t>
      </w:r>
      <w:hyperlink r:id="rId78" w:history="1">
        <w:r w:rsidRPr="00C03F70">
          <w:rPr>
            <w:rStyle w:val="Hyperlink"/>
            <w:sz w:val="18"/>
            <w:szCs w:val="18"/>
          </w:rPr>
          <w:t>http://make.powerapps.com</w:t>
        </w:r>
      </w:hyperlink>
      <w:r w:rsidRPr="00C03F70">
        <w:rPr>
          <w:sz w:val="18"/>
          <w:szCs w:val="18"/>
        </w:rPr>
        <w:t>) that you can use in any modern browser.</w:t>
      </w:r>
    </w:p>
    <w:p w14:paraId="17319AEF" w14:textId="77777777" w:rsidR="00C03F70" w:rsidRPr="00C03F70" w:rsidRDefault="00C03F70" w:rsidP="00C03F70">
      <w:pPr>
        <w:ind w:left="360"/>
        <w:rPr>
          <w:sz w:val="18"/>
          <w:szCs w:val="18"/>
        </w:rPr>
      </w:pPr>
      <w:r w:rsidRPr="00C03F70">
        <w:rPr>
          <w:sz w:val="18"/>
          <w:szCs w:val="18"/>
        </w:rPr>
        <w:t>Power Apps Studio is designed to have a user interface familiar to users of the Office suite. It has three panes and a ribbon that make app creation feel</w:t>
      </w:r>
      <w:r w:rsidRPr="00C03F70">
        <w:rPr>
          <w:rStyle w:val="apple-converted-space"/>
          <w:color w:val="333333"/>
          <w:sz w:val="18"/>
          <w:szCs w:val="18"/>
        </w:rPr>
        <w:t> </w:t>
      </w:r>
      <w:r w:rsidRPr="00C03F70">
        <w:rPr>
          <w:rStyle w:val="Strong"/>
          <w:color w:val="333333"/>
          <w:sz w:val="18"/>
          <w:szCs w:val="18"/>
        </w:rPr>
        <w:t>like building a slide deck in PowerPoint</w:t>
      </w:r>
      <w:r w:rsidRPr="00C03F70">
        <w:rPr>
          <w:b/>
          <w:bCs/>
          <w:sz w:val="18"/>
          <w:szCs w:val="18"/>
        </w:rPr>
        <w:t xml:space="preserve">. </w:t>
      </w:r>
      <w:r w:rsidRPr="00C03F70">
        <w:rPr>
          <w:sz w:val="18"/>
          <w:szCs w:val="18"/>
        </w:rPr>
        <w:t xml:space="preserve">Formulas are entered within a function </w:t>
      </w:r>
      <w:r>
        <w:rPr>
          <w:noProof/>
        </w:rPr>
        <w:drawing>
          <wp:inline distT="0" distB="0" distL="0" distR="0" wp14:anchorId="56463F76" wp14:editId="22F22919">
            <wp:extent cx="133350" cy="142442"/>
            <wp:effectExtent l="0" t="0" r="0" b="0"/>
            <wp:docPr id="9586574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33350" cy="142442"/>
                    </a:xfrm>
                    <a:prstGeom prst="rect">
                      <a:avLst/>
                    </a:prstGeom>
                  </pic:spPr>
                </pic:pic>
              </a:graphicData>
            </a:graphic>
          </wp:inline>
        </w:drawing>
      </w:r>
      <w:r w:rsidRPr="00C03F70">
        <w:rPr>
          <w:sz w:val="18"/>
          <w:szCs w:val="18"/>
        </w:rPr>
        <w:t xml:space="preserve"> bar that is like Excel.  Studio components:</w:t>
      </w:r>
    </w:p>
    <w:p w14:paraId="65118489" w14:textId="77777777" w:rsidR="00C03F70" w:rsidRPr="00C03F70" w:rsidRDefault="00C03F70" w:rsidP="00C03F70">
      <w:pPr>
        <w:pStyle w:val="ListParagraph"/>
        <w:numPr>
          <w:ilvl w:val="0"/>
          <w:numId w:val="19"/>
        </w:numPr>
        <w:spacing w:before="100" w:beforeAutospacing="1" w:after="180" w:line="240" w:lineRule="auto"/>
        <w:ind w:left="720" w:right="0"/>
        <w:rPr>
          <w:rFonts w:ascii="Calibri" w:hAnsi="Calibri" w:cs="Calibri"/>
          <w:color w:val="333333"/>
          <w:sz w:val="18"/>
          <w:szCs w:val="20"/>
        </w:rPr>
      </w:pPr>
      <w:r w:rsidRPr="00C03F70">
        <w:rPr>
          <w:rStyle w:val="Strong"/>
          <w:rFonts w:ascii="Calibri" w:hAnsi="Calibri" w:cs="Calibri"/>
          <w:color w:val="333333"/>
          <w:sz w:val="18"/>
          <w:szCs w:val="20"/>
        </w:rPr>
        <w:t>Left navigation bar</w:t>
      </w:r>
      <w:r w:rsidRPr="00C03F70">
        <w:rPr>
          <w:rFonts w:ascii="Calibri" w:hAnsi="Calibri" w:cs="Calibri"/>
          <w:color w:val="333333"/>
          <w:sz w:val="18"/>
          <w:szCs w:val="20"/>
        </w:rPr>
        <w:t>, which shows the Tree view, Data sources &amp; Advanced tools</w:t>
      </w:r>
    </w:p>
    <w:p w14:paraId="6C166112" w14:textId="77777777" w:rsidR="00C03F70" w:rsidRPr="00C03F70" w:rsidRDefault="00C03F70" w:rsidP="00C03F70">
      <w:pPr>
        <w:pStyle w:val="ListParagraph"/>
        <w:numPr>
          <w:ilvl w:val="0"/>
          <w:numId w:val="19"/>
        </w:numPr>
        <w:spacing w:before="100" w:beforeAutospacing="1" w:after="180" w:line="240" w:lineRule="auto"/>
        <w:ind w:left="720" w:right="0"/>
        <w:rPr>
          <w:rFonts w:ascii="Calibri" w:hAnsi="Calibri" w:cs="Calibri"/>
          <w:color w:val="333333"/>
          <w:sz w:val="18"/>
          <w:szCs w:val="20"/>
        </w:rPr>
      </w:pPr>
      <w:r w:rsidRPr="00C03F70">
        <w:rPr>
          <w:rStyle w:val="Strong"/>
          <w:rFonts w:ascii="Calibri" w:hAnsi="Calibri" w:cs="Calibri"/>
          <w:color w:val="333333"/>
          <w:sz w:val="18"/>
          <w:szCs w:val="20"/>
        </w:rPr>
        <w:t>Middle pane</w:t>
      </w:r>
      <w:r w:rsidRPr="00C03F70">
        <w:rPr>
          <w:rFonts w:ascii="Calibri" w:hAnsi="Calibri" w:cs="Calibri"/>
          <w:color w:val="333333"/>
          <w:sz w:val="18"/>
          <w:szCs w:val="20"/>
        </w:rPr>
        <w:t>, which contains the app screen you are working on</w:t>
      </w:r>
    </w:p>
    <w:p w14:paraId="3196DF8F" w14:textId="77777777" w:rsidR="00C03F70" w:rsidRPr="00C03F70" w:rsidRDefault="00C03F70" w:rsidP="00C03F70">
      <w:pPr>
        <w:pStyle w:val="ListParagraph"/>
        <w:numPr>
          <w:ilvl w:val="0"/>
          <w:numId w:val="19"/>
        </w:numPr>
        <w:spacing w:before="100" w:beforeAutospacing="1" w:after="180" w:line="240" w:lineRule="auto"/>
        <w:ind w:left="720" w:right="0"/>
        <w:rPr>
          <w:rFonts w:ascii="Calibri" w:hAnsi="Calibri" w:cs="Calibri"/>
          <w:color w:val="333333"/>
          <w:sz w:val="18"/>
          <w:szCs w:val="20"/>
        </w:rPr>
      </w:pPr>
      <w:r w:rsidRPr="00C03F70">
        <w:rPr>
          <w:rStyle w:val="Strong"/>
          <w:rFonts w:ascii="Calibri" w:hAnsi="Calibri" w:cs="Calibri"/>
          <w:color w:val="333333"/>
          <w:sz w:val="18"/>
          <w:szCs w:val="20"/>
        </w:rPr>
        <w:t>Right-hand pane</w:t>
      </w:r>
      <w:r w:rsidRPr="00C03F70">
        <w:rPr>
          <w:rFonts w:ascii="Calibri" w:hAnsi="Calibri" w:cs="Calibri"/>
          <w:color w:val="333333"/>
          <w:sz w:val="18"/>
          <w:szCs w:val="20"/>
        </w:rPr>
        <w:t>, where you configure properties for controls, bind to data, create rules, and set additional advanced settings</w:t>
      </w:r>
    </w:p>
    <w:p w14:paraId="040B39B5" w14:textId="77777777" w:rsidR="00C03F70" w:rsidRPr="00C03F70" w:rsidRDefault="00C03F70" w:rsidP="00C03F70">
      <w:pPr>
        <w:pStyle w:val="ListParagraph"/>
        <w:numPr>
          <w:ilvl w:val="0"/>
          <w:numId w:val="19"/>
        </w:numPr>
        <w:spacing w:before="100" w:beforeAutospacing="1" w:after="180" w:line="240" w:lineRule="auto"/>
        <w:ind w:left="720" w:right="0"/>
        <w:rPr>
          <w:rFonts w:ascii="Calibri" w:hAnsi="Calibri" w:cs="Calibri"/>
          <w:color w:val="333333"/>
          <w:sz w:val="18"/>
          <w:szCs w:val="20"/>
        </w:rPr>
      </w:pPr>
      <w:r w:rsidRPr="00C03F70">
        <w:rPr>
          <w:rStyle w:val="Strong"/>
          <w:rFonts w:ascii="Calibri" w:hAnsi="Calibri" w:cs="Calibri"/>
          <w:color w:val="333333"/>
          <w:sz w:val="18"/>
          <w:szCs w:val="20"/>
        </w:rPr>
        <w:t>Property</w:t>
      </w:r>
      <w:r w:rsidRPr="00C03F70">
        <w:rPr>
          <w:rStyle w:val="apple-converted-space"/>
          <w:rFonts w:ascii="Calibri" w:hAnsi="Calibri" w:cs="Calibri"/>
          <w:color w:val="333333"/>
          <w:sz w:val="18"/>
          <w:szCs w:val="20"/>
        </w:rPr>
        <w:t> </w:t>
      </w:r>
      <w:r w:rsidRPr="00C03F70">
        <w:rPr>
          <w:rFonts w:ascii="Calibri" w:hAnsi="Calibri" w:cs="Calibri"/>
          <w:color w:val="333333"/>
          <w:sz w:val="18"/>
          <w:szCs w:val="20"/>
        </w:rPr>
        <w:t>drop-down list, where you select the property for the selected control that you want to configure</w:t>
      </w:r>
    </w:p>
    <w:p w14:paraId="3DB1968B" w14:textId="77777777" w:rsidR="00C03F70" w:rsidRPr="00C03F70" w:rsidRDefault="00C03F70" w:rsidP="00C03F70">
      <w:pPr>
        <w:pStyle w:val="ListParagraph"/>
        <w:numPr>
          <w:ilvl w:val="0"/>
          <w:numId w:val="19"/>
        </w:numPr>
        <w:spacing w:before="100" w:beforeAutospacing="1" w:after="180" w:line="240" w:lineRule="auto"/>
        <w:ind w:left="720" w:right="0"/>
        <w:rPr>
          <w:rFonts w:ascii="Calibri" w:hAnsi="Calibri" w:cs="Calibri"/>
          <w:color w:val="333333"/>
          <w:sz w:val="18"/>
          <w:szCs w:val="20"/>
        </w:rPr>
      </w:pPr>
      <w:r w:rsidRPr="00C03F70">
        <w:rPr>
          <w:rStyle w:val="Strong"/>
          <w:rFonts w:ascii="Calibri" w:hAnsi="Calibri" w:cs="Calibri"/>
          <w:color w:val="333333"/>
          <w:sz w:val="18"/>
          <w:szCs w:val="20"/>
        </w:rPr>
        <w:t>Formula bar</w:t>
      </w:r>
      <w:r w:rsidRPr="00C03F70">
        <w:rPr>
          <w:rFonts w:ascii="Calibri" w:hAnsi="Calibri" w:cs="Calibri"/>
          <w:color w:val="333333"/>
          <w:sz w:val="18"/>
          <w:szCs w:val="20"/>
        </w:rPr>
        <w:t>, where you add formulas (like in Excel) that define the behavior of a selected control</w:t>
      </w:r>
    </w:p>
    <w:p w14:paraId="60E91867" w14:textId="77777777" w:rsidR="00C03F70" w:rsidRPr="00C03F70" w:rsidRDefault="00C03F70" w:rsidP="00C03F70">
      <w:pPr>
        <w:pStyle w:val="ListParagraph"/>
        <w:numPr>
          <w:ilvl w:val="0"/>
          <w:numId w:val="19"/>
        </w:numPr>
        <w:spacing w:before="100" w:beforeAutospacing="1" w:after="0" w:line="240" w:lineRule="auto"/>
        <w:ind w:left="720" w:right="0"/>
        <w:rPr>
          <w:rFonts w:ascii="Calibri" w:hAnsi="Calibri" w:cs="Calibri"/>
          <w:color w:val="333333"/>
          <w:sz w:val="18"/>
          <w:szCs w:val="20"/>
        </w:rPr>
      </w:pPr>
      <w:r w:rsidRPr="00C03F70">
        <w:rPr>
          <w:rStyle w:val="Strong"/>
          <w:rFonts w:ascii="Calibri" w:hAnsi="Calibri" w:cs="Calibri"/>
          <w:color w:val="333333"/>
          <w:sz w:val="18"/>
          <w:szCs w:val="20"/>
        </w:rPr>
        <w:t>Ribbon</w:t>
      </w:r>
      <w:r w:rsidRPr="00C03F70">
        <w:rPr>
          <w:rFonts w:ascii="Calibri" w:hAnsi="Calibri" w:cs="Calibri"/>
          <w:color w:val="333333"/>
          <w:sz w:val="18"/>
          <w:szCs w:val="20"/>
        </w:rPr>
        <w:t>, where you perform common actions including customizing design elements</w:t>
      </w:r>
    </w:p>
    <w:p w14:paraId="695A1350" w14:textId="77777777" w:rsidR="00C03F70" w:rsidRPr="00C03F70" w:rsidRDefault="00C03F70" w:rsidP="00C03F70">
      <w:pPr>
        <w:spacing w:before="100" w:beforeAutospacing="1" w:after="0" w:line="240" w:lineRule="auto"/>
        <w:ind w:left="360"/>
        <w:rPr>
          <w:rFonts w:ascii="Calibri" w:hAnsi="Calibri" w:cs="Calibri"/>
          <w:color w:val="333333"/>
          <w:sz w:val="18"/>
          <w:szCs w:val="20"/>
        </w:rPr>
      </w:pPr>
      <w:r w:rsidRPr="00C03F70">
        <w:rPr>
          <w:noProof/>
          <w:sz w:val="18"/>
          <w:szCs w:val="20"/>
        </w:rPr>
        <w:drawing>
          <wp:inline distT="0" distB="0" distL="0" distR="0" wp14:anchorId="1986F702" wp14:editId="77941836">
            <wp:extent cx="5943600" cy="3071973"/>
            <wp:effectExtent l="19050" t="19050" r="19050" b="146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943600" cy="3071973"/>
                    </a:xfrm>
                    <a:prstGeom prst="rect">
                      <a:avLst/>
                    </a:prstGeom>
                    <a:noFill/>
                    <a:ln w="12700">
                      <a:solidFill>
                        <a:schemeClr val="tx1"/>
                      </a:solidFill>
                    </a:ln>
                  </pic:spPr>
                </pic:pic>
              </a:graphicData>
            </a:graphic>
          </wp:inline>
        </w:drawing>
      </w:r>
    </w:p>
    <w:p w14:paraId="3FA3D37B" w14:textId="77777777" w:rsidR="00C03F70" w:rsidRPr="00C03F70" w:rsidRDefault="00C03F70" w:rsidP="00C03F70">
      <w:pPr>
        <w:ind w:left="0" w:firstLine="360"/>
        <w:rPr>
          <w:b/>
          <w:bCs/>
          <w:sz w:val="18"/>
          <w:szCs w:val="20"/>
        </w:rPr>
      </w:pPr>
      <w:bookmarkStart w:id="26" w:name="_Toc10737146"/>
      <w:bookmarkStart w:id="27" w:name="_Toc13912564"/>
      <w:r w:rsidRPr="00C03F70">
        <w:rPr>
          <w:b/>
          <w:bCs/>
          <w:sz w:val="18"/>
          <w:szCs w:val="20"/>
        </w:rPr>
        <w:t>Locale-specific difference in formulas</w:t>
      </w:r>
      <w:bookmarkEnd w:id="26"/>
      <w:bookmarkEnd w:id="27"/>
    </w:p>
    <w:tbl>
      <w:tblPr>
        <w:tblStyle w:val="TableGrid"/>
        <w:tblW w:w="9350" w:type="dxa"/>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9"/>
        <w:gridCol w:w="8361"/>
      </w:tblGrid>
      <w:tr w:rsidR="00C03F70" w:rsidRPr="00C03F70" w14:paraId="722852C1" w14:textId="77777777" w:rsidTr="00C03F70">
        <w:tc>
          <w:tcPr>
            <w:tcW w:w="9350" w:type="dxa"/>
            <w:gridSpan w:val="2"/>
          </w:tcPr>
          <w:p w14:paraId="0AF4F359" w14:textId="77777777" w:rsidR="00C03F70" w:rsidRPr="00C03F70" w:rsidRDefault="00C03F70" w:rsidP="00C03F70">
            <w:pPr>
              <w:spacing w:after="110"/>
              <w:ind w:left="-27" w:right="-26"/>
              <w:rPr>
                <w:sz w:val="16"/>
                <w:szCs w:val="18"/>
              </w:rPr>
            </w:pPr>
            <w:r w:rsidRPr="00C03F70">
              <w:rPr>
                <w:sz w:val="16"/>
                <w:szCs w:val="18"/>
              </w:rPr>
              <w:t>Before you begin, please note that if the primary language set on your browser has its regional settings set to use the comma ‘,’ for its decimal separator (like in much of Europe) your formulas will need to use a semicolon ‘</w:t>
            </w:r>
            <w:r w:rsidRPr="00C03F70">
              <w:rPr>
                <w:rFonts w:ascii="Consolas" w:hAnsi="Consolas"/>
                <w:b/>
                <w:bCs/>
                <w:sz w:val="20"/>
                <w:szCs w:val="20"/>
                <w:highlight w:val="yellow"/>
              </w:rPr>
              <w:t>;</w:t>
            </w:r>
            <w:r w:rsidRPr="00C03F70">
              <w:rPr>
                <w:sz w:val="16"/>
                <w:szCs w:val="18"/>
              </w:rPr>
              <w:t>’ instead of a comma ‘</w:t>
            </w:r>
            <w:r w:rsidRPr="00C03F70">
              <w:rPr>
                <w:rFonts w:ascii="Consolas" w:hAnsi="Consolas"/>
                <w:b/>
                <w:bCs/>
                <w:sz w:val="20"/>
                <w:szCs w:val="20"/>
              </w:rPr>
              <w:t>,</w:t>
            </w:r>
            <w:r w:rsidRPr="00C03F70">
              <w:rPr>
                <w:sz w:val="16"/>
                <w:szCs w:val="18"/>
              </w:rPr>
              <w:t>’ and 2 semicolons “</w:t>
            </w:r>
            <w:r w:rsidRPr="00C03F70">
              <w:rPr>
                <w:rFonts w:ascii="Consolas" w:hAnsi="Consolas"/>
                <w:b/>
                <w:bCs/>
                <w:sz w:val="20"/>
                <w:szCs w:val="22"/>
                <w:highlight w:val="cyan"/>
              </w:rPr>
              <w:t>;;</w:t>
            </w:r>
            <w:r w:rsidRPr="00C03F70">
              <w:rPr>
                <w:sz w:val="16"/>
                <w:szCs w:val="18"/>
              </w:rPr>
              <w:t>” instead of a single semicolon “</w:t>
            </w:r>
            <w:r w:rsidRPr="00C03F70">
              <w:rPr>
                <w:rFonts w:ascii="Consolas" w:hAnsi="Consolas"/>
                <w:b/>
                <w:bCs/>
                <w:sz w:val="20"/>
                <w:szCs w:val="20"/>
              </w:rPr>
              <w:t>;</w:t>
            </w:r>
            <w:r w:rsidRPr="00C03F70">
              <w:rPr>
                <w:sz w:val="16"/>
                <w:szCs w:val="18"/>
              </w:rPr>
              <w:t>” in your formulas. For example:</w:t>
            </w:r>
          </w:p>
        </w:tc>
      </w:tr>
      <w:tr w:rsidR="00C03F70" w:rsidRPr="00C03F70" w14:paraId="3475ACEB" w14:textId="77777777" w:rsidTr="00C03F70">
        <w:tc>
          <w:tcPr>
            <w:tcW w:w="989" w:type="dxa"/>
          </w:tcPr>
          <w:p w14:paraId="0FFBA383" w14:textId="77777777" w:rsidR="00C03F70" w:rsidRPr="00C03F70" w:rsidRDefault="00C03F70" w:rsidP="00FA041E">
            <w:pPr>
              <w:spacing w:after="110" w:line="249" w:lineRule="auto"/>
              <w:ind w:left="0" w:right="93"/>
              <w:rPr>
                <w:noProof/>
                <w:sz w:val="16"/>
                <w:szCs w:val="18"/>
              </w:rPr>
            </w:pPr>
            <w:r w:rsidRPr="00C03F70">
              <w:rPr>
                <w:noProof/>
                <w:sz w:val="16"/>
                <w:szCs w:val="18"/>
              </w:rPr>
              <w:t>en-US</w:t>
            </w:r>
          </w:p>
        </w:tc>
        <w:tc>
          <w:tcPr>
            <w:tcW w:w="8361" w:type="dxa"/>
            <w:vAlign w:val="center"/>
          </w:tcPr>
          <w:p w14:paraId="43BC938F" w14:textId="77777777" w:rsidR="00C03F70" w:rsidRPr="00C03F70" w:rsidRDefault="00C03F70" w:rsidP="00FA041E">
            <w:pPr>
              <w:rPr>
                <w:rFonts w:ascii="Consolas" w:hAnsi="Consolas"/>
                <w:noProof/>
                <w:color w:val="E36C0A" w:themeColor="accent6" w:themeShade="BF"/>
                <w:sz w:val="16"/>
                <w:szCs w:val="18"/>
              </w:rPr>
            </w:pPr>
            <w:r w:rsidRPr="00C03F70">
              <w:rPr>
                <w:rFonts w:ascii="Consolas" w:hAnsi="Consolas"/>
                <w:noProof/>
                <w:color w:val="E36C0A" w:themeColor="accent6" w:themeShade="BF"/>
                <w:sz w:val="16"/>
                <w:szCs w:val="18"/>
              </w:rPr>
              <w:t>ClearCollect(colInventory</w:t>
            </w:r>
            <w:r w:rsidRPr="00C03F70">
              <w:rPr>
                <w:rFonts w:ascii="Consolas" w:hAnsi="Consolas"/>
                <w:noProof/>
                <w:color w:val="E36C0A" w:themeColor="accent6" w:themeShade="BF"/>
                <w:sz w:val="16"/>
                <w:szCs w:val="18"/>
                <w:highlight w:val="yellow"/>
              </w:rPr>
              <w:t>,</w:t>
            </w:r>
            <w:r w:rsidRPr="00C03F70">
              <w:rPr>
                <w:rFonts w:ascii="Consolas" w:hAnsi="Consolas"/>
                <w:noProof/>
                <w:color w:val="E36C0A" w:themeColor="accent6" w:themeShade="BF"/>
                <w:sz w:val="16"/>
                <w:szCs w:val="18"/>
              </w:rPr>
              <w:t xml:space="preserve"> ProductListAPI.GetAllProducts())</w:t>
            </w:r>
            <w:r w:rsidRPr="00C03F70">
              <w:rPr>
                <w:rFonts w:ascii="Consolas" w:hAnsi="Consolas"/>
                <w:noProof/>
                <w:color w:val="E36C0A" w:themeColor="accent6" w:themeShade="BF"/>
                <w:sz w:val="16"/>
                <w:szCs w:val="18"/>
                <w:highlight w:val="cyan"/>
              </w:rPr>
              <w:t>;</w:t>
            </w:r>
            <w:r w:rsidRPr="00C03F70">
              <w:rPr>
                <w:rFonts w:ascii="Consolas" w:hAnsi="Consolas"/>
                <w:noProof/>
                <w:color w:val="E36C0A" w:themeColor="accent6" w:themeShade="BF"/>
                <w:sz w:val="16"/>
                <w:szCs w:val="18"/>
              </w:rPr>
              <w:t xml:space="preserve"> </w:t>
            </w:r>
          </w:p>
        </w:tc>
      </w:tr>
      <w:tr w:rsidR="00C03F70" w:rsidRPr="00C03F70" w14:paraId="0311A07B" w14:textId="77777777" w:rsidTr="00C03F70">
        <w:tc>
          <w:tcPr>
            <w:tcW w:w="989" w:type="dxa"/>
          </w:tcPr>
          <w:p w14:paraId="2177704A" w14:textId="77777777" w:rsidR="00C03F70" w:rsidRPr="00C03F70" w:rsidRDefault="00C03F70" w:rsidP="00FA041E">
            <w:pPr>
              <w:spacing w:after="110" w:line="249" w:lineRule="auto"/>
              <w:ind w:left="0" w:right="93"/>
              <w:rPr>
                <w:noProof/>
                <w:sz w:val="16"/>
                <w:szCs w:val="18"/>
              </w:rPr>
            </w:pPr>
            <w:r w:rsidRPr="00C03F70">
              <w:rPr>
                <w:noProof/>
                <w:sz w:val="16"/>
                <w:szCs w:val="18"/>
              </w:rPr>
              <w:t xml:space="preserve">de-DE </w:t>
            </w:r>
          </w:p>
        </w:tc>
        <w:tc>
          <w:tcPr>
            <w:tcW w:w="8361" w:type="dxa"/>
            <w:vAlign w:val="center"/>
          </w:tcPr>
          <w:p w14:paraId="7E1B9435" w14:textId="77777777" w:rsidR="00C03F70" w:rsidRPr="00C03F70" w:rsidRDefault="00C03F70" w:rsidP="00FA041E">
            <w:pPr>
              <w:rPr>
                <w:rFonts w:ascii="Consolas" w:hAnsi="Consolas"/>
                <w:noProof/>
                <w:color w:val="E36C0A" w:themeColor="accent6" w:themeShade="BF"/>
                <w:sz w:val="16"/>
                <w:szCs w:val="18"/>
              </w:rPr>
            </w:pPr>
            <w:r w:rsidRPr="00C03F70">
              <w:rPr>
                <w:rFonts w:ascii="Consolas" w:hAnsi="Consolas"/>
                <w:noProof/>
                <w:color w:val="E36C0A" w:themeColor="accent6" w:themeShade="BF"/>
                <w:sz w:val="16"/>
                <w:szCs w:val="18"/>
              </w:rPr>
              <w:t>ClearCollect(colInventory</w:t>
            </w:r>
            <w:r w:rsidRPr="00C03F70">
              <w:rPr>
                <w:rFonts w:ascii="Consolas" w:hAnsi="Consolas"/>
                <w:noProof/>
                <w:color w:val="E36C0A" w:themeColor="accent6" w:themeShade="BF"/>
                <w:sz w:val="16"/>
                <w:szCs w:val="18"/>
                <w:highlight w:val="yellow"/>
              </w:rPr>
              <w:t>;</w:t>
            </w:r>
            <w:r w:rsidRPr="00C03F70">
              <w:rPr>
                <w:rFonts w:ascii="Consolas" w:hAnsi="Consolas"/>
                <w:noProof/>
                <w:color w:val="E36C0A" w:themeColor="accent6" w:themeShade="BF"/>
                <w:sz w:val="16"/>
                <w:szCs w:val="18"/>
              </w:rPr>
              <w:t xml:space="preserve"> ProductListAPI.GetAllProducts())</w:t>
            </w:r>
            <w:r w:rsidRPr="00C03F70">
              <w:rPr>
                <w:rFonts w:ascii="Consolas" w:hAnsi="Consolas"/>
                <w:noProof/>
                <w:color w:val="E36C0A" w:themeColor="accent6" w:themeShade="BF"/>
                <w:sz w:val="16"/>
                <w:szCs w:val="18"/>
                <w:highlight w:val="cyan"/>
              </w:rPr>
              <w:t>;;</w:t>
            </w:r>
          </w:p>
        </w:tc>
      </w:tr>
    </w:tbl>
    <w:p w14:paraId="28FEE277" w14:textId="0DFBA22A" w:rsidR="00C03F70" w:rsidRPr="00C03F70" w:rsidRDefault="00C03F70" w:rsidP="00C03F70">
      <w:pPr>
        <w:spacing w:after="200"/>
        <w:ind w:left="0" w:right="0"/>
        <w:rPr>
          <w:sz w:val="18"/>
          <w:szCs w:val="20"/>
        </w:rPr>
      </w:pPr>
    </w:p>
    <w:p w14:paraId="0FDF0DF3" w14:textId="77777777" w:rsidR="00C83AD9" w:rsidRPr="009E5316" w:rsidRDefault="00C83AD9" w:rsidP="009E5316">
      <w:pPr>
        <w:pStyle w:val="ListParagraph"/>
        <w:numPr>
          <w:ilvl w:val="0"/>
          <w:numId w:val="27"/>
        </w:numPr>
      </w:pPr>
      <w:r w:rsidRPr="009E5316">
        <w:lastRenderedPageBreak/>
        <w:t>Select + Create in the left navigation and choose the Canvas app from blank template</w:t>
      </w:r>
    </w:p>
    <w:p w14:paraId="337B3714" w14:textId="02F8111B" w:rsidR="00C83AD9" w:rsidRPr="009E5316" w:rsidRDefault="00C83AD9" w:rsidP="009E5316">
      <w:pPr>
        <w:ind w:left="360"/>
      </w:pPr>
      <w:r w:rsidRPr="009E5316">
        <w:rPr>
          <w:noProof/>
        </w:rPr>
        <w:drawing>
          <wp:inline distT="0" distB="0" distL="0" distR="0" wp14:anchorId="01B4DD27" wp14:editId="7D9A3319">
            <wp:extent cx="3636433" cy="2131354"/>
            <wp:effectExtent l="19050" t="19050" r="21590" b="215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47381" cy="2137771"/>
                    </a:xfrm>
                    <a:prstGeom prst="rect">
                      <a:avLst/>
                    </a:prstGeom>
                    <a:ln>
                      <a:solidFill>
                        <a:schemeClr val="accent1"/>
                      </a:solidFill>
                    </a:ln>
                  </pic:spPr>
                </pic:pic>
              </a:graphicData>
            </a:graphic>
          </wp:inline>
        </w:drawing>
      </w:r>
    </w:p>
    <w:p w14:paraId="178714F4" w14:textId="5B4868D8" w:rsidR="00016270" w:rsidRPr="009E5316" w:rsidRDefault="00016270" w:rsidP="009E5316">
      <w:pPr>
        <w:pStyle w:val="ListParagraph"/>
        <w:numPr>
          <w:ilvl w:val="0"/>
          <w:numId w:val="27"/>
        </w:numPr>
      </w:pPr>
      <w:r w:rsidRPr="009E5316">
        <w:t>Input Product List as the App Name</w:t>
      </w:r>
    </w:p>
    <w:p w14:paraId="26CADCE0" w14:textId="4DA4EDF6" w:rsidR="00016270" w:rsidRPr="009E5316" w:rsidRDefault="00016270" w:rsidP="009E5316">
      <w:pPr>
        <w:pStyle w:val="ListParagraph"/>
        <w:numPr>
          <w:ilvl w:val="0"/>
          <w:numId w:val="27"/>
        </w:numPr>
      </w:pPr>
      <w:r w:rsidRPr="009E5316">
        <w:t>Select Phone for the Format</w:t>
      </w:r>
    </w:p>
    <w:p w14:paraId="4BED0842" w14:textId="65C9759B" w:rsidR="00016270" w:rsidRDefault="00016270" w:rsidP="009E5316">
      <w:pPr>
        <w:pStyle w:val="ListParagraph"/>
        <w:numPr>
          <w:ilvl w:val="0"/>
          <w:numId w:val="27"/>
        </w:numPr>
      </w:pPr>
      <w:r w:rsidRPr="009E5316">
        <w:t>Click Create to create the app</w:t>
      </w:r>
    </w:p>
    <w:p w14:paraId="7E5845D8" w14:textId="385DD435" w:rsidR="00016270" w:rsidRPr="00016270" w:rsidRDefault="00016270" w:rsidP="00016270">
      <w:r>
        <w:rPr>
          <w:noProof/>
        </w:rPr>
        <w:drawing>
          <wp:inline distT="0" distB="0" distL="0" distR="0" wp14:anchorId="5B152A8F" wp14:editId="46689B86">
            <wp:extent cx="5943600" cy="2463800"/>
            <wp:effectExtent l="19050" t="19050" r="19050" b="1270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2463800"/>
                    </a:xfrm>
                    <a:prstGeom prst="rect">
                      <a:avLst/>
                    </a:prstGeom>
                    <a:noFill/>
                    <a:ln>
                      <a:solidFill>
                        <a:schemeClr val="accent1"/>
                      </a:solidFill>
                    </a:ln>
                  </pic:spPr>
                </pic:pic>
              </a:graphicData>
            </a:graphic>
          </wp:inline>
        </w:drawing>
      </w:r>
    </w:p>
    <w:p w14:paraId="33C40F93" w14:textId="56F55823" w:rsidR="0000294A" w:rsidRDefault="0000294A" w:rsidP="00C83AD9">
      <w:pPr>
        <w:ind w:left="0"/>
      </w:pPr>
    </w:p>
    <w:p w14:paraId="0396584B" w14:textId="0E275C96" w:rsidR="002A09FB" w:rsidRDefault="002A09FB">
      <w:pPr>
        <w:spacing w:after="200"/>
        <w:ind w:left="0" w:right="0"/>
      </w:pPr>
      <w:r>
        <w:br w:type="page"/>
      </w:r>
    </w:p>
    <w:p w14:paraId="39C5D936" w14:textId="1D32177D" w:rsidR="0000294A" w:rsidRPr="007D24BF" w:rsidRDefault="00EC74B7" w:rsidP="007D24BF">
      <w:pPr>
        <w:pStyle w:val="Heading3"/>
      </w:pPr>
      <w:bookmarkStart w:id="28" w:name="_Toc31754798"/>
      <w:r w:rsidRPr="007D24BF">
        <w:lastRenderedPageBreak/>
        <w:t xml:space="preserve">Task 2: </w:t>
      </w:r>
      <w:r w:rsidR="0000294A" w:rsidRPr="007D24BF">
        <w:t>Add your custom connector</w:t>
      </w:r>
      <w:bookmarkEnd w:id="28"/>
      <w:r w:rsidR="0000294A" w:rsidRPr="007D24BF">
        <w:t xml:space="preserve"> </w:t>
      </w:r>
    </w:p>
    <w:p w14:paraId="4D2ADE4C" w14:textId="77777777" w:rsidR="00A33706" w:rsidRDefault="00A33706" w:rsidP="00164B43">
      <w:pPr>
        <w:pStyle w:val="ListParagraph"/>
        <w:numPr>
          <w:ilvl w:val="0"/>
          <w:numId w:val="28"/>
        </w:numPr>
      </w:pPr>
      <w:r>
        <w:t>In the left tool bar click on the Data Source icon</w:t>
      </w:r>
    </w:p>
    <w:p w14:paraId="4EA0D48C" w14:textId="59CEED8A" w:rsidR="00A33706" w:rsidRDefault="00A33706" w:rsidP="00A33706">
      <w:pPr>
        <w:ind w:left="792"/>
      </w:pPr>
      <w:r>
        <w:rPr>
          <w:noProof/>
        </w:rPr>
        <w:drawing>
          <wp:inline distT="0" distB="0" distL="0" distR="0" wp14:anchorId="727BB74C" wp14:editId="08357C92">
            <wp:extent cx="2077644" cy="1828800"/>
            <wp:effectExtent l="19050" t="19050" r="18415"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077644" cy="1828800"/>
                    </a:xfrm>
                    <a:prstGeom prst="rect">
                      <a:avLst/>
                    </a:prstGeom>
                    <a:ln>
                      <a:solidFill>
                        <a:schemeClr val="accent1"/>
                      </a:solidFill>
                    </a:ln>
                  </pic:spPr>
                </pic:pic>
              </a:graphicData>
            </a:graphic>
          </wp:inline>
        </w:drawing>
      </w:r>
    </w:p>
    <w:p w14:paraId="15ED4465" w14:textId="77777777" w:rsidR="00A33706" w:rsidRDefault="00A33706" w:rsidP="00164B43">
      <w:pPr>
        <w:pStyle w:val="ListParagraph"/>
        <w:numPr>
          <w:ilvl w:val="0"/>
          <w:numId w:val="28"/>
        </w:numPr>
      </w:pPr>
      <w:r>
        <w:t>Click on &gt; Connectors to expand the section</w:t>
      </w:r>
    </w:p>
    <w:p w14:paraId="762ACDA5" w14:textId="644B709F" w:rsidR="0000294A" w:rsidRPr="004027EC" w:rsidRDefault="00A33706" w:rsidP="00A33706">
      <w:pPr>
        <w:ind w:left="792"/>
      </w:pPr>
      <w:r>
        <w:rPr>
          <w:noProof/>
        </w:rPr>
        <w:drawing>
          <wp:inline distT="0" distB="0" distL="0" distR="0" wp14:anchorId="3D2C6AB7" wp14:editId="5466D652">
            <wp:extent cx="2068917" cy="1645920"/>
            <wp:effectExtent l="19050" t="19050" r="26670" b="114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068917" cy="1645920"/>
                    </a:xfrm>
                    <a:prstGeom prst="rect">
                      <a:avLst/>
                    </a:prstGeom>
                    <a:ln>
                      <a:solidFill>
                        <a:schemeClr val="accent1"/>
                      </a:solidFill>
                    </a:ln>
                  </pic:spPr>
                </pic:pic>
              </a:graphicData>
            </a:graphic>
          </wp:inline>
        </w:drawing>
      </w:r>
      <w:r w:rsidR="0000294A" w:rsidRPr="004027EC">
        <w:t xml:space="preserve"> </w:t>
      </w:r>
    </w:p>
    <w:p w14:paraId="46BECA3A" w14:textId="05764DDB" w:rsidR="00A33706" w:rsidRDefault="00A33706" w:rsidP="00164B43">
      <w:pPr>
        <w:pStyle w:val="ListParagraph"/>
        <w:numPr>
          <w:ilvl w:val="0"/>
          <w:numId w:val="28"/>
        </w:numPr>
      </w:pPr>
      <w:r>
        <w:t xml:space="preserve">Click on the Product List API connector </w:t>
      </w:r>
    </w:p>
    <w:p w14:paraId="5F396A36" w14:textId="203661B7" w:rsidR="00A33706" w:rsidRDefault="00A33706" w:rsidP="00A33706">
      <w:pPr>
        <w:ind w:left="792"/>
      </w:pPr>
      <w:r>
        <w:rPr>
          <w:noProof/>
        </w:rPr>
        <w:drawing>
          <wp:inline distT="0" distB="0" distL="0" distR="0" wp14:anchorId="7F998343" wp14:editId="11D288DB">
            <wp:extent cx="2122590" cy="1371600"/>
            <wp:effectExtent l="19050" t="19050" r="11430" b="1905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22590" cy="1371600"/>
                    </a:xfrm>
                    <a:prstGeom prst="rect">
                      <a:avLst/>
                    </a:prstGeom>
                    <a:ln>
                      <a:solidFill>
                        <a:schemeClr val="accent1"/>
                      </a:solidFill>
                    </a:ln>
                  </pic:spPr>
                </pic:pic>
              </a:graphicData>
            </a:graphic>
          </wp:inline>
        </w:drawing>
      </w:r>
    </w:p>
    <w:p w14:paraId="614F7109" w14:textId="05281D27" w:rsidR="00B06CCF" w:rsidRDefault="00B06CCF" w:rsidP="00B06CCF">
      <w:pPr>
        <w:pStyle w:val="ListParagraph"/>
        <w:numPr>
          <w:ilvl w:val="0"/>
          <w:numId w:val="28"/>
        </w:numPr>
      </w:pPr>
      <w:r>
        <w:t>Then in the fly out click on Product List API again to associate the existing connection with your app</w:t>
      </w:r>
    </w:p>
    <w:p w14:paraId="7483C077" w14:textId="77777777" w:rsidR="00454217" w:rsidRDefault="00B06CCF" w:rsidP="00454217">
      <w:pPr>
        <w:ind w:left="792"/>
      </w:pPr>
      <w:r>
        <w:rPr>
          <w:noProof/>
        </w:rPr>
        <w:drawing>
          <wp:inline distT="0" distB="0" distL="0" distR="0" wp14:anchorId="1635161B" wp14:editId="0F184684">
            <wp:extent cx="5029200" cy="1249930"/>
            <wp:effectExtent l="19050" t="19050" r="19050" b="2667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1249930"/>
                    </a:xfrm>
                    <a:prstGeom prst="rect">
                      <a:avLst/>
                    </a:prstGeom>
                    <a:ln>
                      <a:solidFill>
                        <a:schemeClr val="accent1"/>
                      </a:solidFill>
                    </a:ln>
                  </pic:spPr>
                </pic:pic>
              </a:graphicData>
            </a:graphic>
          </wp:inline>
        </w:drawing>
      </w:r>
    </w:p>
    <w:p w14:paraId="1913D8C8" w14:textId="115B3EC5" w:rsidR="0000294A" w:rsidRPr="00CB486F" w:rsidRDefault="00EC74B7" w:rsidP="00454217">
      <w:pPr>
        <w:pStyle w:val="Heading3"/>
      </w:pPr>
      <w:bookmarkStart w:id="29" w:name="_Toc31754799"/>
      <w:r w:rsidRPr="00CB486F">
        <w:lastRenderedPageBreak/>
        <w:t xml:space="preserve">Task 3: </w:t>
      </w:r>
      <w:r w:rsidR="0000294A" w:rsidRPr="00CB486F">
        <w:t>Bind Data to the Gallery</w:t>
      </w:r>
      <w:bookmarkEnd w:id="29"/>
    </w:p>
    <w:p w14:paraId="48B075D9" w14:textId="1DE44725" w:rsidR="00322511" w:rsidRDefault="00322511" w:rsidP="00322511">
      <w:pPr>
        <w:pStyle w:val="ListParagraph"/>
        <w:numPr>
          <w:ilvl w:val="0"/>
          <w:numId w:val="29"/>
        </w:numPr>
        <w:rPr>
          <w:sz w:val="21"/>
          <w:szCs w:val="21"/>
        </w:rPr>
      </w:pPr>
      <w:r>
        <w:rPr>
          <w:sz w:val="21"/>
          <w:szCs w:val="21"/>
        </w:rPr>
        <w:t>Change to Tree view to see the screens in the app</w:t>
      </w:r>
    </w:p>
    <w:p w14:paraId="598A2377" w14:textId="0CE7AE3F" w:rsidR="00322511" w:rsidRPr="00322511" w:rsidRDefault="00322511" w:rsidP="00322511">
      <w:pPr>
        <w:ind w:left="792"/>
        <w:rPr>
          <w:sz w:val="21"/>
          <w:szCs w:val="21"/>
        </w:rPr>
      </w:pPr>
      <w:r>
        <w:rPr>
          <w:noProof/>
        </w:rPr>
        <w:drawing>
          <wp:inline distT="0" distB="0" distL="0" distR="0" wp14:anchorId="2F1457AB" wp14:editId="71439780">
            <wp:extent cx="3657600" cy="1479755"/>
            <wp:effectExtent l="19050" t="19050" r="19050" b="2540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657600" cy="1479755"/>
                    </a:xfrm>
                    <a:prstGeom prst="rect">
                      <a:avLst/>
                    </a:prstGeom>
                    <a:ln>
                      <a:solidFill>
                        <a:schemeClr val="accent1"/>
                      </a:solidFill>
                    </a:ln>
                  </pic:spPr>
                </pic:pic>
              </a:graphicData>
            </a:graphic>
          </wp:inline>
        </w:drawing>
      </w:r>
    </w:p>
    <w:p w14:paraId="4801852B" w14:textId="6BED1C40" w:rsidR="00322511" w:rsidRDefault="00322511" w:rsidP="00322511">
      <w:pPr>
        <w:pStyle w:val="ListParagraph"/>
        <w:numPr>
          <w:ilvl w:val="0"/>
          <w:numId w:val="29"/>
        </w:numPr>
        <w:rPr>
          <w:sz w:val="21"/>
          <w:szCs w:val="21"/>
        </w:rPr>
      </w:pPr>
      <w:r>
        <w:rPr>
          <w:sz w:val="21"/>
          <w:szCs w:val="21"/>
        </w:rPr>
        <w:t>In the Tree view click … next to Screen1 and Select Rename</w:t>
      </w:r>
    </w:p>
    <w:p w14:paraId="0261C1F5" w14:textId="5F833197" w:rsidR="00322511" w:rsidRPr="00322511" w:rsidRDefault="00322511" w:rsidP="00322511">
      <w:pPr>
        <w:ind w:left="792"/>
        <w:rPr>
          <w:sz w:val="21"/>
          <w:szCs w:val="21"/>
        </w:rPr>
      </w:pPr>
      <w:r>
        <w:rPr>
          <w:noProof/>
        </w:rPr>
        <w:drawing>
          <wp:inline distT="0" distB="0" distL="0" distR="0" wp14:anchorId="471248D1" wp14:editId="3050034E">
            <wp:extent cx="3657600" cy="1954061"/>
            <wp:effectExtent l="19050" t="19050" r="19050" b="273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657600" cy="1954061"/>
                    </a:xfrm>
                    <a:prstGeom prst="rect">
                      <a:avLst/>
                    </a:prstGeom>
                    <a:ln>
                      <a:solidFill>
                        <a:schemeClr val="accent1"/>
                      </a:solidFill>
                    </a:ln>
                  </pic:spPr>
                </pic:pic>
              </a:graphicData>
            </a:graphic>
          </wp:inline>
        </w:drawing>
      </w:r>
    </w:p>
    <w:p w14:paraId="29703C43" w14:textId="32F6012C" w:rsidR="0000294A" w:rsidRDefault="0000294A" w:rsidP="00322511">
      <w:pPr>
        <w:pStyle w:val="ListParagraph"/>
        <w:numPr>
          <w:ilvl w:val="0"/>
          <w:numId w:val="29"/>
        </w:numPr>
        <w:rPr>
          <w:sz w:val="21"/>
          <w:szCs w:val="21"/>
        </w:rPr>
      </w:pPr>
      <w:r w:rsidRPr="00322511">
        <w:rPr>
          <w:sz w:val="21"/>
          <w:szCs w:val="21"/>
        </w:rPr>
        <w:t xml:space="preserve">Rename Screen1 to </w:t>
      </w:r>
      <w:proofErr w:type="spellStart"/>
      <w:r w:rsidRPr="00322511">
        <w:rPr>
          <w:sz w:val="21"/>
          <w:szCs w:val="21"/>
        </w:rPr>
        <w:t>MainScreen</w:t>
      </w:r>
      <w:proofErr w:type="spellEnd"/>
    </w:p>
    <w:p w14:paraId="757D6561" w14:textId="2AB1DFE4" w:rsidR="00782A06" w:rsidRPr="00322511" w:rsidRDefault="00322511" w:rsidP="00782A06">
      <w:pPr>
        <w:ind w:left="792"/>
        <w:rPr>
          <w:sz w:val="21"/>
          <w:szCs w:val="21"/>
        </w:rPr>
      </w:pPr>
      <w:r>
        <w:rPr>
          <w:noProof/>
        </w:rPr>
        <w:drawing>
          <wp:inline distT="0" distB="0" distL="0" distR="0" wp14:anchorId="5BCB6FAE" wp14:editId="067DE87A">
            <wp:extent cx="2654436" cy="1644735"/>
            <wp:effectExtent l="19050" t="19050" r="12700" b="1270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54436" cy="1644735"/>
                    </a:xfrm>
                    <a:prstGeom prst="rect">
                      <a:avLst/>
                    </a:prstGeom>
                    <a:ln>
                      <a:solidFill>
                        <a:schemeClr val="accent1"/>
                      </a:solidFill>
                    </a:ln>
                  </pic:spPr>
                </pic:pic>
              </a:graphicData>
            </a:graphic>
          </wp:inline>
        </w:drawing>
      </w:r>
    </w:p>
    <w:p w14:paraId="51C49461" w14:textId="10D95328" w:rsidR="0000294A" w:rsidRDefault="00B06CCF" w:rsidP="00322511">
      <w:pPr>
        <w:pStyle w:val="ListParagraph"/>
        <w:numPr>
          <w:ilvl w:val="0"/>
          <w:numId w:val="29"/>
        </w:numPr>
        <w:rPr>
          <w:sz w:val="21"/>
          <w:szCs w:val="21"/>
        </w:rPr>
      </w:pPr>
      <w:r>
        <w:rPr>
          <w:sz w:val="21"/>
          <w:szCs w:val="21"/>
        </w:rPr>
        <w:t>Next,</w:t>
      </w:r>
      <w:r w:rsidR="00782A06">
        <w:rPr>
          <w:sz w:val="21"/>
          <w:szCs w:val="21"/>
        </w:rPr>
        <w:t xml:space="preserve"> we are going to add a header, select Insert -&gt; Icons and choose Rectangle</w:t>
      </w:r>
    </w:p>
    <w:p w14:paraId="216CD380" w14:textId="2F5FD84F" w:rsidR="00782A06" w:rsidRPr="00782A06" w:rsidRDefault="00782A06" w:rsidP="00782A06">
      <w:pPr>
        <w:ind w:left="792"/>
        <w:rPr>
          <w:sz w:val="21"/>
          <w:szCs w:val="21"/>
        </w:rPr>
      </w:pPr>
      <w:r>
        <w:rPr>
          <w:noProof/>
        </w:rPr>
        <w:drawing>
          <wp:inline distT="0" distB="0" distL="0" distR="0" wp14:anchorId="0AFA21B9" wp14:editId="66000F14">
            <wp:extent cx="4305300" cy="1189477"/>
            <wp:effectExtent l="19050" t="19050" r="19050" b="1079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29050" cy="1196039"/>
                    </a:xfrm>
                    <a:prstGeom prst="rect">
                      <a:avLst/>
                    </a:prstGeom>
                    <a:ln>
                      <a:solidFill>
                        <a:schemeClr val="accent1"/>
                      </a:solidFill>
                    </a:ln>
                  </pic:spPr>
                </pic:pic>
              </a:graphicData>
            </a:graphic>
          </wp:inline>
        </w:drawing>
      </w:r>
    </w:p>
    <w:p w14:paraId="4B21650B" w14:textId="42F34327" w:rsidR="00FF49A1" w:rsidRDefault="00FF49A1" w:rsidP="00322511">
      <w:pPr>
        <w:pStyle w:val="ListParagraph"/>
        <w:numPr>
          <w:ilvl w:val="0"/>
          <w:numId w:val="29"/>
        </w:numPr>
        <w:rPr>
          <w:sz w:val="21"/>
          <w:szCs w:val="21"/>
        </w:rPr>
      </w:pPr>
      <w:r>
        <w:rPr>
          <w:sz w:val="21"/>
          <w:szCs w:val="21"/>
        </w:rPr>
        <w:lastRenderedPageBreak/>
        <w:t>Drag the rectangle to the top of the screen and change the size to cover the whole top of the screen</w:t>
      </w:r>
    </w:p>
    <w:p w14:paraId="09641274" w14:textId="2C418C43" w:rsidR="00FF49A1" w:rsidRPr="00FF49A1" w:rsidRDefault="00FF49A1" w:rsidP="00FF49A1">
      <w:pPr>
        <w:ind w:left="792"/>
        <w:rPr>
          <w:sz w:val="21"/>
          <w:szCs w:val="21"/>
        </w:rPr>
      </w:pPr>
      <w:r>
        <w:rPr>
          <w:noProof/>
        </w:rPr>
        <w:drawing>
          <wp:inline distT="0" distB="0" distL="0" distR="0" wp14:anchorId="69AEC113" wp14:editId="0EE9B384">
            <wp:extent cx="4235668" cy="1168460"/>
            <wp:effectExtent l="19050" t="19050" r="12700" b="1270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235668" cy="1168460"/>
                    </a:xfrm>
                    <a:prstGeom prst="rect">
                      <a:avLst/>
                    </a:prstGeom>
                    <a:ln>
                      <a:solidFill>
                        <a:schemeClr val="accent1"/>
                      </a:solidFill>
                    </a:ln>
                  </pic:spPr>
                </pic:pic>
              </a:graphicData>
            </a:graphic>
          </wp:inline>
        </w:drawing>
      </w:r>
    </w:p>
    <w:p w14:paraId="7D7D365C" w14:textId="0F4A521F" w:rsidR="0000294A" w:rsidRDefault="00FF49A1" w:rsidP="00322511">
      <w:pPr>
        <w:pStyle w:val="ListParagraph"/>
        <w:numPr>
          <w:ilvl w:val="0"/>
          <w:numId w:val="29"/>
        </w:numPr>
        <w:rPr>
          <w:sz w:val="21"/>
          <w:szCs w:val="21"/>
        </w:rPr>
      </w:pPr>
      <w:r>
        <w:rPr>
          <w:sz w:val="21"/>
          <w:szCs w:val="21"/>
        </w:rPr>
        <w:t xml:space="preserve">Select </w:t>
      </w:r>
      <w:r w:rsidR="0000294A" w:rsidRPr="00322511">
        <w:rPr>
          <w:sz w:val="21"/>
          <w:szCs w:val="21"/>
        </w:rPr>
        <w:t>Insert</w:t>
      </w:r>
      <w:r>
        <w:rPr>
          <w:sz w:val="21"/>
          <w:szCs w:val="21"/>
        </w:rPr>
        <w:t xml:space="preserve"> -&gt; Label and drag it up to </w:t>
      </w:r>
      <w:proofErr w:type="gramStart"/>
      <w:r>
        <w:rPr>
          <w:sz w:val="21"/>
          <w:szCs w:val="21"/>
        </w:rPr>
        <w:t>be located in</w:t>
      </w:r>
      <w:proofErr w:type="gramEnd"/>
      <w:r>
        <w:rPr>
          <w:sz w:val="21"/>
          <w:szCs w:val="21"/>
        </w:rPr>
        <w:t xml:space="preserve"> the header</w:t>
      </w:r>
    </w:p>
    <w:p w14:paraId="313D322D" w14:textId="616A8075" w:rsidR="00FF49A1" w:rsidRPr="00FF49A1" w:rsidRDefault="00FF49A1" w:rsidP="00FF49A1">
      <w:pPr>
        <w:ind w:left="792"/>
        <w:rPr>
          <w:sz w:val="21"/>
          <w:szCs w:val="21"/>
        </w:rPr>
      </w:pPr>
      <w:r>
        <w:rPr>
          <w:noProof/>
        </w:rPr>
        <w:drawing>
          <wp:inline distT="0" distB="0" distL="0" distR="0" wp14:anchorId="4DCEE08B" wp14:editId="7D2B958C">
            <wp:extent cx="5943600" cy="1497965"/>
            <wp:effectExtent l="19050" t="19050" r="19050" b="260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497965"/>
                    </a:xfrm>
                    <a:prstGeom prst="rect">
                      <a:avLst/>
                    </a:prstGeom>
                    <a:ln>
                      <a:solidFill>
                        <a:schemeClr val="accent1"/>
                      </a:solidFill>
                    </a:ln>
                  </pic:spPr>
                </pic:pic>
              </a:graphicData>
            </a:graphic>
          </wp:inline>
        </w:drawing>
      </w:r>
    </w:p>
    <w:p w14:paraId="56784818" w14:textId="361A0A33" w:rsidR="0000294A" w:rsidRDefault="0002147F" w:rsidP="002436DB">
      <w:pPr>
        <w:pStyle w:val="ListParagraph"/>
        <w:numPr>
          <w:ilvl w:val="0"/>
          <w:numId w:val="29"/>
        </w:numPr>
        <w:rPr>
          <w:sz w:val="21"/>
          <w:szCs w:val="21"/>
        </w:rPr>
      </w:pPr>
      <w:r w:rsidRPr="0002147F">
        <w:rPr>
          <w:sz w:val="21"/>
          <w:szCs w:val="21"/>
        </w:rPr>
        <w:t>With the label selected in the Properties panel on the right c</w:t>
      </w:r>
      <w:r w:rsidR="0000294A" w:rsidRPr="0002147F">
        <w:rPr>
          <w:sz w:val="21"/>
          <w:szCs w:val="21"/>
        </w:rPr>
        <w:t>hange Text to “PRODUCT LIST”</w:t>
      </w:r>
      <w:r w:rsidRPr="0002147F">
        <w:rPr>
          <w:sz w:val="21"/>
          <w:szCs w:val="21"/>
        </w:rPr>
        <w:t xml:space="preserve"> and </w:t>
      </w:r>
      <w:r>
        <w:rPr>
          <w:sz w:val="21"/>
          <w:szCs w:val="21"/>
        </w:rPr>
        <w:t>c</w:t>
      </w:r>
      <w:r w:rsidR="0000294A" w:rsidRPr="0002147F">
        <w:rPr>
          <w:sz w:val="21"/>
          <w:szCs w:val="21"/>
        </w:rPr>
        <w:t>hange Color to White</w:t>
      </w:r>
    </w:p>
    <w:p w14:paraId="2006168E" w14:textId="2B4EF1B6" w:rsidR="00454217" w:rsidRDefault="0002147F" w:rsidP="0002147F">
      <w:pPr>
        <w:ind w:left="792"/>
        <w:rPr>
          <w:sz w:val="21"/>
          <w:szCs w:val="21"/>
        </w:rPr>
      </w:pPr>
      <w:r>
        <w:rPr>
          <w:noProof/>
        </w:rPr>
        <w:drawing>
          <wp:inline distT="0" distB="0" distL="0" distR="0" wp14:anchorId="56B33BBB" wp14:editId="4DFC2754">
            <wp:extent cx="2374900" cy="2700187"/>
            <wp:effectExtent l="19050" t="19050" r="25400" b="2413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374900" cy="2700187"/>
                    </a:xfrm>
                    <a:prstGeom prst="rect">
                      <a:avLst/>
                    </a:prstGeom>
                    <a:noFill/>
                    <a:ln>
                      <a:solidFill>
                        <a:schemeClr val="accent1"/>
                      </a:solidFill>
                    </a:ln>
                  </pic:spPr>
                </pic:pic>
              </a:graphicData>
            </a:graphic>
          </wp:inline>
        </w:drawing>
      </w:r>
    </w:p>
    <w:p w14:paraId="0E9B8C24" w14:textId="77777777" w:rsidR="00454217" w:rsidRDefault="00454217">
      <w:pPr>
        <w:spacing w:after="200"/>
        <w:ind w:left="0" w:right="0"/>
        <w:rPr>
          <w:sz w:val="21"/>
          <w:szCs w:val="21"/>
        </w:rPr>
      </w:pPr>
      <w:r>
        <w:rPr>
          <w:sz w:val="21"/>
          <w:szCs w:val="21"/>
        </w:rPr>
        <w:br w:type="page"/>
      </w:r>
    </w:p>
    <w:p w14:paraId="5F72B515" w14:textId="77777777" w:rsidR="0000294A" w:rsidRPr="00322511" w:rsidRDefault="0000294A" w:rsidP="00322511">
      <w:pPr>
        <w:pStyle w:val="ListParagraph"/>
        <w:numPr>
          <w:ilvl w:val="0"/>
          <w:numId w:val="29"/>
        </w:numPr>
        <w:rPr>
          <w:sz w:val="21"/>
          <w:szCs w:val="21"/>
        </w:rPr>
      </w:pPr>
      <w:r w:rsidRPr="00322511">
        <w:rPr>
          <w:sz w:val="21"/>
          <w:szCs w:val="21"/>
        </w:rPr>
        <w:lastRenderedPageBreak/>
        <w:t xml:space="preserve">Insert a vertical Gallery Control </w:t>
      </w:r>
    </w:p>
    <w:p w14:paraId="4E99C3D7" w14:textId="2D236B4B" w:rsidR="0000294A" w:rsidRPr="002436DB" w:rsidRDefault="002436DB" w:rsidP="002436DB">
      <w:pPr>
        <w:ind w:left="792"/>
        <w:rPr>
          <w:sz w:val="21"/>
          <w:szCs w:val="21"/>
        </w:rPr>
      </w:pPr>
      <w:r>
        <w:rPr>
          <w:noProof/>
        </w:rPr>
        <w:drawing>
          <wp:inline distT="0" distB="0" distL="0" distR="0" wp14:anchorId="42D7F244" wp14:editId="386257DD">
            <wp:extent cx="3900107" cy="1828800"/>
            <wp:effectExtent l="19050" t="19050" r="24765" b="190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900107" cy="1828800"/>
                    </a:xfrm>
                    <a:prstGeom prst="rect">
                      <a:avLst/>
                    </a:prstGeom>
                    <a:ln>
                      <a:solidFill>
                        <a:schemeClr val="accent1"/>
                      </a:solidFill>
                    </a:ln>
                  </pic:spPr>
                </pic:pic>
              </a:graphicData>
            </a:graphic>
          </wp:inline>
        </w:drawing>
      </w:r>
    </w:p>
    <w:p w14:paraId="7BFAE771" w14:textId="77777777" w:rsidR="0000294A" w:rsidRPr="00322511" w:rsidRDefault="0000294A" w:rsidP="00322511">
      <w:pPr>
        <w:rPr>
          <w:sz w:val="21"/>
          <w:szCs w:val="21"/>
        </w:rPr>
      </w:pPr>
    </w:p>
    <w:p w14:paraId="24203274" w14:textId="5D0571F6" w:rsidR="002436DB" w:rsidRDefault="002436DB" w:rsidP="00322511">
      <w:pPr>
        <w:pStyle w:val="ListParagraph"/>
        <w:numPr>
          <w:ilvl w:val="0"/>
          <w:numId w:val="29"/>
        </w:numPr>
        <w:rPr>
          <w:sz w:val="21"/>
          <w:szCs w:val="21"/>
        </w:rPr>
      </w:pPr>
      <w:r>
        <w:rPr>
          <w:sz w:val="21"/>
          <w:szCs w:val="21"/>
        </w:rPr>
        <w:t xml:space="preserve">Move and adjust the size of the gallery you inserted to fit in the white space below the header.  </w:t>
      </w:r>
    </w:p>
    <w:p w14:paraId="34F1DB36" w14:textId="50BDA868" w:rsidR="002436DB" w:rsidRPr="002436DB" w:rsidRDefault="002436DB" w:rsidP="002436DB">
      <w:pPr>
        <w:ind w:left="792"/>
        <w:rPr>
          <w:sz w:val="21"/>
          <w:szCs w:val="21"/>
        </w:rPr>
      </w:pPr>
      <w:r>
        <w:rPr>
          <w:noProof/>
        </w:rPr>
        <w:drawing>
          <wp:inline distT="0" distB="0" distL="0" distR="0" wp14:anchorId="06B4491E" wp14:editId="391875AB">
            <wp:extent cx="2227689" cy="1828800"/>
            <wp:effectExtent l="19050" t="19050" r="20320" b="190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227689" cy="1828800"/>
                    </a:xfrm>
                    <a:prstGeom prst="rect">
                      <a:avLst/>
                    </a:prstGeom>
                    <a:noFill/>
                    <a:ln>
                      <a:solidFill>
                        <a:schemeClr val="accent1"/>
                      </a:solidFill>
                    </a:ln>
                  </pic:spPr>
                </pic:pic>
              </a:graphicData>
            </a:graphic>
          </wp:inline>
        </w:drawing>
      </w:r>
    </w:p>
    <w:p w14:paraId="11D2E5DD" w14:textId="31486168" w:rsidR="00B06CCF" w:rsidRPr="00BC70D8" w:rsidRDefault="002436DB" w:rsidP="00BC70D8">
      <w:pPr>
        <w:pStyle w:val="ListParagraph"/>
        <w:numPr>
          <w:ilvl w:val="0"/>
          <w:numId w:val="29"/>
        </w:numPr>
        <w:rPr>
          <w:b/>
          <w:bCs/>
          <w:sz w:val="21"/>
          <w:szCs w:val="21"/>
        </w:rPr>
      </w:pPr>
      <w:r>
        <w:rPr>
          <w:sz w:val="21"/>
          <w:szCs w:val="21"/>
        </w:rPr>
        <w:t xml:space="preserve">Select </w:t>
      </w:r>
      <w:proofErr w:type="spellStart"/>
      <w:r w:rsidRPr="0011175F">
        <w:rPr>
          <w:b/>
          <w:bCs/>
          <w:sz w:val="21"/>
          <w:szCs w:val="21"/>
        </w:rPr>
        <w:t>MainScreen</w:t>
      </w:r>
      <w:proofErr w:type="spellEnd"/>
      <w:r>
        <w:rPr>
          <w:sz w:val="21"/>
          <w:szCs w:val="21"/>
        </w:rPr>
        <w:t xml:space="preserve"> in the Tree View</w:t>
      </w:r>
      <w:r w:rsidR="00B06CCF">
        <w:rPr>
          <w:sz w:val="21"/>
          <w:szCs w:val="21"/>
        </w:rPr>
        <w:t xml:space="preserve">, In the property drop down select </w:t>
      </w:r>
      <w:proofErr w:type="spellStart"/>
      <w:r w:rsidR="00B06CCF" w:rsidRPr="0011175F">
        <w:rPr>
          <w:b/>
          <w:bCs/>
          <w:sz w:val="21"/>
          <w:szCs w:val="21"/>
        </w:rPr>
        <w:t>OnVisible</w:t>
      </w:r>
      <w:proofErr w:type="spellEnd"/>
      <w:r w:rsidR="00B06CCF">
        <w:rPr>
          <w:sz w:val="21"/>
          <w:szCs w:val="21"/>
        </w:rPr>
        <w:t xml:space="preserve"> and input the following formula</w:t>
      </w:r>
      <w:r w:rsidR="00BC70D8">
        <w:rPr>
          <w:sz w:val="21"/>
          <w:szCs w:val="21"/>
        </w:rPr>
        <w:t xml:space="preserve">. </w:t>
      </w:r>
      <w:r w:rsidR="00BC70D8" w:rsidRPr="00BC70D8">
        <w:rPr>
          <w:sz w:val="21"/>
          <w:szCs w:val="21"/>
        </w:rPr>
        <w:t xml:space="preserve">This action will call the </w:t>
      </w:r>
      <w:proofErr w:type="spellStart"/>
      <w:r w:rsidR="00BC70D8" w:rsidRPr="00BC70D8">
        <w:rPr>
          <w:sz w:val="21"/>
          <w:szCs w:val="21"/>
        </w:rPr>
        <w:t>GetAllProducts</w:t>
      </w:r>
      <w:proofErr w:type="spellEnd"/>
      <w:r w:rsidR="00BC70D8" w:rsidRPr="00BC70D8">
        <w:rPr>
          <w:sz w:val="21"/>
          <w:szCs w:val="21"/>
        </w:rPr>
        <w:t xml:space="preserve"> API on the </w:t>
      </w:r>
      <w:proofErr w:type="spellStart"/>
      <w:r w:rsidR="00BC70D8" w:rsidRPr="00BC70D8">
        <w:rPr>
          <w:sz w:val="21"/>
          <w:szCs w:val="21"/>
        </w:rPr>
        <w:t>OnVisible</w:t>
      </w:r>
      <w:proofErr w:type="spellEnd"/>
      <w:r w:rsidR="00BC70D8" w:rsidRPr="00BC70D8">
        <w:rPr>
          <w:sz w:val="21"/>
          <w:szCs w:val="21"/>
        </w:rPr>
        <w:t xml:space="preserve"> event of the Screen and save the response in a local collection called </w:t>
      </w:r>
      <w:proofErr w:type="spellStart"/>
      <w:r w:rsidR="00BC70D8" w:rsidRPr="00BC70D8">
        <w:rPr>
          <w:b/>
          <w:bCs/>
          <w:sz w:val="21"/>
          <w:szCs w:val="21"/>
        </w:rPr>
        <w:t>colInventory</w:t>
      </w:r>
      <w:proofErr w:type="spellEnd"/>
      <w:r w:rsidR="00B06CCF" w:rsidRPr="00BC70D8">
        <w:rPr>
          <w:sz w:val="21"/>
          <w:szCs w:val="21"/>
        </w:rPr>
        <w:t xml:space="preserve"> </w:t>
      </w:r>
    </w:p>
    <w:p w14:paraId="4F773196" w14:textId="58F388C5" w:rsidR="00B06CCF" w:rsidRPr="00B06CCF" w:rsidRDefault="00B06CCF" w:rsidP="00B06CCF">
      <w:pPr>
        <w:pStyle w:val="Code"/>
        <w:rPr>
          <w:b/>
        </w:rPr>
      </w:pPr>
      <w:r w:rsidRPr="00B06CCF">
        <w:t xml:space="preserve"> </w:t>
      </w:r>
      <w:proofErr w:type="spellStart"/>
      <w:r w:rsidRPr="00B06CCF">
        <w:t>ClearCollect</w:t>
      </w:r>
      <w:proofErr w:type="spellEnd"/>
      <w:r w:rsidRPr="00B06CCF">
        <w:t>(</w:t>
      </w:r>
      <w:proofErr w:type="spellStart"/>
      <w:r w:rsidRPr="00B06CCF">
        <w:t>colInventory</w:t>
      </w:r>
      <w:proofErr w:type="spellEnd"/>
      <w:r w:rsidRPr="00B06CCF">
        <w:t xml:space="preserve">, </w:t>
      </w:r>
      <w:proofErr w:type="spellStart"/>
      <w:r w:rsidRPr="00B06CCF">
        <w:t>ProductListAPI.GetAllProducts</w:t>
      </w:r>
      <w:proofErr w:type="spellEnd"/>
      <w:r w:rsidRPr="00B06CCF">
        <w:t xml:space="preserve">()) </w:t>
      </w:r>
    </w:p>
    <w:p w14:paraId="44B090DD" w14:textId="4566090B" w:rsidR="00B06CCF" w:rsidRPr="00747595" w:rsidRDefault="00747595" w:rsidP="00747595">
      <w:r>
        <w:t xml:space="preserve">Use the following formula if you use comma “,” as a decimal separator </w:t>
      </w:r>
    </w:p>
    <w:p w14:paraId="1B0D74F9" w14:textId="1D3B6C5E" w:rsidR="00A46D07" w:rsidRPr="00B06CCF" w:rsidRDefault="00A46D07" w:rsidP="00A46D07">
      <w:pPr>
        <w:pStyle w:val="Code"/>
        <w:rPr>
          <w:b/>
        </w:rPr>
      </w:pPr>
      <w:proofErr w:type="spellStart"/>
      <w:r w:rsidRPr="00B06CCF">
        <w:t>ClearCollect</w:t>
      </w:r>
      <w:proofErr w:type="spellEnd"/>
      <w:r w:rsidRPr="00B06CCF">
        <w:t>(</w:t>
      </w:r>
      <w:proofErr w:type="spellStart"/>
      <w:r w:rsidRPr="00B06CCF">
        <w:t>colInventory</w:t>
      </w:r>
      <w:proofErr w:type="spellEnd"/>
      <w:r w:rsidR="00747595">
        <w:t>;</w:t>
      </w:r>
      <w:r w:rsidRPr="00B06CCF">
        <w:t xml:space="preserve"> </w:t>
      </w:r>
      <w:proofErr w:type="spellStart"/>
      <w:r w:rsidRPr="00B06CCF">
        <w:t>ProductListAPI.GetAllProducts</w:t>
      </w:r>
      <w:proofErr w:type="spellEnd"/>
      <w:r w:rsidRPr="00B06CCF">
        <w:t xml:space="preserve">()) </w:t>
      </w:r>
    </w:p>
    <w:p w14:paraId="657A2C96" w14:textId="77777777" w:rsidR="00A46D07" w:rsidRPr="00A8223F" w:rsidRDefault="00A46D07" w:rsidP="00A8223F">
      <w:pPr>
        <w:ind w:left="0"/>
        <w:rPr>
          <w:sz w:val="21"/>
          <w:szCs w:val="21"/>
        </w:rPr>
      </w:pPr>
    </w:p>
    <w:p w14:paraId="462A1CB9" w14:textId="4534BD9B" w:rsidR="00B06CCF" w:rsidRPr="00B06CCF" w:rsidRDefault="00B06CCF" w:rsidP="00B06CCF">
      <w:pPr>
        <w:rPr>
          <w:sz w:val="21"/>
          <w:szCs w:val="21"/>
        </w:rPr>
      </w:pPr>
      <w:r>
        <w:rPr>
          <w:noProof/>
        </w:rPr>
        <w:drawing>
          <wp:inline distT="0" distB="0" distL="0" distR="0" wp14:anchorId="135AB9C7" wp14:editId="587ACBB0">
            <wp:extent cx="5943600" cy="1448435"/>
            <wp:effectExtent l="19050" t="19050" r="19050" b="1841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448435"/>
                    </a:xfrm>
                    <a:prstGeom prst="rect">
                      <a:avLst/>
                    </a:prstGeom>
                    <a:ln>
                      <a:solidFill>
                        <a:schemeClr val="accent1"/>
                      </a:solidFill>
                    </a:ln>
                  </pic:spPr>
                </pic:pic>
              </a:graphicData>
            </a:graphic>
          </wp:inline>
        </w:drawing>
      </w:r>
    </w:p>
    <w:p w14:paraId="24C8CEE3" w14:textId="614CD955" w:rsidR="00A912D9" w:rsidRPr="00F46E5B" w:rsidRDefault="00A912D9" w:rsidP="00F46E5B">
      <w:pPr>
        <w:pStyle w:val="ListParagraph"/>
        <w:numPr>
          <w:ilvl w:val="0"/>
          <w:numId w:val="29"/>
        </w:numPr>
        <w:rPr>
          <w:sz w:val="21"/>
          <w:szCs w:val="21"/>
        </w:rPr>
      </w:pPr>
      <w:r w:rsidRPr="00322511">
        <w:rPr>
          <w:sz w:val="21"/>
          <w:szCs w:val="21"/>
        </w:rPr>
        <w:lastRenderedPageBreak/>
        <w:t>Select Gallery1=&gt; Items property and type the following</w:t>
      </w:r>
      <w:r>
        <w:rPr>
          <w:sz w:val="21"/>
          <w:szCs w:val="21"/>
        </w:rPr>
        <w:t xml:space="preserve"> formula</w:t>
      </w:r>
      <w:r w:rsidRPr="00322511">
        <w:rPr>
          <w:sz w:val="21"/>
          <w:szCs w:val="21"/>
        </w:rPr>
        <w:t xml:space="preserve">: </w:t>
      </w:r>
    </w:p>
    <w:p w14:paraId="46B5AB16" w14:textId="74225393" w:rsidR="00A912D9" w:rsidRDefault="00A912D9" w:rsidP="00A912D9">
      <w:pPr>
        <w:pStyle w:val="Code"/>
      </w:pPr>
      <w:r w:rsidRPr="00322511">
        <w:t>Sort(</w:t>
      </w:r>
      <w:proofErr w:type="spellStart"/>
      <w:r w:rsidRPr="00322511">
        <w:t>colInventory</w:t>
      </w:r>
      <w:proofErr w:type="spellEnd"/>
      <w:r w:rsidRPr="00322511">
        <w:t>, Name, Ascending)</w:t>
      </w:r>
    </w:p>
    <w:p w14:paraId="427155EA" w14:textId="77777777" w:rsidR="00A912D9" w:rsidRPr="00747595" w:rsidRDefault="00A912D9" w:rsidP="00A912D9">
      <w:r>
        <w:t xml:space="preserve">Use the following formula if you use comma “,” as a decimal separator </w:t>
      </w:r>
    </w:p>
    <w:p w14:paraId="10F9D391" w14:textId="77777777" w:rsidR="00A912D9" w:rsidRDefault="00A912D9" w:rsidP="00A912D9">
      <w:pPr>
        <w:pStyle w:val="Code"/>
      </w:pPr>
      <w:r w:rsidRPr="00322511">
        <w:t>Sort(</w:t>
      </w:r>
      <w:proofErr w:type="spellStart"/>
      <w:r w:rsidRPr="00322511">
        <w:t>colInventory</w:t>
      </w:r>
      <w:proofErr w:type="spellEnd"/>
      <w:r>
        <w:t>;</w:t>
      </w:r>
      <w:r w:rsidRPr="00322511">
        <w:t xml:space="preserve"> Name, Ascending)</w:t>
      </w:r>
    </w:p>
    <w:p w14:paraId="5B36282F" w14:textId="77777777" w:rsidR="00A912D9" w:rsidRPr="00225DE9" w:rsidRDefault="00A912D9" w:rsidP="00A912D9">
      <w:pPr>
        <w:rPr>
          <w:sz w:val="21"/>
          <w:szCs w:val="21"/>
        </w:rPr>
      </w:pPr>
      <w:r>
        <w:rPr>
          <w:noProof/>
        </w:rPr>
        <w:drawing>
          <wp:inline distT="0" distB="0" distL="0" distR="0" wp14:anchorId="47B069FE" wp14:editId="55DF03B9">
            <wp:extent cx="5943600" cy="2454910"/>
            <wp:effectExtent l="19050" t="19050" r="19050" b="215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454910"/>
                    </a:xfrm>
                    <a:prstGeom prst="rect">
                      <a:avLst/>
                    </a:prstGeom>
                    <a:ln>
                      <a:solidFill>
                        <a:schemeClr val="accent1"/>
                      </a:solidFill>
                    </a:ln>
                  </pic:spPr>
                </pic:pic>
              </a:graphicData>
            </a:graphic>
          </wp:inline>
        </w:drawing>
      </w:r>
    </w:p>
    <w:p w14:paraId="19857685" w14:textId="2A5D275B" w:rsidR="00EB725A" w:rsidRPr="00B96CDC" w:rsidRDefault="00EB725A" w:rsidP="00EB725A">
      <w:pPr>
        <w:pBdr>
          <w:top w:val="single" w:sz="4" w:space="1" w:color="auto"/>
          <w:left w:val="single" w:sz="4" w:space="4" w:color="auto"/>
          <w:bottom w:val="single" w:sz="4" w:space="1" w:color="auto"/>
          <w:right w:val="single" w:sz="4" w:space="4" w:color="auto"/>
        </w:pBdr>
        <w:shd w:val="clear" w:color="auto" w:fill="FFFFCC"/>
        <w:tabs>
          <w:tab w:val="left" w:pos="9180"/>
        </w:tabs>
        <w:ind w:left="1170" w:hanging="540"/>
        <w:rPr>
          <w:sz w:val="21"/>
          <w:szCs w:val="21"/>
        </w:rPr>
      </w:pPr>
      <w:r w:rsidRPr="00B96CDC">
        <w:rPr>
          <w:b/>
          <w:bCs/>
          <w:sz w:val="21"/>
          <w:szCs w:val="21"/>
        </w:rPr>
        <w:t xml:space="preserve">Note: </w:t>
      </w:r>
      <w:r w:rsidRPr="00B96CDC">
        <w:rPr>
          <w:sz w:val="21"/>
          <w:szCs w:val="21"/>
        </w:rPr>
        <w:t xml:space="preserve">The Gallery won’t show data immediately, because the </w:t>
      </w:r>
      <w:proofErr w:type="spellStart"/>
      <w:r w:rsidRPr="00B96CDC">
        <w:rPr>
          <w:sz w:val="21"/>
          <w:szCs w:val="21"/>
        </w:rPr>
        <w:t>OnVisible</w:t>
      </w:r>
      <w:proofErr w:type="spellEnd"/>
      <w:r w:rsidRPr="00B96CDC">
        <w:rPr>
          <w:sz w:val="21"/>
          <w:szCs w:val="21"/>
        </w:rPr>
        <w:t xml:space="preserve"> event for the </w:t>
      </w:r>
      <w:proofErr w:type="spellStart"/>
      <w:r w:rsidRPr="00B96CDC">
        <w:rPr>
          <w:sz w:val="21"/>
          <w:szCs w:val="21"/>
        </w:rPr>
        <w:t>MainScreen</w:t>
      </w:r>
      <w:proofErr w:type="spellEnd"/>
      <w:r w:rsidRPr="00B96CDC">
        <w:rPr>
          <w:sz w:val="21"/>
          <w:szCs w:val="21"/>
        </w:rPr>
        <w:t xml:space="preserve"> would not </w:t>
      </w:r>
      <w:r>
        <w:rPr>
          <w:sz w:val="21"/>
          <w:szCs w:val="21"/>
        </w:rPr>
        <w:t xml:space="preserve">have </w:t>
      </w:r>
      <w:r w:rsidRPr="00B96CDC">
        <w:rPr>
          <w:sz w:val="21"/>
          <w:szCs w:val="21"/>
        </w:rPr>
        <w:t>fire</w:t>
      </w:r>
      <w:r>
        <w:rPr>
          <w:sz w:val="21"/>
          <w:szCs w:val="21"/>
        </w:rPr>
        <w:t>d</w:t>
      </w:r>
      <w:r w:rsidRPr="00B96CDC">
        <w:rPr>
          <w:sz w:val="21"/>
          <w:szCs w:val="21"/>
        </w:rPr>
        <w:t xml:space="preserve"> since we are already on this screen. Perform the next 2 steps </w:t>
      </w:r>
      <w:r>
        <w:rPr>
          <w:sz w:val="21"/>
          <w:szCs w:val="21"/>
        </w:rPr>
        <w:t xml:space="preserve">where </w:t>
      </w:r>
      <w:r w:rsidR="00A61F7A">
        <w:rPr>
          <w:sz w:val="21"/>
          <w:szCs w:val="21"/>
        </w:rPr>
        <w:t xml:space="preserve">Screen2 is Visible and then when we open </w:t>
      </w:r>
      <w:proofErr w:type="spellStart"/>
      <w:r w:rsidR="00A61F7A">
        <w:rPr>
          <w:sz w:val="21"/>
          <w:szCs w:val="21"/>
        </w:rPr>
        <w:t>MainScreen</w:t>
      </w:r>
      <w:proofErr w:type="spellEnd"/>
      <w:r w:rsidR="00A61F7A">
        <w:rPr>
          <w:sz w:val="21"/>
          <w:szCs w:val="21"/>
        </w:rPr>
        <w:t xml:space="preserve"> again, it’s </w:t>
      </w:r>
      <w:proofErr w:type="spellStart"/>
      <w:r w:rsidR="00A61F7A">
        <w:rPr>
          <w:sz w:val="21"/>
          <w:szCs w:val="21"/>
        </w:rPr>
        <w:t>OnVisible</w:t>
      </w:r>
      <w:proofErr w:type="spellEnd"/>
      <w:r w:rsidR="00A61F7A">
        <w:rPr>
          <w:sz w:val="21"/>
          <w:szCs w:val="21"/>
        </w:rPr>
        <w:t xml:space="preserve"> event shall fire </w:t>
      </w:r>
      <w:r w:rsidRPr="00B96CDC">
        <w:rPr>
          <w:sz w:val="21"/>
          <w:szCs w:val="21"/>
        </w:rPr>
        <w:t>and</w:t>
      </w:r>
      <w:r>
        <w:rPr>
          <w:sz w:val="21"/>
          <w:szCs w:val="21"/>
        </w:rPr>
        <w:t xml:space="preserve"> then you should be able to see the gallery populated with data. </w:t>
      </w:r>
    </w:p>
    <w:p w14:paraId="22FAD926" w14:textId="261BA079" w:rsidR="00225DE9" w:rsidRDefault="0000294A" w:rsidP="00A912D9">
      <w:pPr>
        <w:pStyle w:val="ListParagraph"/>
        <w:numPr>
          <w:ilvl w:val="0"/>
          <w:numId w:val="29"/>
        </w:numPr>
        <w:rPr>
          <w:sz w:val="21"/>
          <w:szCs w:val="21"/>
        </w:rPr>
      </w:pPr>
      <w:r w:rsidRPr="00322511">
        <w:rPr>
          <w:sz w:val="21"/>
          <w:szCs w:val="21"/>
        </w:rPr>
        <w:t>Create Screen2</w:t>
      </w:r>
      <w:r w:rsidR="00225DE9">
        <w:rPr>
          <w:sz w:val="21"/>
          <w:szCs w:val="21"/>
        </w:rPr>
        <w:t xml:space="preserve"> that we will use as the detail screen later by selecting </w:t>
      </w:r>
      <w:r w:rsidR="00C243BA" w:rsidRPr="00C243BA">
        <w:rPr>
          <w:b/>
          <w:bCs/>
          <w:sz w:val="21"/>
          <w:szCs w:val="21"/>
        </w:rPr>
        <w:t>Insert</w:t>
      </w:r>
      <w:r w:rsidR="00C243BA">
        <w:rPr>
          <w:sz w:val="21"/>
          <w:szCs w:val="21"/>
        </w:rPr>
        <w:t xml:space="preserve"> &gt; </w:t>
      </w:r>
      <w:r w:rsidR="00225DE9" w:rsidRPr="002F7969">
        <w:rPr>
          <w:b/>
          <w:bCs/>
          <w:sz w:val="21"/>
          <w:szCs w:val="21"/>
        </w:rPr>
        <w:t>New Scr</w:t>
      </w:r>
      <w:r w:rsidR="002F7969" w:rsidRPr="002F7969">
        <w:rPr>
          <w:b/>
          <w:bCs/>
          <w:sz w:val="21"/>
          <w:szCs w:val="21"/>
        </w:rPr>
        <w:t>e</w:t>
      </w:r>
      <w:r w:rsidR="00225DE9" w:rsidRPr="002F7969">
        <w:rPr>
          <w:b/>
          <w:bCs/>
          <w:sz w:val="21"/>
          <w:szCs w:val="21"/>
        </w:rPr>
        <w:t>en</w:t>
      </w:r>
      <w:r w:rsidR="00225DE9">
        <w:rPr>
          <w:sz w:val="21"/>
          <w:szCs w:val="21"/>
        </w:rPr>
        <w:t xml:space="preserve"> and then the </w:t>
      </w:r>
      <w:r w:rsidR="00225DE9" w:rsidRPr="002F7969">
        <w:rPr>
          <w:b/>
          <w:bCs/>
          <w:sz w:val="21"/>
          <w:szCs w:val="21"/>
        </w:rPr>
        <w:t>Blank</w:t>
      </w:r>
      <w:r w:rsidR="00225DE9">
        <w:rPr>
          <w:sz w:val="21"/>
          <w:szCs w:val="21"/>
        </w:rPr>
        <w:t xml:space="preserve"> screen template</w:t>
      </w:r>
    </w:p>
    <w:p w14:paraId="7C3E48B4" w14:textId="601FC94B" w:rsidR="00225DE9" w:rsidRPr="00225DE9" w:rsidRDefault="00225DE9" w:rsidP="00225DE9">
      <w:pPr>
        <w:ind w:left="792"/>
        <w:rPr>
          <w:sz w:val="21"/>
          <w:szCs w:val="21"/>
        </w:rPr>
      </w:pPr>
      <w:r>
        <w:rPr>
          <w:noProof/>
        </w:rPr>
        <w:drawing>
          <wp:inline distT="0" distB="0" distL="0" distR="0" wp14:anchorId="3E7A2E4B" wp14:editId="1A846ACD">
            <wp:extent cx="1866900" cy="1465161"/>
            <wp:effectExtent l="19050" t="19050" r="19050" b="209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78837" cy="1474529"/>
                    </a:xfrm>
                    <a:prstGeom prst="rect">
                      <a:avLst/>
                    </a:prstGeom>
                    <a:ln>
                      <a:solidFill>
                        <a:schemeClr val="accent1"/>
                      </a:solidFill>
                    </a:ln>
                  </pic:spPr>
                </pic:pic>
              </a:graphicData>
            </a:graphic>
          </wp:inline>
        </w:drawing>
      </w:r>
    </w:p>
    <w:p w14:paraId="0CCEBB53" w14:textId="48DF0B6A" w:rsidR="0000294A" w:rsidRPr="00322511" w:rsidRDefault="0000294A" w:rsidP="00A912D9">
      <w:pPr>
        <w:pStyle w:val="ListParagraph"/>
        <w:numPr>
          <w:ilvl w:val="0"/>
          <w:numId w:val="29"/>
        </w:numPr>
        <w:rPr>
          <w:sz w:val="21"/>
          <w:szCs w:val="21"/>
        </w:rPr>
      </w:pPr>
      <w:r w:rsidRPr="00322511">
        <w:rPr>
          <w:sz w:val="21"/>
          <w:szCs w:val="21"/>
        </w:rPr>
        <w:t xml:space="preserve"> </w:t>
      </w:r>
      <w:r w:rsidR="00225DE9">
        <w:rPr>
          <w:sz w:val="21"/>
          <w:szCs w:val="21"/>
        </w:rPr>
        <w:t xml:space="preserve">In the Tree View </w:t>
      </w:r>
      <w:r w:rsidRPr="00322511">
        <w:rPr>
          <w:sz w:val="21"/>
          <w:szCs w:val="21"/>
        </w:rPr>
        <w:t xml:space="preserve">select </w:t>
      </w:r>
      <w:proofErr w:type="spellStart"/>
      <w:r w:rsidR="00225DE9">
        <w:rPr>
          <w:sz w:val="21"/>
          <w:szCs w:val="21"/>
        </w:rPr>
        <w:t>MainScreen</w:t>
      </w:r>
      <w:proofErr w:type="spellEnd"/>
      <w:r w:rsidR="00BC70D8">
        <w:rPr>
          <w:sz w:val="21"/>
          <w:szCs w:val="21"/>
        </w:rPr>
        <w:t xml:space="preserve"> again</w:t>
      </w:r>
      <w:r w:rsidRPr="00322511">
        <w:rPr>
          <w:sz w:val="21"/>
          <w:szCs w:val="21"/>
        </w:rPr>
        <w:t>. This will en</w:t>
      </w:r>
      <w:r w:rsidR="00225DE9">
        <w:rPr>
          <w:sz w:val="21"/>
          <w:szCs w:val="21"/>
        </w:rPr>
        <w:t>s</w:t>
      </w:r>
      <w:r w:rsidRPr="00322511">
        <w:rPr>
          <w:sz w:val="21"/>
          <w:szCs w:val="21"/>
        </w:rPr>
        <w:t xml:space="preserve">ure the </w:t>
      </w:r>
      <w:proofErr w:type="spellStart"/>
      <w:r w:rsidRPr="00322511">
        <w:rPr>
          <w:sz w:val="21"/>
          <w:szCs w:val="21"/>
        </w:rPr>
        <w:t>OnVisible</w:t>
      </w:r>
      <w:proofErr w:type="spellEnd"/>
      <w:r w:rsidRPr="00322511">
        <w:rPr>
          <w:sz w:val="21"/>
          <w:szCs w:val="21"/>
        </w:rPr>
        <w:t xml:space="preserve"> function will be triggered </w:t>
      </w:r>
      <w:r w:rsidR="00C243BA">
        <w:rPr>
          <w:sz w:val="21"/>
          <w:szCs w:val="21"/>
        </w:rPr>
        <w:t xml:space="preserve">for the </w:t>
      </w:r>
      <w:proofErr w:type="spellStart"/>
      <w:r w:rsidR="00C243BA">
        <w:rPr>
          <w:sz w:val="21"/>
          <w:szCs w:val="21"/>
        </w:rPr>
        <w:t>MainScreen</w:t>
      </w:r>
      <w:proofErr w:type="spellEnd"/>
      <w:r w:rsidR="00C243BA">
        <w:rPr>
          <w:sz w:val="21"/>
          <w:szCs w:val="21"/>
        </w:rPr>
        <w:t xml:space="preserve"> </w:t>
      </w:r>
      <w:r w:rsidRPr="00322511">
        <w:rPr>
          <w:sz w:val="21"/>
          <w:szCs w:val="21"/>
        </w:rPr>
        <w:t xml:space="preserve">and the data is </w:t>
      </w:r>
      <w:r w:rsidR="00225DE9">
        <w:rPr>
          <w:sz w:val="21"/>
          <w:szCs w:val="21"/>
        </w:rPr>
        <w:t>loaded</w:t>
      </w:r>
      <w:r w:rsidRPr="00322511">
        <w:rPr>
          <w:sz w:val="21"/>
          <w:szCs w:val="21"/>
        </w:rPr>
        <w:t xml:space="preserve"> to the collection.</w:t>
      </w:r>
      <w:r w:rsidR="00B045FF">
        <w:rPr>
          <w:sz w:val="21"/>
          <w:szCs w:val="21"/>
        </w:rPr>
        <w:t xml:space="preserve"> You should now see data from your API bound to your Gallery.</w:t>
      </w:r>
    </w:p>
    <w:p w14:paraId="0B2731C7" w14:textId="61EF3A20" w:rsidR="001A7832" w:rsidRPr="001A7832" w:rsidRDefault="001A7832" w:rsidP="001A7832">
      <w:pPr>
        <w:spacing w:after="200"/>
        <w:ind w:left="0" w:right="0"/>
        <w:rPr>
          <w:sz w:val="21"/>
          <w:szCs w:val="21"/>
        </w:rPr>
      </w:pPr>
      <w:r>
        <w:rPr>
          <w:sz w:val="21"/>
          <w:szCs w:val="21"/>
        </w:rPr>
        <w:br w:type="page"/>
      </w:r>
    </w:p>
    <w:p w14:paraId="39506B99" w14:textId="6716AC4D" w:rsidR="00225DE9" w:rsidRDefault="00877FD8" w:rsidP="00A912D9">
      <w:pPr>
        <w:pStyle w:val="ListParagraph"/>
        <w:numPr>
          <w:ilvl w:val="0"/>
          <w:numId w:val="29"/>
        </w:numPr>
        <w:rPr>
          <w:sz w:val="21"/>
          <w:szCs w:val="21"/>
        </w:rPr>
      </w:pPr>
      <w:r>
        <w:rPr>
          <w:sz w:val="21"/>
          <w:szCs w:val="21"/>
        </w:rPr>
        <w:lastRenderedPageBreak/>
        <w:t xml:space="preserve">Select </w:t>
      </w:r>
      <w:r w:rsidR="00225DE9">
        <w:rPr>
          <w:sz w:val="21"/>
          <w:szCs w:val="21"/>
        </w:rPr>
        <w:t xml:space="preserve">Gallery1 </w:t>
      </w:r>
      <w:r>
        <w:rPr>
          <w:sz w:val="21"/>
          <w:szCs w:val="21"/>
        </w:rPr>
        <w:t xml:space="preserve">and </w:t>
      </w:r>
      <w:r w:rsidR="00225DE9">
        <w:rPr>
          <w:sz w:val="21"/>
          <w:szCs w:val="21"/>
        </w:rPr>
        <w:t>click on Edit Fields in the right Property panel</w:t>
      </w:r>
    </w:p>
    <w:p w14:paraId="7665919D" w14:textId="0ACD9EB3" w:rsidR="00225DE9" w:rsidRPr="00225DE9" w:rsidRDefault="00225DE9" w:rsidP="00225DE9">
      <w:pPr>
        <w:ind w:left="792"/>
        <w:rPr>
          <w:sz w:val="21"/>
          <w:szCs w:val="21"/>
        </w:rPr>
      </w:pPr>
      <w:r>
        <w:rPr>
          <w:noProof/>
        </w:rPr>
        <w:drawing>
          <wp:inline distT="0" distB="0" distL="0" distR="0" wp14:anchorId="0D4DEF34" wp14:editId="35A22DFA">
            <wp:extent cx="2377440" cy="1767840"/>
            <wp:effectExtent l="19050" t="19050" r="22860" b="2286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377440" cy="1767840"/>
                    </a:xfrm>
                    <a:prstGeom prst="rect">
                      <a:avLst/>
                    </a:prstGeom>
                    <a:ln>
                      <a:solidFill>
                        <a:schemeClr val="accent1"/>
                      </a:solidFill>
                    </a:ln>
                  </pic:spPr>
                </pic:pic>
              </a:graphicData>
            </a:graphic>
          </wp:inline>
        </w:drawing>
      </w:r>
    </w:p>
    <w:p w14:paraId="746D011E" w14:textId="6AFB288D" w:rsidR="0000294A" w:rsidRDefault="00225DE9" w:rsidP="00A912D9">
      <w:pPr>
        <w:pStyle w:val="ListParagraph"/>
        <w:numPr>
          <w:ilvl w:val="0"/>
          <w:numId w:val="29"/>
        </w:numPr>
        <w:rPr>
          <w:sz w:val="21"/>
          <w:szCs w:val="21"/>
        </w:rPr>
      </w:pPr>
      <w:r>
        <w:rPr>
          <w:sz w:val="21"/>
          <w:szCs w:val="21"/>
        </w:rPr>
        <w:t xml:space="preserve">In the Data panel, </w:t>
      </w:r>
      <w:r w:rsidR="004B1DD0">
        <w:rPr>
          <w:sz w:val="21"/>
          <w:szCs w:val="21"/>
        </w:rPr>
        <w:t xml:space="preserve">leave </w:t>
      </w:r>
      <w:proofErr w:type="spellStart"/>
      <w:r w:rsidR="004B1DD0">
        <w:rPr>
          <w:sz w:val="21"/>
          <w:szCs w:val="21"/>
        </w:rPr>
        <w:t>SampleImage</w:t>
      </w:r>
      <w:proofErr w:type="spellEnd"/>
      <w:r w:rsidR="004B1DD0">
        <w:rPr>
          <w:sz w:val="21"/>
          <w:szCs w:val="21"/>
        </w:rPr>
        <w:t xml:space="preserve"> for the Image1</w:t>
      </w:r>
      <w:r w:rsidR="00AC10E3">
        <w:rPr>
          <w:sz w:val="21"/>
          <w:szCs w:val="21"/>
        </w:rPr>
        <w:t>,</w:t>
      </w:r>
      <w:r w:rsidR="00F77845">
        <w:rPr>
          <w:sz w:val="21"/>
          <w:szCs w:val="21"/>
        </w:rPr>
        <w:t xml:space="preserve"> select</w:t>
      </w:r>
      <w:r>
        <w:rPr>
          <w:sz w:val="21"/>
          <w:szCs w:val="21"/>
        </w:rPr>
        <w:t xml:space="preserve"> </w:t>
      </w:r>
      <w:proofErr w:type="spellStart"/>
      <w:r w:rsidR="00AC10E3">
        <w:rPr>
          <w:sz w:val="21"/>
          <w:szCs w:val="21"/>
        </w:rPr>
        <w:t>CurrentInventory</w:t>
      </w:r>
      <w:proofErr w:type="spellEnd"/>
      <w:r w:rsidR="00AC10E3">
        <w:rPr>
          <w:sz w:val="21"/>
          <w:szCs w:val="21"/>
        </w:rPr>
        <w:t xml:space="preserve"> for Subtitle1</w:t>
      </w:r>
      <w:r w:rsidR="00066D4B">
        <w:rPr>
          <w:sz w:val="21"/>
          <w:szCs w:val="21"/>
        </w:rPr>
        <w:t xml:space="preserve"> and </w:t>
      </w:r>
      <w:r>
        <w:rPr>
          <w:sz w:val="21"/>
          <w:szCs w:val="21"/>
        </w:rPr>
        <w:t xml:space="preserve">Name for Title1, and </w:t>
      </w:r>
    </w:p>
    <w:p w14:paraId="3CAC6C96" w14:textId="4E2BF1D8" w:rsidR="009311EF" w:rsidRPr="009311EF" w:rsidRDefault="009311EF" w:rsidP="009311EF">
      <w:pPr>
        <w:ind w:left="792"/>
        <w:rPr>
          <w:sz w:val="21"/>
          <w:szCs w:val="21"/>
        </w:rPr>
      </w:pPr>
      <w:r>
        <w:rPr>
          <w:noProof/>
        </w:rPr>
        <w:drawing>
          <wp:inline distT="0" distB="0" distL="0" distR="0" wp14:anchorId="06E9C59C" wp14:editId="489B348F">
            <wp:extent cx="2380155" cy="2011680"/>
            <wp:effectExtent l="19050" t="19050" r="20320" b="2667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380155" cy="2011680"/>
                    </a:xfrm>
                    <a:prstGeom prst="rect">
                      <a:avLst/>
                    </a:prstGeom>
                    <a:ln>
                      <a:solidFill>
                        <a:schemeClr val="accent1"/>
                      </a:solidFill>
                    </a:ln>
                  </pic:spPr>
                </pic:pic>
              </a:graphicData>
            </a:graphic>
          </wp:inline>
        </w:drawing>
      </w:r>
    </w:p>
    <w:p w14:paraId="13B2BD4C" w14:textId="0C6207D6" w:rsidR="009311EF" w:rsidRDefault="009311EF" w:rsidP="00A912D9">
      <w:pPr>
        <w:pStyle w:val="ListParagraph"/>
        <w:numPr>
          <w:ilvl w:val="0"/>
          <w:numId w:val="29"/>
        </w:numPr>
        <w:rPr>
          <w:sz w:val="21"/>
          <w:szCs w:val="21"/>
        </w:rPr>
      </w:pPr>
      <w:r>
        <w:rPr>
          <w:sz w:val="21"/>
          <w:szCs w:val="21"/>
        </w:rPr>
        <w:t>You should already start seeing data in the gallery and it should look something like the following image</w:t>
      </w:r>
    </w:p>
    <w:p w14:paraId="27D35A09" w14:textId="4EEF5F0B" w:rsidR="009311EF" w:rsidRPr="009311EF" w:rsidRDefault="009311EF" w:rsidP="009311EF">
      <w:pPr>
        <w:ind w:left="792"/>
        <w:rPr>
          <w:sz w:val="21"/>
          <w:szCs w:val="21"/>
        </w:rPr>
      </w:pPr>
      <w:r>
        <w:rPr>
          <w:noProof/>
        </w:rPr>
        <w:drawing>
          <wp:inline distT="0" distB="0" distL="0" distR="0" wp14:anchorId="501E0C5A" wp14:editId="45C40833">
            <wp:extent cx="3209786" cy="2926080"/>
            <wp:effectExtent l="19050" t="19050" r="10160" b="266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09786" cy="2926080"/>
                    </a:xfrm>
                    <a:prstGeom prst="rect">
                      <a:avLst/>
                    </a:prstGeom>
                    <a:ln>
                      <a:solidFill>
                        <a:schemeClr val="accent1"/>
                      </a:solidFill>
                    </a:ln>
                  </pic:spPr>
                </pic:pic>
              </a:graphicData>
            </a:graphic>
          </wp:inline>
        </w:drawing>
      </w:r>
    </w:p>
    <w:p w14:paraId="0862B885" w14:textId="0CB7A441" w:rsidR="007A3DC7" w:rsidRPr="002E79A3" w:rsidRDefault="007A3DC7" w:rsidP="00A912D9">
      <w:pPr>
        <w:pStyle w:val="ListParagraph"/>
        <w:numPr>
          <w:ilvl w:val="0"/>
          <w:numId w:val="29"/>
        </w:numPr>
        <w:rPr>
          <w:sz w:val="21"/>
          <w:szCs w:val="21"/>
        </w:rPr>
      </w:pPr>
      <w:r>
        <w:rPr>
          <w:sz w:val="21"/>
          <w:szCs w:val="21"/>
        </w:rPr>
        <w:lastRenderedPageBreak/>
        <w:t xml:space="preserve">Select the Detail icon on the first item in the gallery and input </w:t>
      </w:r>
      <w:r w:rsidR="002E79A3">
        <w:rPr>
          <w:sz w:val="21"/>
          <w:szCs w:val="21"/>
        </w:rPr>
        <w:t xml:space="preserve">the following formula </w:t>
      </w:r>
      <w:r>
        <w:rPr>
          <w:sz w:val="21"/>
          <w:szCs w:val="21"/>
        </w:rPr>
        <w:t xml:space="preserve">in the </w:t>
      </w:r>
      <w:proofErr w:type="spellStart"/>
      <w:r w:rsidRPr="002E79A3">
        <w:rPr>
          <w:b/>
          <w:bCs/>
          <w:sz w:val="21"/>
          <w:szCs w:val="21"/>
        </w:rPr>
        <w:t>OnSelect</w:t>
      </w:r>
      <w:proofErr w:type="spellEnd"/>
      <w:r w:rsidR="001916A2">
        <w:rPr>
          <w:b/>
          <w:bCs/>
          <w:sz w:val="21"/>
          <w:szCs w:val="21"/>
        </w:rPr>
        <w:t xml:space="preserve"> </w:t>
      </w:r>
      <w:r w:rsidR="001916A2" w:rsidRPr="001916A2">
        <w:rPr>
          <w:sz w:val="21"/>
          <w:szCs w:val="21"/>
        </w:rPr>
        <w:t>property</w:t>
      </w:r>
    </w:p>
    <w:p w14:paraId="27D60EEA" w14:textId="31C679FD" w:rsidR="002E79A3" w:rsidRPr="002E79A3" w:rsidRDefault="002E79A3" w:rsidP="002E79A3">
      <w:pPr>
        <w:pStyle w:val="Code"/>
      </w:pPr>
      <w:r>
        <w:rPr>
          <w:sz w:val="21"/>
          <w:szCs w:val="21"/>
        </w:rPr>
        <w:t>Navigate(Screen2)</w:t>
      </w:r>
    </w:p>
    <w:p w14:paraId="299E1E4D" w14:textId="1E1C8D90" w:rsidR="007A3DC7" w:rsidRPr="007A3DC7" w:rsidRDefault="007A3DC7" w:rsidP="007A3DC7">
      <w:pPr>
        <w:ind w:left="792"/>
        <w:rPr>
          <w:sz w:val="21"/>
          <w:szCs w:val="21"/>
        </w:rPr>
      </w:pPr>
      <w:r>
        <w:rPr>
          <w:noProof/>
        </w:rPr>
        <w:drawing>
          <wp:inline distT="0" distB="0" distL="0" distR="0" wp14:anchorId="486FA042" wp14:editId="57EA23D9">
            <wp:extent cx="5943600" cy="1330325"/>
            <wp:effectExtent l="19050" t="19050" r="19050" b="222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330325"/>
                    </a:xfrm>
                    <a:prstGeom prst="rect">
                      <a:avLst/>
                    </a:prstGeom>
                    <a:ln>
                      <a:solidFill>
                        <a:schemeClr val="accent1"/>
                      </a:solidFill>
                    </a:ln>
                  </pic:spPr>
                </pic:pic>
              </a:graphicData>
            </a:graphic>
          </wp:inline>
        </w:drawing>
      </w:r>
    </w:p>
    <w:p w14:paraId="16BBF8A3" w14:textId="73ACE4E9" w:rsidR="00B0151A" w:rsidRDefault="009311EF" w:rsidP="00A912D9">
      <w:pPr>
        <w:pStyle w:val="ListParagraph"/>
        <w:numPr>
          <w:ilvl w:val="0"/>
          <w:numId w:val="29"/>
        </w:numPr>
        <w:rPr>
          <w:sz w:val="21"/>
          <w:szCs w:val="21"/>
        </w:rPr>
      </w:pPr>
      <w:r>
        <w:rPr>
          <w:sz w:val="21"/>
          <w:szCs w:val="21"/>
        </w:rPr>
        <w:t>Save your app by clicking File -&gt; Save and then clicking Save again in the lower right corner of the screen</w:t>
      </w:r>
    </w:p>
    <w:p w14:paraId="01A2484E" w14:textId="02378A40" w:rsidR="0000294A" w:rsidRPr="00322511" w:rsidRDefault="00B0151A" w:rsidP="00A912D9">
      <w:pPr>
        <w:pStyle w:val="ListParagraph"/>
        <w:numPr>
          <w:ilvl w:val="0"/>
          <w:numId w:val="29"/>
        </w:numPr>
        <w:rPr>
          <w:sz w:val="21"/>
          <w:szCs w:val="21"/>
        </w:rPr>
      </w:pPr>
      <w:r>
        <w:rPr>
          <w:sz w:val="21"/>
          <w:szCs w:val="21"/>
        </w:rPr>
        <w:t xml:space="preserve">Click the Back button to return to the app </w:t>
      </w:r>
    </w:p>
    <w:p w14:paraId="49BC7AA7" w14:textId="77777777" w:rsidR="0000294A" w:rsidRPr="00322511" w:rsidRDefault="0000294A" w:rsidP="00A912D9">
      <w:pPr>
        <w:pStyle w:val="ListParagraph"/>
        <w:numPr>
          <w:ilvl w:val="0"/>
          <w:numId w:val="29"/>
        </w:numPr>
        <w:rPr>
          <w:sz w:val="21"/>
          <w:szCs w:val="21"/>
        </w:rPr>
      </w:pPr>
      <w:r w:rsidRPr="00322511">
        <w:rPr>
          <w:sz w:val="21"/>
          <w:szCs w:val="21"/>
        </w:rPr>
        <w:br w:type="page"/>
      </w:r>
    </w:p>
    <w:p w14:paraId="73337A2A" w14:textId="45F97EB9" w:rsidR="0000294A" w:rsidRPr="00DC421F" w:rsidRDefault="00EC74B7" w:rsidP="007D24BF">
      <w:pPr>
        <w:pStyle w:val="Heading3"/>
      </w:pPr>
      <w:bookmarkStart w:id="30" w:name="_Toc31754800"/>
      <w:r>
        <w:lastRenderedPageBreak/>
        <w:t>Task 4:</w:t>
      </w:r>
      <w:r w:rsidR="0000294A" w:rsidRPr="00DC421F">
        <w:t xml:space="preserve"> Create the Detail Screen to Edit and Delete Products</w:t>
      </w:r>
      <w:bookmarkEnd w:id="30"/>
      <w:r w:rsidR="0000294A" w:rsidRPr="00DC421F">
        <w:t xml:space="preserve"> </w:t>
      </w:r>
    </w:p>
    <w:p w14:paraId="4519FE57" w14:textId="15FDF451" w:rsidR="00BE0D2E" w:rsidRDefault="00BE0D2E" w:rsidP="009311EF">
      <w:pPr>
        <w:pStyle w:val="ListParagraph"/>
        <w:numPr>
          <w:ilvl w:val="0"/>
          <w:numId w:val="30"/>
        </w:numPr>
      </w:pPr>
      <w:r>
        <w:t xml:space="preserve">While holding the shift key, </w:t>
      </w:r>
      <w:proofErr w:type="gramStart"/>
      <w:r>
        <w:t>Select</w:t>
      </w:r>
      <w:proofErr w:type="gramEnd"/>
      <w:r>
        <w:t xml:space="preserve"> both Label1 and Rectangle1 from the Tree View inside the </w:t>
      </w:r>
      <w:proofErr w:type="spellStart"/>
      <w:r w:rsidRPr="0012164C">
        <w:rPr>
          <w:b/>
          <w:bCs/>
        </w:rPr>
        <w:t>MainScreen</w:t>
      </w:r>
      <w:proofErr w:type="spellEnd"/>
      <w:r>
        <w:t xml:space="preserve"> group of controls and right-click Copy</w:t>
      </w:r>
    </w:p>
    <w:p w14:paraId="4A9287DD" w14:textId="3B897617" w:rsidR="00BE0D2E" w:rsidRDefault="00BE0D2E" w:rsidP="00BE0D2E">
      <w:pPr>
        <w:ind w:left="792"/>
      </w:pPr>
      <w:r>
        <w:rPr>
          <w:noProof/>
        </w:rPr>
        <w:drawing>
          <wp:inline distT="0" distB="0" distL="0" distR="0" wp14:anchorId="23842D7E" wp14:editId="320FE310">
            <wp:extent cx="2183363" cy="1999224"/>
            <wp:effectExtent l="19050" t="19050" r="26670" b="203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97629" cy="2012287"/>
                    </a:xfrm>
                    <a:prstGeom prst="rect">
                      <a:avLst/>
                    </a:prstGeom>
                    <a:ln>
                      <a:solidFill>
                        <a:schemeClr val="accent1"/>
                      </a:solidFill>
                    </a:ln>
                  </pic:spPr>
                </pic:pic>
              </a:graphicData>
            </a:graphic>
          </wp:inline>
        </w:drawing>
      </w:r>
    </w:p>
    <w:p w14:paraId="5B0EFB8A" w14:textId="0A45621C" w:rsidR="00BE0D2E" w:rsidRDefault="00BE0D2E" w:rsidP="009311EF">
      <w:pPr>
        <w:pStyle w:val="ListParagraph"/>
        <w:numPr>
          <w:ilvl w:val="0"/>
          <w:numId w:val="30"/>
        </w:numPr>
      </w:pPr>
      <w:r>
        <w:t>Click on Screen2 in the Tree View to make Screen2 the active screen</w:t>
      </w:r>
    </w:p>
    <w:p w14:paraId="22D18CC3" w14:textId="319352AB" w:rsidR="00BE0D2E" w:rsidRDefault="00BE0D2E" w:rsidP="009311EF">
      <w:pPr>
        <w:pStyle w:val="ListParagraph"/>
        <w:numPr>
          <w:ilvl w:val="0"/>
          <w:numId w:val="30"/>
        </w:numPr>
      </w:pPr>
      <w:r>
        <w:t>Right click on the screen surface and select Paste</w:t>
      </w:r>
    </w:p>
    <w:p w14:paraId="7BD7277C" w14:textId="4290D421" w:rsidR="00BE0D2E" w:rsidRDefault="00BE0D2E" w:rsidP="00BE0D2E">
      <w:pPr>
        <w:ind w:left="792"/>
      </w:pPr>
      <w:r>
        <w:rPr>
          <w:noProof/>
        </w:rPr>
        <w:drawing>
          <wp:inline distT="0" distB="0" distL="0" distR="0" wp14:anchorId="4926CAE2" wp14:editId="4304C014">
            <wp:extent cx="3378374" cy="1111307"/>
            <wp:effectExtent l="19050" t="19050" r="1270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378374" cy="1111307"/>
                    </a:xfrm>
                    <a:prstGeom prst="rect">
                      <a:avLst/>
                    </a:prstGeom>
                    <a:ln>
                      <a:solidFill>
                        <a:schemeClr val="accent1"/>
                      </a:solidFill>
                    </a:ln>
                  </pic:spPr>
                </pic:pic>
              </a:graphicData>
            </a:graphic>
          </wp:inline>
        </w:drawing>
      </w:r>
    </w:p>
    <w:p w14:paraId="45C8ABC2" w14:textId="5C222B76" w:rsidR="0000294A" w:rsidRDefault="00BE0D2E" w:rsidP="009311EF">
      <w:pPr>
        <w:pStyle w:val="ListParagraph"/>
        <w:numPr>
          <w:ilvl w:val="0"/>
          <w:numId w:val="30"/>
        </w:numPr>
      </w:pPr>
      <w:r>
        <w:t>While the controls are still selected drag them both to the top of the screen</w:t>
      </w:r>
    </w:p>
    <w:p w14:paraId="156E4535" w14:textId="736FA1F3" w:rsidR="00D140D6" w:rsidRDefault="00D140D6" w:rsidP="009311EF">
      <w:pPr>
        <w:pStyle w:val="ListParagraph"/>
        <w:numPr>
          <w:ilvl w:val="0"/>
          <w:numId w:val="30"/>
        </w:numPr>
      </w:pPr>
      <w:r>
        <w:t xml:space="preserve">Click on the Title label in the header and change the text in the right property panel to Edit Product </w:t>
      </w:r>
    </w:p>
    <w:p w14:paraId="1CA4EE73" w14:textId="60E0482A" w:rsidR="00D140D6" w:rsidRDefault="00D140D6" w:rsidP="00D140D6">
      <w:pPr>
        <w:ind w:left="792"/>
      </w:pPr>
      <w:r>
        <w:rPr>
          <w:noProof/>
        </w:rPr>
        <w:drawing>
          <wp:inline distT="0" distB="0" distL="0" distR="0" wp14:anchorId="173D6800" wp14:editId="06D10F8A">
            <wp:extent cx="1974358" cy="831087"/>
            <wp:effectExtent l="19050" t="19050" r="26035" b="266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87698" cy="836702"/>
                    </a:xfrm>
                    <a:prstGeom prst="rect">
                      <a:avLst/>
                    </a:prstGeom>
                    <a:ln>
                      <a:solidFill>
                        <a:schemeClr val="accent1"/>
                      </a:solidFill>
                    </a:ln>
                  </pic:spPr>
                </pic:pic>
              </a:graphicData>
            </a:graphic>
          </wp:inline>
        </w:drawing>
      </w:r>
    </w:p>
    <w:p w14:paraId="43DB7B43" w14:textId="2E307E69" w:rsidR="00BE0D2E" w:rsidRDefault="00BE0D2E" w:rsidP="009311EF">
      <w:pPr>
        <w:pStyle w:val="ListParagraph"/>
        <w:numPr>
          <w:ilvl w:val="0"/>
          <w:numId w:val="30"/>
        </w:numPr>
      </w:pPr>
      <w:r>
        <w:t xml:space="preserve">Insert a Back icon in the </w:t>
      </w:r>
      <w:r w:rsidR="00C26DE0">
        <w:t>left</w:t>
      </w:r>
      <w:r>
        <w:t xml:space="preserve"> side of the header</w:t>
      </w:r>
    </w:p>
    <w:p w14:paraId="37DDBC84" w14:textId="0A7E3384" w:rsidR="00BE0D2E" w:rsidRDefault="00BE0D2E" w:rsidP="00BE0D2E">
      <w:pPr>
        <w:ind w:left="792"/>
      </w:pPr>
      <w:r>
        <w:rPr>
          <w:noProof/>
        </w:rPr>
        <w:drawing>
          <wp:inline distT="0" distB="0" distL="0" distR="0" wp14:anchorId="268AF76B" wp14:editId="403938BD">
            <wp:extent cx="2676020" cy="918425"/>
            <wp:effectExtent l="19050" t="19050" r="1016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98566" cy="926163"/>
                    </a:xfrm>
                    <a:prstGeom prst="rect">
                      <a:avLst/>
                    </a:prstGeom>
                    <a:ln>
                      <a:solidFill>
                        <a:schemeClr val="accent1"/>
                      </a:solidFill>
                    </a:ln>
                  </pic:spPr>
                </pic:pic>
              </a:graphicData>
            </a:graphic>
          </wp:inline>
        </w:drawing>
      </w:r>
    </w:p>
    <w:p w14:paraId="5E6C4EAA" w14:textId="14C90EF9" w:rsidR="00BE0D2E" w:rsidRDefault="00BE0D2E" w:rsidP="009311EF">
      <w:pPr>
        <w:pStyle w:val="ListParagraph"/>
        <w:numPr>
          <w:ilvl w:val="0"/>
          <w:numId w:val="30"/>
        </w:numPr>
      </w:pPr>
      <w:r>
        <w:t xml:space="preserve">If </w:t>
      </w:r>
      <w:r w:rsidR="00C26DE0">
        <w:t>necessary,</w:t>
      </w:r>
      <w:r>
        <w:t xml:space="preserve"> drag the back icon </w:t>
      </w:r>
      <w:r w:rsidR="00C26DE0">
        <w:t>into position on the left side of the header</w:t>
      </w:r>
    </w:p>
    <w:p w14:paraId="37C73A93" w14:textId="2C35A19D" w:rsidR="00C26DE0" w:rsidRDefault="00C26DE0" w:rsidP="009311EF">
      <w:pPr>
        <w:pStyle w:val="ListParagraph"/>
        <w:numPr>
          <w:ilvl w:val="0"/>
          <w:numId w:val="30"/>
        </w:numPr>
      </w:pPr>
      <w:r>
        <w:t>With the back icon selected, in the right property panel change the Color to White</w:t>
      </w:r>
    </w:p>
    <w:p w14:paraId="29E61867" w14:textId="77777777" w:rsidR="0012164C" w:rsidRDefault="00C26DE0" w:rsidP="009311EF">
      <w:pPr>
        <w:pStyle w:val="ListParagraph"/>
        <w:numPr>
          <w:ilvl w:val="0"/>
          <w:numId w:val="30"/>
        </w:numPr>
      </w:pPr>
      <w:r>
        <w:lastRenderedPageBreak/>
        <w:t xml:space="preserve">With the back icon still selected, in the property list choose </w:t>
      </w:r>
      <w:proofErr w:type="spellStart"/>
      <w:r>
        <w:t>OnSelect</w:t>
      </w:r>
      <w:proofErr w:type="spellEnd"/>
      <w:r>
        <w:t xml:space="preserve"> and in the formula type </w:t>
      </w:r>
    </w:p>
    <w:p w14:paraId="4696593E" w14:textId="1685E670" w:rsidR="00C26DE0" w:rsidRDefault="00C26DE0" w:rsidP="0012164C">
      <w:pPr>
        <w:pStyle w:val="Code"/>
      </w:pPr>
      <w:r>
        <w:t>Back()</w:t>
      </w:r>
    </w:p>
    <w:p w14:paraId="76F38067" w14:textId="6D816556" w:rsidR="00C26DE0" w:rsidRDefault="00C26DE0" w:rsidP="00C26DE0">
      <w:pPr>
        <w:ind w:left="792"/>
      </w:pPr>
      <w:r>
        <w:rPr>
          <w:noProof/>
        </w:rPr>
        <w:drawing>
          <wp:inline distT="0" distB="0" distL="0" distR="0" wp14:anchorId="181975A7" wp14:editId="15F9C1CB">
            <wp:extent cx="5010410" cy="469924"/>
            <wp:effectExtent l="0" t="0" r="0" b="6350"/>
            <wp:docPr id="1858963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07">
                      <a:extLst>
                        <a:ext uri="{28A0092B-C50C-407E-A947-70E740481C1C}">
                          <a14:useLocalDpi xmlns:a14="http://schemas.microsoft.com/office/drawing/2010/main" val="0"/>
                        </a:ext>
                      </a:extLst>
                    </a:blip>
                    <a:stretch>
                      <a:fillRect/>
                    </a:stretch>
                  </pic:blipFill>
                  <pic:spPr>
                    <a:xfrm>
                      <a:off x="0" y="0"/>
                      <a:ext cx="5010410" cy="469924"/>
                    </a:xfrm>
                    <a:prstGeom prst="rect">
                      <a:avLst/>
                    </a:prstGeom>
                  </pic:spPr>
                </pic:pic>
              </a:graphicData>
            </a:graphic>
          </wp:inline>
        </w:drawing>
      </w:r>
    </w:p>
    <w:p w14:paraId="45DF8CD2" w14:textId="1C9AC596" w:rsidR="0000294A" w:rsidRDefault="0000294A" w:rsidP="009311EF">
      <w:pPr>
        <w:pStyle w:val="ListParagraph"/>
        <w:numPr>
          <w:ilvl w:val="0"/>
          <w:numId w:val="30"/>
        </w:numPr>
      </w:pPr>
      <w:r>
        <w:t xml:space="preserve">Add </w:t>
      </w:r>
      <w:r w:rsidR="00C26DE0">
        <w:t>Trash</w:t>
      </w:r>
      <w:r>
        <w:t xml:space="preserve"> icon </w:t>
      </w:r>
      <w:r w:rsidR="00C26DE0">
        <w:t>to the right side of the header to be a delete icon, change the color to white just like you did for the back icon</w:t>
      </w:r>
    </w:p>
    <w:p w14:paraId="561E59CA" w14:textId="7DA43620" w:rsidR="00C26DE0" w:rsidRDefault="00D140D6" w:rsidP="00C26DE0">
      <w:pPr>
        <w:ind w:left="792"/>
      </w:pPr>
      <w:r>
        <w:rPr>
          <w:noProof/>
        </w:rPr>
        <w:drawing>
          <wp:inline distT="0" distB="0" distL="0" distR="0" wp14:anchorId="1FBD779E" wp14:editId="2436E848">
            <wp:extent cx="2739468" cy="780052"/>
            <wp:effectExtent l="19050" t="19050" r="22860" b="203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71764" cy="789248"/>
                    </a:xfrm>
                    <a:prstGeom prst="rect">
                      <a:avLst/>
                    </a:prstGeom>
                    <a:ln>
                      <a:solidFill>
                        <a:schemeClr val="accent1"/>
                      </a:solidFill>
                    </a:ln>
                  </pic:spPr>
                </pic:pic>
              </a:graphicData>
            </a:graphic>
          </wp:inline>
        </w:drawing>
      </w:r>
    </w:p>
    <w:p w14:paraId="6ED45454" w14:textId="4A1546A7" w:rsidR="00C26DE0" w:rsidRDefault="00C26DE0" w:rsidP="009311EF">
      <w:pPr>
        <w:pStyle w:val="ListParagraph"/>
        <w:numPr>
          <w:ilvl w:val="0"/>
          <w:numId w:val="30"/>
        </w:numPr>
      </w:pPr>
      <w:r>
        <w:t xml:space="preserve">In the property selector above the Tree View choose </w:t>
      </w:r>
      <w:proofErr w:type="spellStart"/>
      <w:r w:rsidRPr="00AB30A8">
        <w:rPr>
          <w:b/>
          <w:bCs/>
        </w:rPr>
        <w:t>OnSelect</w:t>
      </w:r>
      <w:proofErr w:type="spellEnd"/>
      <w:r>
        <w:t xml:space="preserve"> for icon2 and paste the following formula in the formula bar</w:t>
      </w:r>
    </w:p>
    <w:p w14:paraId="2D445E8B" w14:textId="48E843AE" w:rsidR="00C26DE0" w:rsidRDefault="00C26DE0" w:rsidP="00C26DE0">
      <w:pPr>
        <w:pStyle w:val="Code"/>
      </w:pPr>
      <w:proofErr w:type="spellStart"/>
      <w:r w:rsidRPr="00C26DE0">
        <w:t>ProductListAPI.DeleteProductById</w:t>
      </w:r>
      <w:proofErr w:type="spellEnd"/>
      <w:r w:rsidRPr="00C26DE0">
        <w:t>(Gallery1.Selected.Id);Back()</w:t>
      </w:r>
    </w:p>
    <w:p w14:paraId="1CA3D1A2" w14:textId="77777777" w:rsidR="00747595" w:rsidRPr="007B6726" w:rsidRDefault="00747595" w:rsidP="00747595">
      <w:r>
        <w:t xml:space="preserve">Use the following formula if you use comma “,” as a decimal separator </w:t>
      </w:r>
    </w:p>
    <w:p w14:paraId="565882EE" w14:textId="560DEE27" w:rsidR="00747595" w:rsidRDefault="00E756B0" w:rsidP="00C26DE0">
      <w:pPr>
        <w:pStyle w:val="Code"/>
      </w:pPr>
      <w:proofErr w:type="spellStart"/>
      <w:r w:rsidRPr="00C26DE0">
        <w:t>ProductListAPI.DeleteProductById</w:t>
      </w:r>
      <w:proofErr w:type="spellEnd"/>
      <w:r w:rsidRPr="00C26DE0">
        <w:t>(</w:t>
      </w:r>
      <w:proofErr w:type="gramStart"/>
      <w:r w:rsidRPr="00C26DE0">
        <w:t>Gallery1.Selected.Id</w:t>
      </w:r>
      <w:proofErr w:type="gramEnd"/>
      <w:r w:rsidRPr="00C26DE0">
        <w:t>);</w:t>
      </w:r>
      <w:r>
        <w:t>;</w:t>
      </w:r>
      <w:r w:rsidRPr="00C26DE0">
        <w:t>Back()</w:t>
      </w:r>
    </w:p>
    <w:p w14:paraId="6A36E4AD" w14:textId="7EF8B88F" w:rsidR="00C26DE0" w:rsidRDefault="00C26DE0" w:rsidP="00C26DE0">
      <w:r>
        <w:rPr>
          <w:noProof/>
        </w:rPr>
        <w:drawing>
          <wp:inline distT="0" distB="0" distL="0" distR="0" wp14:anchorId="26CD47E0" wp14:editId="08661428">
            <wp:extent cx="5943600" cy="657225"/>
            <wp:effectExtent l="19050" t="19050" r="19050" b="285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657225"/>
                    </a:xfrm>
                    <a:prstGeom prst="rect">
                      <a:avLst/>
                    </a:prstGeom>
                    <a:ln>
                      <a:solidFill>
                        <a:schemeClr val="accent1"/>
                      </a:solidFill>
                    </a:ln>
                  </pic:spPr>
                </pic:pic>
              </a:graphicData>
            </a:graphic>
          </wp:inline>
        </w:drawing>
      </w:r>
    </w:p>
    <w:p w14:paraId="715D5AFB" w14:textId="000032D8" w:rsidR="00D140D6" w:rsidRDefault="00D140D6" w:rsidP="009311EF">
      <w:pPr>
        <w:pStyle w:val="ListParagraph"/>
        <w:numPr>
          <w:ilvl w:val="0"/>
          <w:numId w:val="30"/>
        </w:numPr>
      </w:pPr>
      <w:r>
        <w:t>Insert a label control and change the text to be “</w:t>
      </w:r>
      <w:r w:rsidRPr="00495703">
        <w:rPr>
          <w:b/>
          <w:bCs/>
        </w:rPr>
        <w:t>Product Name</w:t>
      </w:r>
      <w:r>
        <w:t>”</w:t>
      </w:r>
    </w:p>
    <w:p w14:paraId="22AB3B0C" w14:textId="47F62E6E" w:rsidR="00D140D6" w:rsidRDefault="00D140D6" w:rsidP="009311EF">
      <w:pPr>
        <w:pStyle w:val="ListParagraph"/>
        <w:numPr>
          <w:ilvl w:val="0"/>
          <w:numId w:val="30"/>
        </w:numPr>
      </w:pPr>
      <w:r>
        <w:t xml:space="preserve">Insert a </w:t>
      </w:r>
      <w:proofErr w:type="spellStart"/>
      <w:r w:rsidRPr="00495703">
        <w:rPr>
          <w:b/>
          <w:bCs/>
        </w:rPr>
        <w:t>TextInput</w:t>
      </w:r>
      <w:proofErr w:type="spellEnd"/>
      <w:r>
        <w:t xml:space="preserve"> control right below Product Name label</w:t>
      </w:r>
    </w:p>
    <w:p w14:paraId="4A6011DE" w14:textId="0038D065" w:rsidR="00D140D6" w:rsidRDefault="00D140D6" w:rsidP="00D140D6">
      <w:pPr>
        <w:ind w:left="792"/>
      </w:pPr>
      <w:r>
        <w:rPr>
          <w:noProof/>
        </w:rPr>
        <w:drawing>
          <wp:inline distT="0" distB="0" distL="0" distR="0" wp14:anchorId="1E9F6C8A" wp14:editId="3A1C3367">
            <wp:extent cx="2299063" cy="1466069"/>
            <wp:effectExtent l="19050" t="19050" r="25400" b="203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317338" cy="1477723"/>
                    </a:xfrm>
                    <a:prstGeom prst="rect">
                      <a:avLst/>
                    </a:prstGeom>
                    <a:ln>
                      <a:solidFill>
                        <a:schemeClr val="accent1"/>
                      </a:solidFill>
                    </a:ln>
                  </pic:spPr>
                </pic:pic>
              </a:graphicData>
            </a:graphic>
          </wp:inline>
        </w:drawing>
      </w:r>
    </w:p>
    <w:p w14:paraId="352DC2DF" w14:textId="77777777" w:rsidR="00E242B5" w:rsidRDefault="00E242B5">
      <w:pPr>
        <w:spacing w:after="200"/>
        <w:ind w:left="0" w:right="0"/>
      </w:pPr>
      <w:r>
        <w:br w:type="page"/>
      </w:r>
    </w:p>
    <w:p w14:paraId="49093F0F" w14:textId="67C2BF32" w:rsidR="00495703" w:rsidRDefault="00D140D6" w:rsidP="009311EF">
      <w:pPr>
        <w:pStyle w:val="ListParagraph"/>
        <w:numPr>
          <w:ilvl w:val="0"/>
          <w:numId w:val="30"/>
        </w:numPr>
      </w:pPr>
      <w:r>
        <w:lastRenderedPageBreak/>
        <w:t xml:space="preserve">With the </w:t>
      </w:r>
      <w:proofErr w:type="spellStart"/>
      <w:r w:rsidRPr="00AB30A8">
        <w:rPr>
          <w:b/>
          <w:bCs/>
        </w:rPr>
        <w:t>TextInput</w:t>
      </w:r>
      <w:proofErr w:type="spellEnd"/>
      <w:r>
        <w:t xml:space="preserve"> control still selected, set the behavior formula for the Default property </w:t>
      </w:r>
      <w:r w:rsidR="002A122C">
        <w:t>as the following in the Formula Bar</w:t>
      </w:r>
    </w:p>
    <w:p w14:paraId="5D73FEA6" w14:textId="1FE5AC21" w:rsidR="00D140D6" w:rsidRDefault="00D140D6" w:rsidP="00495703">
      <w:pPr>
        <w:pStyle w:val="Code"/>
      </w:pPr>
      <w:r>
        <w:t>Gallery1.Selected.Name</w:t>
      </w:r>
    </w:p>
    <w:p w14:paraId="2A4B4EFB" w14:textId="3759D946" w:rsidR="0000294A" w:rsidRDefault="00D140D6" w:rsidP="00422FE6">
      <w:pPr>
        <w:ind w:left="792"/>
      </w:pPr>
      <w:r>
        <w:rPr>
          <w:noProof/>
        </w:rPr>
        <w:drawing>
          <wp:inline distT="0" distB="0" distL="0" distR="0" wp14:anchorId="7EEABC7E" wp14:editId="6D4F2B4F">
            <wp:extent cx="3773300" cy="976382"/>
            <wp:effectExtent l="19050" t="19050" r="17780" b="146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91274" cy="981033"/>
                    </a:xfrm>
                    <a:prstGeom prst="rect">
                      <a:avLst/>
                    </a:prstGeom>
                    <a:ln>
                      <a:solidFill>
                        <a:schemeClr val="accent1"/>
                      </a:solidFill>
                    </a:ln>
                  </pic:spPr>
                </pic:pic>
              </a:graphicData>
            </a:graphic>
          </wp:inline>
        </w:drawing>
      </w:r>
    </w:p>
    <w:p w14:paraId="2621C4DB" w14:textId="00A5BE98" w:rsidR="0000294A" w:rsidRDefault="00422FE6" w:rsidP="009311EF">
      <w:pPr>
        <w:pStyle w:val="ListParagraph"/>
        <w:numPr>
          <w:ilvl w:val="0"/>
          <w:numId w:val="30"/>
        </w:numPr>
      </w:pPr>
      <w:r>
        <w:t xml:space="preserve">Below the last </w:t>
      </w:r>
      <w:proofErr w:type="spellStart"/>
      <w:r w:rsidRPr="001C55A6">
        <w:rPr>
          <w:b/>
          <w:bCs/>
        </w:rPr>
        <w:t>TextInput</w:t>
      </w:r>
      <w:proofErr w:type="spellEnd"/>
      <w:r>
        <w:t xml:space="preserve"> a</w:t>
      </w:r>
      <w:r w:rsidR="0000294A">
        <w:t xml:space="preserve">dd </w:t>
      </w:r>
      <w:r>
        <w:t>a</w:t>
      </w:r>
      <w:r w:rsidR="0000294A">
        <w:t xml:space="preserve"> </w:t>
      </w:r>
      <w:r w:rsidR="0000294A" w:rsidRPr="001C55A6">
        <w:rPr>
          <w:b/>
          <w:bCs/>
        </w:rPr>
        <w:t>Label</w:t>
      </w:r>
      <w:r w:rsidR="0000294A">
        <w:t xml:space="preserve"> </w:t>
      </w:r>
      <w:r w:rsidR="00495703">
        <w:t>for “</w:t>
      </w:r>
      <w:r w:rsidR="0000294A">
        <w:t>Current Inventory”</w:t>
      </w:r>
    </w:p>
    <w:p w14:paraId="5947A419" w14:textId="0BF6F61E" w:rsidR="00495703" w:rsidRDefault="0000294A" w:rsidP="00422FE6">
      <w:pPr>
        <w:pStyle w:val="ListParagraph"/>
        <w:numPr>
          <w:ilvl w:val="0"/>
          <w:numId w:val="30"/>
        </w:numPr>
      </w:pPr>
      <w:r>
        <w:t xml:space="preserve">Add </w:t>
      </w:r>
      <w:r w:rsidR="00422FE6">
        <w:t xml:space="preserve">another </w:t>
      </w:r>
      <w:proofErr w:type="spellStart"/>
      <w:r w:rsidR="00422FE6" w:rsidRPr="001C55A6">
        <w:rPr>
          <w:b/>
          <w:bCs/>
        </w:rPr>
        <w:t>TextInput</w:t>
      </w:r>
      <w:proofErr w:type="spellEnd"/>
      <w:r w:rsidR="00422FE6">
        <w:t xml:space="preserve"> control below the </w:t>
      </w:r>
      <w:r w:rsidR="00422FE6" w:rsidRPr="001C55A6">
        <w:rPr>
          <w:b/>
          <w:bCs/>
        </w:rPr>
        <w:t>label</w:t>
      </w:r>
      <w:r>
        <w:t xml:space="preserve"> and </w:t>
      </w:r>
      <w:r w:rsidR="00422FE6">
        <w:t xml:space="preserve">set the behavior formula for the </w:t>
      </w:r>
      <w:r>
        <w:t>Default property to</w:t>
      </w:r>
      <w:r w:rsidR="001C55A6">
        <w:t>:</w:t>
      </w:r>
    </w:p>
    <w:p w14:paraId="5C3ADE80" w14:textId="718D6AD0" w:rsidR="0000294A" w:rsidRDefault="0000294A" w:rsidP="00495703">
      <w:pPr>
        <w:pStyle w:val="Code"/>
      </w:pPr>
      <w:r w:rsidRPr="001B2BFA">
        <w:t>Gallery1.Selected.CurrentInventory</w:t>
      </w:r>
    </w:p>
    <w:p w14:paraId="08963CA2" w14:textId="516F51CC" w:rsidR="00422FE6" w:rsidRDefault="00422FE6" w:rsidP="00422FE6">
      <w:pPr>
        <w:ind w:left="792"/>
      </w:pPr>
      <w:r>
        <w:rPr>
          <w:noProof/>
        </w:rPr>
        <w:drawing>
          <wp:inline distT="0" distB="0" distL="0" distR="0" wp14:anchorId="36A1EC95" wp14:editId="22B40156">
            <wp:extent cx="3881535" cy="1681584"/>
            <wp:effectExtent l="19050" t="19050" r="24130" b="139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91565" cy="1685929"/>
                    </a:xfrm>
                    <a:prstGeom prst="rect">
                      <a:avLst/>
                    </a:prstGeom>
                    <a:ln>
                      <a:solidFill>
                        <a:schemeClr val="accent1"/>
                      </a:solidFill>
                    </a:ln>
                  </pic:spPr>
                </pic:pic>
              </a:graphicData>
            </a:graphic>
          </wp:inline>
        </w:drawing>
      </w:r>
    </w:p>
    <w:p w14:paraId="0FD1ED3D" w14:textId="0510068B" w:rsidR="0000294A" w:rsidRDefault="00422FE6" w:rsidP="009311EF">
      <w:pPr>
        <w:pStyle w:val="ListParagraph"/>
        <w:numPr>
          <w:ilvl w:val="0"/>
          <w:numId w:val="30"/>
        </w:numPr>
      </w:pPr>
      <w:r>
        <w:t>Insert a Button Control at the bottom of the screen, change the label to Save</w:t>
      </w:r>
    </w:p>
    <w:p w14:paraId="6A7EC285" w14:textId="3CC54BC3" w:rsidR="007A3DC7" w:rsidRDefault="00422FE6" w:rsidP="00422FE6">
      <w:pPr>
        <w:pStyle w:val="ListParagraph"/>
        <w:numPr>
          <w:ilvl w:val="0"/>
          <w:numId w:val="30"/>
        </w:numPr>
      </w:pPr>
      <w:r>
        <w:t xml:space="preserve">Set the </w:t>
      </w:r>
      <w:proofErr w:type="spellStart"/>
      <w:r>
        <w:t>OnSelect</w:t>
      </w:r>
      <w:proofErr w:type="spellEnd"/>
      <w:r>
        <w:t xml:space="preserve"> property formula for the button to be the following formula</w:t>
      </w:r>
      <w:r w:rsidR="002F5A12">
        <w:t xml:space="preserve">. </w:t>
      </w:r>
      <w:r w:rsidR="00822BDE">
        <w:br/>
      </w:r>
      <w:r w:rsidR="002F5A12">
        <w:t>(</w:t>
      </w:r>
      <w:r w:rsidR="002F5A12" w:rsidRPr="002D3C4E">
        <w:rPr>
          <w:b/>
          <w:bCs/>
        </w:rPr>
        <w:t>Note:</w:t>
      </w:r>
      <w:r w:rsidR="002F5A12">
        <w:t xml:space="preserve"> </w:t>
      </w:r>
      <w:r w:rsidR="00F118DB">
        <w:t>I</w:t>
      </w:r>
      <w:r w:rsidR="002F5A12">
        <w:t>f you cop</w:t>
      </w:r>
      <w:r w:rsidR="00F118DB">
        <w:t>ied</w:t>
      </w:r>
      <w:r w:rsidR="002F5A12">
        <w:t xml:space="preserve"> </w:t>
      </w:r>
      <w:r w:rsidR="00822BDE">
        <w:t xml:space="preserve">the first </w:t>
      </w:r>
      <w:proofErr w:type="spellStart"/>
      <w:r w:rsidR="00822BDE">
        <w:t>TextInput</w:t>
      </w:r>
      <w:proofErr w:type="spellEnd"/>
      <w:r w:rsidR="00822BDE">
        <w:t xml:space="preserve"> control and </w:t>
      </w:r>
      <w:r w:rsidR="002F5A12">
        <w:t>paste</w:t>
      </w:r>
      <w:r w:rsidR="00F118DB">
        <w:t>d</w:t>
      </w:r>
      <w:r w:rsidR="002F5A12">
        <w:t xml:space="preserve"> </w:t>
      </w:r>
      <w:r w:rsidR="00822BDE">
        <w:t>it, it would be renamed as TextInput1_1, make sure to change the name of the control TextInput2 in the formula below to TextInput1_1 accordingly, in that case)</w:t>
      </w:r>
    </w:p>
    <w:p w14:paraId="52D7A5C9" w14:textId="3E96AD54" w:rsidR="00422FE6" w:rsidRDefault="00422FE6" w:rsidP="007A3DC7">
      <w:pPr>
        <w:pStyle w:val="Code"/>
      </w:pPr>
      <w:r w:rsidRPr="002B2080">
        <w:t>Set(</w:t>
      </w:r>
      <w:proofErr w:type="spellStart"/>
      <w:r w:rsidRPr="002B2080">
        <w:t>CurrentItem</w:t>
      </w:r>
      <w:proofErr w:type="spellEnd"/>
      <w:r w:rsidRPr="002B2080">
        <w:t xml:space="preserve">, {Name:TextInput1.Text, </w:t>
      </w:r>
      <w:proofErr w:type="spellStart"/>
      <w:r w:rsidRPr="002B2080">
        <w:t>CurrentInventory:Value</w:t>
      </w:r>
      <w:proofErr w:type="spellEnd"/>
      <w:r w:rsidRPr="002B2080">
        <w:t>(TextInput</w:t>
      </w:r>
      <w:r w:rsidR="00A21DA0">
        <w:t>2</w:t>
      </w:r>
      <w:r w:rsidRPr="002B2080">
        <w:t>.Text), Id:Gallery1.Selected.Id});</w:t>
      </w:r>
      <w:r>
        <w:br/>
      </w:r>
      <w:proofErr w:type="spellStart"/>
      <w:r w:rsidRPr="002B2080">
        <w:t>ProductListAPI.UpdateProduct</w:t>
      </w:r>
      <w:proofErr w:type="spellEnd"/>
      <w:r w:rsidRPr="002B2080">
        <w:t xml:space="preserve">(Gallery1.Selected.Id, </w:t>
      </w:r>
      <w:proofErr w:type="spellStart"/>
      <w:r w:rsidRPr="002B2080">
        <w:t>CurrentItem</w:t>
      </w:r>
      <w:proofErr w:type="spellEnd"/>
      <w:r w:rsidRPr="002B2080">
        <w:t>);</w:t>
      </w:r>
    </w:p>
    <w:p w14:paraId="754DB3BB" w14:textId="0E869F7D" w:rsidR="007B6726" w:rsidRPr="007B6726" w:rsidRDefault="00635E06" w:rsidP="007B6726">
      <w:r>
        <w:t xml:space="preserve">Use the following formula if you use </w:t>
      </w:r>
      <w:r w:rsidR="00747595">
        <w:t xml:space="preserve">comma </w:t>
      </w:r>
      <w:r>
        <w:t xml:space="preserve">“,” as a decimal </w:t>
      </w:r>
      <w:r w:rsidR="00E15889">
        <w:t xml:space="preserve">separator </w:t>
      </w:r>
    </w:p>
    <w:p w14:paraId="79032306" w14:textId="358434D3" w:rsidR="007B6726" w:rsidRDefault="007B6726" w:rsidP="007B6726">
      <w:pPr>
        <w:pStyle w:val="Code"/>
      </w:pPr>
      <w:r w:rsidRPr="002B2080">
        <w:t>Set(</w:t>
      </w:r>
      <w:proofErr w:type="spellStart"/>
      <w:r w:rsidRPr="002B2080">
        <w:t>CurrentItem</w:t>
      </w:r>
      <w:proofErr w:type="spellEnd"/>
      <w:r w:rsidR="00635E06">
        <w:t>;</w:t>
      </w:r>
      <w:r w:rsidRPr="002B2080">
        <w:t xml:space="preserve"> {Name:TextInput1.Text</w:t>
      </w:r>
      <w:r w:rsidR="00635E06">
        <w:t>;</w:t>
      </w:r>
      <w:r w:rsidRPr="002B2080">
        <w:t xml:space="preserve"> </w:t>
      </w:r>
      <w:proofErr w:type="spellStart"/>
      <w:r w:rsidRPr="002B2080">
        <w:t>CurrentInventory:Value</w:t>
      </w:r>
      <w:proofErr w:type="spellEnd"/>
      <w:r w:rsidRPr="002B2080">
        <w:t>(TextInput</w:t>
      </w:r>
      <w:r w:rsidR="00A21DA0">
        <w:t>2</w:t>
      </w:r>
      <w:r w:rsidRPr="002B2080">
        <w:t>.Text)</w:t>
      </w:r>
      <w:r w:rsidR="00635E06">
        <w:t>;</w:t>
      </w:r>
      <w:r w:rsidRPr="002B2080">
        <w:t xml:space="preserve"> Id:Gallery1.Selected.Id});</w:t>
      </w:r>
      <w:r w:rsidR="00635E06">
        <w:t>;</w:t>
      </w:r>
      <w:r>
        <w:br/>
      </w:r>
      <w:proofErr w:type="spellStart"/>
      <w:r w:rsidRPr="002B2080">
        <w:t>ProductListAPI.UpdateProduct</w:t>
      </w:r>
      <w:proofErr w:type="spellEnd"/>
      <w:r w:rsidRPr="002B2080">
        <w:t>(Gallery1.Selected.Id</w:t>
      </w:r>
      <w:r w:rsidR="00635E06">
        <w:t>;</w:t>
      </w:r>
      <w:r w:rsidRPr="002B2080">
        <w:t xml:space="preserve"> </w:t>
      </w:r>
      <w:proofErr w:type="spellStart"/>
      <w:r w:rsidRPr="002B2080">
        <w:t>CurrentItem</w:t>
      </w:r>
      <w:proofErr w:type="spellEnd"/>
      <w:r w:rsidRPr="002B2080">
        <w:t>);</w:t>
      </w:r>
      <w:r w:rsidR="00635E06">
        <w:t>;</w:t>
      </w:r>
    </w:p>
    <w:p w14:paraId="55069807" w14:textId="77777777" w:rsidR="007B6726" w:rsidRDefault="007B6726" w:rsidP="009311EF"/>
    <w:p w14:paraId="14B6961F" w14:textId="1D0B9462" w:rsidR="0000294A" w:rsidRDefault="00422FE6" w:rsidP="009311EF">
      <w:r>
        <w:rPr>
          <w:noProof/>
        </w:rPr>
        <w:lastRenderedPageBreak/>
        <w:drawing>
          <wp:inline distT="0" distB="0" distL="0" distR="0" wp14:anchorId="0810E318" wp14:editId="79A9EC61">
            <wp:extent cx="5943600" cy="1621790"/>
            <wp:effectExtent l="19050" t="19050" r="19050" b="165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1621790"/>
                    </a:xfrm>
                    <a:prstGeom prst="rect">
                      <a:avLst/>
                    </a:prstGeom>
                    <a:ln>
                      <a:solidFill>
                        <a:schemeClr val="accent1"/>
                      </a:solidFill>
                    </a:ln>
                  </pic:spPr>
                </pic:pic>
              </a:graphicData>
            </a:graphic>
          </wp:inline>
        </w:drawing>
      </w:r>
    </w:p>
    <w:p w14:paraId="449520F9" w14:textId="75CDF940" w:rsidR="007A3DC7" w:rsidRDefault="007A3DC7" w:rsidP="009311EF">
      <w:pPr>
        <w:pStyle w:val="ListParagraph"/>
        <w:numPr>
          <w:ilvl w:val="0"/>
          <w:numId w:val="30"/>
        </w:numPr>
      </w:pPr>
      <w:r>
        <w:t>Save the app, using File -&gt; Save</w:t>
      </w:r>
    </w:p>
    <w:p w14:paraId="078F66F8" w14:textId="40DF978B" w:rsidR="007A3DC7" w:rsidRDefault="007A3DC7" w:rsidP="009311EF">
      <w:pPr>
        <w:pStyle w:val="ListParagraph"/>
        <w:numPr>
          <w:ilvl w:val="0"/>
          <w:numId w:val="30"/>
        </w:numPr>
      </w:pPr>
      <w:r>
        <w:t xml:space="preserve">Click on the </w:t>
      </w:r>
      <w:proofErr w:type="spellStart"/>
      <w:r>
        <w:t>MainScreen</w:t>
      </w:r>
      <w:proofErr w:type="spellEnd"/>
      <w:r>
        <w:t xml:space="preserve"> in the Tree View to make it the active screen</w:t>
      </w:r>
    </w:p>
    <w:p w14:paraId="5CC579F9" w14:textId="2B91EA0E" w:rsidR="007A3DC7" w:rsidRDefault="007A3DC7" w:rsidP="009311EF">
      <w:pPr>
        <w:pStyle w:val="ListParagraph"/>
        <w:numPr>
          <w:ilvl w:val="0"/>
          <w:numId w:val="30"/>
        </w:numPr>
      </w:pPr>
      <w:r>
        <w:t>Click the Play button to run the app in the upper right corner</w:t>
      </w:r>
    </w:p>
    <w:p w14:paraId="17CCE86A" w14:textId="0FA464EB" w:rsidR="007A3DC7" w:rsidRDefault="007A3DC7" w:rsidP="007A3DC7">
      <w:pPr>
        <w:ind w:left="792"/>
      </w:pPr>
      <w:r>
        <w:rPr>
          <w:noProof/>
        </w:rPr>
        <w:drawing>
          <wp:inline distT="0" distB="0" distL="0" distR="0" wp14:anchorId="30C05241" wp14:editId="2B170CB6">
            <wp:extent cx="2388637" cy="855465"/>
            <wp:effectExtent l="19050" t="19050" r="12065" b="209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11126" cy="863519"/>
                    </a:xfrm>
                    <a:prstGeom prst="rect">
                      <a:avLst/>
                    </a:prstGeom>
                    <a:ln>
                      <a:solidFill>
                        <a:schemeClr val="accent1"/>
                      </a:solidFill>
                    </a:ln>
                  </pic:spPr>
                </pic:pic>
              </a:graphicData>
            </a:graphic>
          </wp:inline>
        </w:drawing>
      </w:r>
    </w:p>
    <w:p w14:paraId="28AE21A2" w14:textId="7B772EFD" w:rsidR="007A3DC7" w:rsidRDefault="007A3DC7" w:rsidP="009311EF">
      <w:pPr>
        <w:pStyle w:val="ListParagraph"/>
        <w:numPr>
          <w:ilvl w:val="0"/>
          <w:numId w:val="30"/>
        </w:numPr>
      </w:pPr>
      <w:r>
        <w:t>Click on the Detail icon on one of the items to navigate to the detail page</w:t>
      </w:r>
    </w:p>
    <w:p w14:paraId="26529F24" w14:textId="3207765D" w:rsidR="007A3DC7" w:rsidRDefault="007A3DC7" w:rsidP="009311EF">
      <w:pPr>
        <w:pStyle w:val="ListParagraph"/>
        <w:numPr>
          <w:ilvl w:val="0"/>
          <w:numId w:val="30"/>
        </w:numPr>
      </w:pPr>
      <w:r>
        <w:t>Click the Delete button, you should return to the list with the item removed</w:t>
      </w:r>
    </w:p>
    <w:p w14:paraId="63548AA0" w14:textId="52034AA4" w:rsidR="007A3DC7" w:rsidRDefault="007A3DC7" w:rsidP="009311EF">
      <w:pPr>
        <w:pStyle w:val="ListParagraph"/>
        <w:numPr>
          <w:ilvl w:val="0"/>
          <w:numId w:val="30"/>
        </w:numPr>
      </w:pPr>
      <w:r>
        <w:t>Click on the Detail icon on another item</w:t>
      </w:r>
    </w:p>
    <w:p w14:paraId="0A3BF27C" w14:textId="17EE6551" w:rsidR="009D79F3" w:rsidRPr="00CA63E9" w:rsidRDefault="007A3DC7" w:rsidP="009D79F3">
      <w:pPr>
        <w:pStyle w:val="ListParagraph"/>
        <w:numPr>
          <w:ilvl w:val="0"/>
          <w:numId w:val="30"/>
        </w:numPr>
      </w:pPr>
      <w:r>
        <w:t>Change the values and click Save, then click the Back icon and review the revised value in the list</w:t>
      </w:r>
    </w:p>
    <w:p w14:paraId="50416543" w14:textId="28FCE600" w:rsidR="007D120C" w:rsidRPr="00DC421F" w:rsidRDefault="007D120C" w:rsidP="007D120C">
      <w:pPr>
        <w:pStyle w:val="Heading3"/>
      </w:pPr>
      <w:bookmarkStart w:id="31" w:name="_Toc31754801"/>
      <w:r>
        <w:t xml:space="preserve">Task </w:t>
      </w:r>
      <w:r w:rsidR="00870AED">
        <w:t>5</w:t>
      </w:r>
      <w:r>
        <w:t>:</w:t>
      </w:r>
      <w:r w:rsidRPr="00DC421F">
        <w:t xml:space="preserve"> </w:t>
      </w:r>
      <w:r>
        <w:t>Add functionality to Insert new Items</w:t>
      </w:r>
      <w:bookmarkEnd w:id="31"/>
      <w:r w:rsidRPr="00DC421F">
        <w:t xml:space="preserve"> </w:t>
      </w:r>
    </w:p>
    <w:p w14:paraId="46577A1D" w14:textId="4A3469D5" w:rsidR="007D120C" w:rsidRDefault="007D120C" w:rsidP="007D120C">
      <w:pPr>
        <w:pStyle w:val="ListParagraph"/>
        <w:numPr>
          <w:ilvl w:val="0"/>
          <w:numId w:val="33"/>
        </w:numPr>
      </w:pPr>
      <w:r>
        <w:t xml:space="preserve">Select </w:t>
      </w:r>
      <w:proofErr w:type="spellStart"/>
      <w:r>
        <w:t>MainScreen</w:t>
      </w:r>
      <w:proofErr w:type="spellEnd"/>
      <w:r w:rsidRPr="00DC421F">
        <w:t xml:space="preserve"> </w:t>
      </w:r>
      <w:r>
        <w:t xml:space="preserve">and insert a </w:t>
      </w:r>
      <w:r w:rsidR="00884A2E">
        <w:t xml:space="preserve">Add </w:t>
      </w:r>
      <w:r>
        <w:t xml:space="preserve">“+” icon </w:t>
      </w:r>
    </w:p>
    <w:p w14:paraId="0535468D" w14:textId="4CCD16A5" w:rsidR="00894D90" w:rsidRDefault="00894D90" w:rsidP="00894D90">
      <w:pPr>
        <w:ind w:left="792"/>
      </w:pPr>
      <w:r w:rsidRPr="00894D90">
        <w:rPr>
          <w:noProof/>
        </w:rPr>
        <w:drawing>
          <wp:inline distT="0" distB="0" distL="0" distR="0" wp14:anchorId="72EA9D04" wp14:editId="06270A64">
            <wp:extent cx="2511809" cy="1828800"/>
            <wp:effectExtent l="19050" t="19050" r="22225" b="190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a:srcRect b="6890"/>
                    <a:stretch/>
                  </pic:blipFill>
                  <pic:spPr bwMode="auto">
                    <a:xfrm>
                      <a:off x="0" y="0"/>
                      <a:ext cx="2511809" cy="1828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200B304" w14:textId="17A8ADFE" w:rsidR="00884A2E" w:rsidRDefault="00884A2E" w:rsidP="00884A2E">
      <w:pPr>
        <w:pStyle w:val="ListParagraph"/>
        <w:numPr>
          <w:ilvl w:val="0"/>
          <w:numId w:val="33"/>
        </w:numPr>
      </w:pPr>
      <w:r>
        <w:t>If necessary, drag the Add icon into position on the right side of the header</w:t>
      </w:r>
    </w:p>
    <w:p w14:paraId="6FE04D1C" w14:textId="58E17791" w:rsidR="00884A2E" w:rsidRDefault="00884A2E" w:rsidP="00884A2E">
      <w:pPr>
        <w:pStyle w:val="ListParagraph"/>
        <w:numPr>
          <w:ilvl w:val="0"/>
          <w:numId w:val="33"/>
        </w:numPr>
      </w:pPr>
      <w:r>
        <w:t xml:space="preserve">With the </w:t>
      </w:r>
      <w:r w:rsidR="00612B39">
        <w:t>Add</w:t>
      </w:r>
      <w:r>
        <w:t xml:space="preserve"> icon selected, in the right property panel change the Color to White</w:t>
      </w:r>
    </w:p>
    <w:p w14:paraId="0AFB0EE8" w14:textId="7058C073" w:rsidR="00884A2E" w:rsidRDefault="00884A2E" w:rsidP="00884A2E">
      <w:pPr>
        <w:pStyle w:val="ListParagraph"/>
        <w:numPr>
          <w:ilvl w:val="0"/>
          <w:numId w:val="33"/>
        </w:numPr>
      </w:pPr>
      <w:r>
        <w:t xml:space="preserve">With the </w:t>
      </w:r>
      <w:r w:rsidR="00612B39">
        <w:t xml:space="preserve">Add </w:t>
      </w:r>
      <w:r>
        <w:t xml:space="preserve">icon still selected, in the property list choose </w:t>
      </w:r>
      <w:proofErr w:type="spellStart"/>
      <w:r>
        <w:t>OnSelect</w:t>
      </w:r>
      <w:proofErr w:type="spellEnd"/>
      <w:r>
        <w:t xml:space="preserve"> and in the formula type</w:t>
      </w:r>
      <w:r w:rsidR="001C07F3">
        <w:t xml:space="preserve">. We are setting the </w:t>
      </w:r>
      <w:proofErr w:type="spellStart"/>
      <w:r w:rsidR="001C07F3">
        <w:t>CurrentMode</w:t>
      </w:r>
      <w:proofErr w:type="spellEnd"/>
      <w:r>
        <w:t xml:space="preserve"> </w:t>
      </w:r>
      <w:r w:rsidR="001C07F3">
        <w:t>variable to “Add” and then navigating to the next screen.</w:t>
      </w:r>
    </w:p>
    <w:p w14:paraId="4ABCCB28" w14:textId="511ECEE1" w:rsidR="00612B39" w:rsidRDefault="006B577A" w:rsidP="00612B39">
      <w:pPr>
        <w:pStyle w:val="Code"/>
      </w:pPr>
      <w:r w:rsidRPr="006B577A">
        <w:t>Set(</w:t>
      </w:r>
      <w:proofErr w:type="spellStart"/>
      <w:r w:rsidRPr="006B577A">
        <w:t>CurrentMode</w:t>
      </w:r>
      <w:proofErr w:type="spellEnd"/>
      <w:r w:rsidRPr="006B577A">
        <w:t>, "Add");Navigate(Screen2)</w:t>
      </w:r>
    </w:p>
    <w:p w14:paraId="26662781" w14:textId="77777777" w:rsidR="006B577A" w:rsidRPr="007B6726" w:rsidRDefault="006B577A" w:rsidP="006B577A">
      <w:r>
        <w:lastRenderedPageBreak/>
        <w:t xml:space="preserve">Use the following formula if you use comma “,” as a decimal separator </w:t>
      </w:r>
    </w:p>
    <w:p w14:paraId="2D9E882B" w14:textId="08B0176E" w:rsidR="006F67DB" w:rsidRDefault="006B577A" w:rsidP="00150E9F">
      <w:pPr>
        <w:pStyle w:val="Code"/>
      </w:pPr>
      <w:proofErr w:type="gramStart"/>
      <w:r w:rsidRPr="006B577A">
        <w:t>Set(</w:t>
      </w:r>
      <w:proofErr w:type="spellStart"/>
      <w:proofErr w:type="gramEnd"/>
      <w:r w:rsidRPr="006B577A">
        <w:t>CurrentMode</w:t>
      </w:r>
      <w:proofErr w:type="spellEnd"/>
      <w:r>
        <w:t>;</w:t>
      </w:r>
      <w:r w:rsidRPr="006B577A">
        <w:t xml:space="preserve"> "Add");</w:t>
      </w:r>
      <w:r>
        <w:t>;</w:t>
      </w:r>
      <w:r w:rsidRPr="006B577A">
        <w:t>Navigate(Screen2)</w:t>
      </w:r>
    </w:p>
    <w:p w14:paraId="614EDD17" w14:textId="1362C910" w:rsidR="00D210D8" w:rsidRDefault="00DC49D2" w:rsidP="007D120C">
      <w:pPr>
        <w:pStyle w:val="ListParagraph"/>
        <w:numPr>
          <w:ilvl w:val="0"/>
          <w:numId w:val="33"/>
        </w:numPr>
      </w:pPr>
      <w:r>
        <w:t>Select the greater than icon in the first cell of the Gallery</w:t>
      </w:r>
    </w:p>
    <w:p w14:paraId="501C224F" w14:textId="46935408" w:rsidR="006F67DB" w:rsidRDefault="006F67DB" w:rsidP="006F67DB">
      <w:pPr>
        <w:ind w:left="792"/>
      </w:pPr>
      <w:r w:rsidRPr="006F67DB">
        <w:rPr>
          <w:noProof/>
        </w:rPr>
        <w:drawing>
          <wp:inline distT="0" distB="0" distL="0" distR="0" wp14:anchorId="1D0B8462" wp14:editId="33F8D7FB">
            <wp:extent cx="2742273" cy="1205345"/>
            <wp:effectExtent l="19050" t="19050" r="20320" b="139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20110"/>
                    <a:stretch/>
                  </pic:blipFill>
                  <pic:spPr bwMode="auto">
                    <a:xfrm>
                      <a:off x="0" y="0"/>
                      <a:ext cx="2743200" cy="12057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D848CB" w14:textId="0E0E5868" w:rsidR="001A6AE6" w:rsidRDefault="001A6AE6" w:rsidP="00FA041E">
      <w:pPr>
        <w:pStyle w:val="ListParagraph"/>
        <w:numPr>
          <w:ilvl w:val="0"/>
          <w:numId w:val="33"/>
        </w:numPr>
      </w:pPr>
      <w:r>
        <w:t xml:space="preserve">Update the formula for </w:t>
      </w:r>
      <w:proofErr w:type="spellStart"/>
      <w:r>
        <w:t>OnSelect</w:t>
      </w:r>
      <w:proofErr w:type="spellEnd"/>
      <w:r>
        <w:t xml:space="preserve"> as the following</w:t>
      </w:r>
      <w:r w:rsidR="00F143B9">
        <w:t xml:space="preserve"> which will set the </w:t>
      </w:r>
      <w:proofErr w:type="spellStart"/>
      <w:r w:rsidR="00F143B9">
        <w:t>CurrentMode</w:t>
      </w:r>
      <w:proofErr w:type="spellEnd"/>
      <w:r w:rsidR="00F143B9">
        <w:t xml:space="preserve"> variable to “Edit” and then Navigate to Screen2, when we select that icon</w:t>
      </w:r>
    </w:p>
    <w:p w14:paraId="58BA9E4F" w14:textId="03F13A7E" w:rsidR="001A6AE6" w:rsidRDefault="00A83FF9" w:rsidP="00A83FF9">
      <w:pPr>
        <w:pStyle w:val="Code"/>
      </w:pPr>
      <w:r w:rsidRPr="00A83FF9">
        <w:t>Set(</w:t>
      </w:r>
      <w:proofErr w:type="spellStart"/>
      <w:r w:rsidRPr="00A83FF9">
        <w:t>CurrentMode</w:t>
      </w:r>
      <w:proofErr w:type="spellEnd"/>
      <w:r w:rsidRPr="00A83FF9">
        <w:t>,"Edit");Navigate(Screen2)</w:t>
      </w:r>
    </w:p>
    <w:p w14:paraId="60DE12DA" w14:textId="77777777" w:rsidR="00A83FF9" w:rsidRPr="007B6726" w:rsidRDefault="00A83FF9" w:rsidP="00A83FF9">
      <w:r>
        <w:t xml:space="preserve">Use the following formula if you use comma “,” as a decimal separator </w:t>
      </w:r>
    </w:p>
    <w:p w14:paraId="4B679C25" w14:textId="5FC442C8" w:rsidR="00A83FF9" w:rsidRDefault="00A83FF9" w:rsidP="00A83FF9">
      <w:pPr>
        <w:pStyle w:val="Code"/>
      </w:pPr>
      <w:proofErr w:type="gramStart"/>
      <w:r w:rsidRPr="00A83FF9">
        <w:t>Set(</w:t>
      </w:r>
      <w:proofErr w:type="spellStart"/>
      <w:proofErr w:type="gramEnd"/>
      <w:r w:rsidRPr="00A83FF9">
        <w:t>CurrentMode</w:t>
      </w:r>
      <w:proofErr w:type="spellEnd"/>
      <w:r>
        <w:t>;</w:t>
      </w:r>
      <w:r w:rsidRPr="00A83FF9">
        <w:t>"Edit");</w:t>
      </w:r>
      <w:r>
        <w:t>;</w:t>
      </w:r>
      <w:r w:rsidRPr="00A83FF9">
        <w:t>Navigate(Screen2)</w:t>
      </w:r>
    </w:p>
    <w:p w14:paraId="75D4C83D" w14:textId="29F6744C" w:rsidR="005813A9" w:rsidRDefault="006F67DB" w:rsidP="00FA041E">
      <w:pPr>
        <w:pStyle w:val="ListParagraph"/>
        <w:numPr>
          <w:ilvl w:val="0"/>
          <w:numId w:val="33"/>
        </w:numPr>
      </w:pPr>
      <w:r>
        <w:t xml:space="preserve">On Screen2, </w:t>
      </w:r>
      <w:r w:rsidR="00AD16DE">
        <w:t xml:space="preserve">we don’t to </w:t>
      </w:r>
      <w:r w:rsidR="001C07F3">
        <w:t xml:space="preserve">show the delete icon, if the </w:t>
      </w:r>
      <w:proofErr w:type="spellStart"/>
      <w:r w:rsidR="001C07F3">
        <w:t>CurrentMode</w:t>
      </w:r>
      <w:proofErr w:type="spellEnd"/>
      <w:r w:rsidR="001C07F3">
        <w:t xml:space="preserve"> is “Add”</w:t>
      </w:r>
      <w:r w:rsidR="001A6AE6">
        <w:t xml:space="preserve">. </w:t>
      </w:r>
      <w:r w:rsidR="005813A9">
        <w:t>Select Screen2 and select the Trash icon</w:t>
      </w:r>
      <w:r w:rsidR="001A6AE6">
        <w:t xml:space="preserve">.  </w:t>
      </w:r>
      <w:r w:rsidR="001C07F3">
        <w:t xml:space="preserve">Select the Visible property </w:t>
      </w:r>
      <w:r w:rsidR="00FB7325">
        <w:t>and set it to this formula</w:t>
      </w:r>
    </w:p>
    <w:p w14:paraId="034F083B" w14:textId="0F9526F6" w:rsidR="00FB7325" w:rsidRDefault="00FC1205" w:rsidP="00FB7325">
      <w:pPr>
        <w:pStyle w:val="Code"/>
      </w:pPr>
      <w:proofErr w:type="spellStart"/>
      <w:r w:rsidRPr="00FC1205">
        <w:t>CurrentMode</w:t>
      </w:r>
      <w:proofErr w:type="spellEnd"/>
      <w:r w:rsidRPr="00FC1205">
        <w:t>&lt;&gt;"Add"</w:t>
      </w:r>
    </w:p>
    <w:p w14:paraId="26D425D2" w14:textId="77777777" w:rsidR="008A0B51" w:rsidRDefault="00FC1205" w:rsidP="00F079AC">
      <w:pPr>
        <w:pStyle w:val="ListParagraph"/>
        <w:numPr>
          <w:ilvl w:val="0"/>
          <w:numId w:val="33"/>
        </w:numPr>
      </w:pPr>
      <w:r>
        <w:t xml:space="preserve">We also want to </w:t>
      </w:r>
      <w:r w:rsidR="009356A1">
        <w:t xml:space="preserve">modify the title of the page to “ADD PRODUCT” and the button text to “Add” </w:t>
      </w:r>
      <w:r w:rsidR="004D3017">
        <w:t xml:space="preserve">if the screen is in Add </w:t>
      </w:r>
      <w:r w:rsidR="009356A1">
        <w:t>mode</w:t>
      </w:r>
      <w:r w:rsidR="00F079AC">
        <w:t xml:space="preserve">. </w:t>
      </w:r>
      <w:r w:rsidR="00B2544B">
        <w:t xml:space="preserve">We also don’t want the </w:t>
      </w:r>
      <w:r w:rsidR="008A0B51">
        <w:t xml:space="preserve">textboxes to show any values from the gallery, if in Add mode. </w:t>
      </w:r>
    </w:p>
    <w:p w14:paraId="76102180" w14:textId="633FEF81" w:rsidR="009356A1" w:rsidRDefault="009356A1" w:rsidP="00F079AC">
      <w:pPr>
        <w:pStyle w:val="ListParagraph"/>
        <w:numPr>
          <w:ilvl w:val="0"/>
          <w:numId w:val="33"/>
        </w:numPr>
      </w:pPr>
      <w:r>
        <w:t>Select the label of t</w:t>
      </w:r>
      <w:r w:rsidR="004D3017">
        <w:t>he title of the Screen2 and write this formula</w:t>
      </w:r>
      <w:r w:rsidR="009749A0">
        <w:t xml:space="preserve"> in the Text Property</w:t>
      </w:r>
    </w:p>
    <w:p w14:paraId="1072E3EC" w14:textId="581ED62D" w:rsidR="004D3017" w:rsidRDefault="000038F5" w:rsidP="004D3017">
      <w:pPr>
        <w:pStyle w:val="Code"/>
      </w:pPr>
      <w:r w:rsidRPr="000038F5">
        <w:t>If(</w:t>
      </w:r>
      <w:proofErr w:type="spellStart"/>
      <w:r w:rsidRPr="000038F5">
        <w:t>CurrentMode</w:t>
      </w:r>
      <w:proofErr w:type="spellEnd"/>
      <w:r w:rsidRPr="000038F5">
        <w:t>="Add", "ADD", "EDIT") &amp; " PRODUCT"</w:t>
      </w:r>
    </w:p>
    <w:p w14:paraId="2D8C8BC2" w14:textId="77777777" w:rsidR="000E754B" w:rsidRPr="007B6726" w:rsidRDefault="000E754B" w:rsidP="000E754B">
      <w:r>
        <w:t xml:space="preserve">Use the following formula if you use comma “,” as a decimal separator </w:t>
      </w:r>
    </w:p>
    <w:p w14:paraId="6C199839" w14:textId="0DA4B19D" w:rsidR="000E754B" w:rsidRDefault="000E754B" w:rsidP="000E754B">
      <w:pPr>
        <w:pStyle w:val="Code"/>
      </w:pPr>
      <w:r w:rsidRPr="000038F5">
        <w:t>If(</w:t>
      </w:r>
      <w:proofErr w:type="spellStart"/>
      <w:r w:rsidRPr="000038F5">
        <w:t>CurrentMode</w:t>
      </w:r>
      <w:proofErr w:type="spellEnd"/>
      <w:r w:rsidRPr="000038F5">
        <w:t>="Add"</w:t>
      </w:r>
      <w:r>
        <w:t>;</w:t>
      </w:r>
      <w:r w:rsidRPr="000038F5">
        <w:t xml:space="preserve"> "ADD"</w:t>
      </w:r>
      <w:r>
        <w:t>;</w:t>
      </w:r>
      <w:r w:rsidRPr="000038F5">
        <w:t xml:space="preserve"> "EDIT") &amp; " PRODUCT"</w:t>
      </w:r>
    </w:p>
    <w:p w14:paraId="6B9B5746" w14:textId="6580D3C5" w:rsidR="004D3017" w:rsidRDefault="004D3017" w:rsidP="00FC1205">
      <w:pPr>
        <w:pStyle w:val="ListParagraph"/>
        <w:numPr>
          <w:ilvl w:val="0"/>
          <w:numId w:val="33"/>
        </w:numPr>
      </w:pPr>
      <w:r>
        <w:t>Select the Button on Screen2 and write this formula</w:t>
      </w:r>
      <w:r w:rsidR="00F079AC">
        <w:t xml:space="preserve"> on the Text property</w:t>
      </w:r>
    </w:p>
    <w:p w14:paraId="370FD8A6" w14:textId="0B9427E2" w:rsidR="009749A0" w:rsidRDefault="009749A0" w:rsidP="009749A0">
      <w:pPr>
        <w:pStyle w:val="Code"/>
      </w:pPr>
      <w:r w:rsidRPr="000038F5">
        <w:t>If(</w:t>
      </w:r>
      <w:proofErr w:type="spellStart"/>
      <w:r w:rsidRPr="000038F5">
        <w:t>CurrentMode</w:t>
      </w:r>
      <w:proofErr w:type="spellEnd"/>
      <w:r w:rsidRPr="000038F5">
        <w:t>="Add", "A</w:t>
      </w:r>
      <w:r>
        <w:t>dd</w:t>
      </w:r>
      <w:r w:rsidRPr="000038F5">
        <w:t>", "</w:t>
      </w:r>
      <w:r>
        <w:t>Update</w:t>
      </w:r>
      <w:r w:rsidRPr="000038F5">
        <w:t>")</w:t>
      </w:r>
    </w:p>
    <w:p w14:paraId="75F73A4F" w14:textId="77777777" w:rsidR="009749A0" w:rsidRPr="007B6726" w:rsidRDefault="009749A0" w:rsidP="009749A0">
      <w:r>
        <w:t xml:space="preserve">Use the following formula if you use comma “,” as a decimal separator </w:t>
      </w:r>
    </w:p>
    <w:p w14:paraId="4B3736DC" w14:textId="0F86CDEC" w:rsidR="009749A0" w:rsidRDefault="009749A0" w:rsidP="009749A0">
      <w:pPr>
        <w:pStyle w:val="Code"/>
      </w:pPr>
      <w:r w:rsidRPr="000038F5">
        <w:t>If(</w:t>
      </w:r>
      <w:proofErr w:type="spellStart"/>
      <w:r w:rsidRPr="000038F5">
        <w:t>CurrentMode</w:t>
      </w:r>
      <w:proofErr w:type="spellEnd"/>
      <w:r w:rsidRPr="000038F5">
        <w:t>="Add"</w:t>
      </w:r>
      <w:r>
        <w:t>;</w:t>
      </w:r>
      <w:r w:rsidRPr="000038F5">
        <w:t xml:space="preserve"> "A</w:t>
      </w:r>
      <w:r w:rsidR="003D41FF">
        <w:t>d</w:t>
      </w:r>
      <w:r w:rsidR="002864CB">
        <w:t>d</w:t>
      </w:r>
      <w:r w:rsidRPr="000038F5">
        <w:t>"</w:t>
      </w:r>
      <w:r>
        <w:t>;</w:t>
      </w:r>
      <w:r w:rsidRPr="000038F5">
        <w:t xml:space="preserve"> "</w:t>
      </w:r>
      <w:r w:rsidR="003D41FF">
        <w:t>Update</w:t>
      </w:r>
      <w:r w:rsidRPr="000038F5">
        <w:t xml:space="preserve">") </w:t>
      </w:r>
    </w:p>
    <w:p w14:paraId="416B2680" w14:textId="04CF7D30" w:rsidR="008A0B51" w:rsidRDefault="008A0B51" w:rsidP="00FC1205">
      <w:pPr>
        <w:pStyle w:val="ListParagraph"/>
        <w:numPr>
          <w:ilvl w:val="0"/>
          <w:numId w:val="33"/>
        </w:numPr>
      </w:pPr>
      <w:r>
        <w:t xml:space="preserve">Select the first </w:t>
      </w:r>
      <w:proofErr w:type="spellStart"/>
      <w:r>
        <w:t>InputText</w:t>
      </w:r>
      <w:proofErr w:type="spellEnd"/>
      <w:r>
        <w:t xml:space="preserve"> for the Product Name, change the formula on the Default property to the following</w:t>
      </w:r>
    </w:p>
    <w:p w14:paraId="1D4EA8E0" w14:textId="682A8862" w:rsidR="008A0B51" w:rsidRDefault="000701B9" w:rsidP="000701B9">
      <w:pPr>
        <w:pStyle w:val="Code"/>
      </w:pPr>
      <w:r w:rsidRPr="000701B9">
        <w:t>If(</w:t>
      </w:r>
      <w:proofErr w:type="spellStart"/>
      <w:r w:rsidRPr="000701B9">
        <w:t>CurrentMode</w:t>
      </w:r>
      <w:proofErr w:type="spellEnd"/>
      <w:r w:rsidRPr="000701B9">
        <w:t>="Add", "", Gallery1.Selected.Name)</w:t>
      </w:r>
    </w:p>
    <w:p w14:paraId="62C00757" w14:textId="77777777" w:rsidR="000701B9" w:rsidRPr="007B6726" w:rsidRDefault="000701B9" w:rsidP="000701B9">
      <w:r>
        <w:t xml:space="preserve">Use the following formula if you use comma “,” as a decimal separator </w:t>
      </w:r>
    </w:p>
    <w:p w14:paraId="714E4528" w14:textId="46622F43" w:rsidR="000701B9" w:rsidRDefault="000701B9" w:rsidP="000701B9">
      <w:pPr>
        <w:pStyle w:val="Code"/>
      </w:pPr>
      <w:r w:rsidRPr="000701B9">
        <w:lastRenderedPageBreak/>
        <w:t>If(</w:t>
      </w:r>
      <w:proofErr w:type="spellStart"/>
      <w:r w:rsidRPr="000701B9">
        <w:t>CurrentMode</w:t>
      </w:r>
      <w:proofErr w:type="spellEnd"/>
      <w:r w:rsidRPr="000701B9">
        <w:t>="Add"</w:t>
      </w:r>
      <w:r>
        <w:t>;</w:t>
      </w:r>
      <w:r w:rsidRPr="000701B9">
        <w:t xml:space="preserve"> ""</w:t>
      </w:r>
      <w:r>
        <w:t>;</w:t>
      </w:r>
      <w:r w:rsidRPr="000701B9">
        <w:t xml:space="preserve"> Gallery1.Selected.Name)</w:t>
      </w:r>
    </w:p>
    <w:p w14:paraId="5DE37653" w14:textId="48CCA3C7" w:rsidR="00A32539" w:rsidRDefault="00A32539" w:rsidP="00A32539">
      <w:pPr>
        <w:pStyle w:val="ListParagraph"/>
        <w:numPr>
          <w:ilvl w:val="0"/>
          <w:numId w:val="33"/>
        </w:numPr>
      </w:pPr>
      <w:r>
        <w:t xml:space="preserve">Same way, select the second </w:t>
      </w:r>
      <w:proofErr w:type="spellStart"/>
      <w:r>
        <w:t>InputText</w:t>
      </w:r>
      <w:proofErr w:type="spellEnd"/>
      <w:r>
        <w:t xml:space="preserve"> for the Current Inventory, change the formula on the Default property to the following</w:t>
      </w:r>
    </w:p>
    <w:p w14:paraId="7A3F4283" w14:textId="428B7EB2" w:rsidR="00A32539" w:rsidRDefault="00A32539" w:rsidP="00A32539">
      <w:pPr>
        <w:pStyle w:val="Code"/>
      </w:pPr>
      <w:r w:rsidRPr="000701B9">
        <w:t>If(</w:t>
      </w:r>
      <w:proofErr w:type="spellStart"/>
      <w:r w:rsidRPr="000701B9">
        <w:t>CurrentMode</w:t>
      </w:r>
      <w:proofErr w:type="spellEnd"/>
      <w:r w:rsidRPr="000701B9">
        <w:t>="Add", "", Gallery1.Selected.</w:t>
      </w:r>
      <w:r w:rsidR="00321626">
        <w:t>CurrentInventory</w:t>
      </w:r>
      <w:r w:rsidRPr="000701B9">
        <w:t>)</w:t>
      </w:r>
    </w:p>
    <w:p w14:paraId="67E79F29" w14:textId="77777777" w:rsidR="00A32539" w:rsidRPr="007B6726" w:rsidRDefault="00A32539" w:rsidP="00A32539">
      <w:r>
        <w:t xml:space="preserve">Use the following formula if you use comma “,” as a decimal separator </w:t>
      </w:r>
    </w:p>
    <w:p w14:paraId="3BD1E699" w14:textId="56B9F956" w:rsidR="00A32539" w:rsidRDefault="00A32539" w:rsidP="00A32539">
      <w:pPr>
        <w:pStyle w:val="Code"/>
      </w:pPr>
      <w:r w:rsidRPr="000701B9">
        <w:t>If(</w:t>
      </w:r>
      <w:proofErr w:type="spellStart"/>
      <w:r w:rsidRPr="000701B9">
        <w:t>CurrentMode</w:t>
      </w:r>
      <w:proofErr w:type="spellEnd"/>
      <w:r w:rsidRPr="000701B9">
        <w:t>="Add"</w:t>
      </w:r>
      <w:r>
        <w:t>;</w:t>
      </w:r>
      <w:r w:rsidRPr="000701B9">
        <w:t xml:space="preserve"> ""</w:t>
      </w:r>
      <w:r>
        <w:t>;</w:t>
      </w:r>
      <w:r w:rsidRPr="000701B9">
        <w:t xml:space="preserve"> Gallery1.Selected.</w:t>
      </w:r>
      <w:r w:rsidR="000C0798">
        <w:t>CurrentInventory</w:t>
      </w:r>
      <w:r w:rsidRPr="000701B9">
        <w:t>)</w:t>
      </w:r>
    </w:p>
    <w:p w14:paraId="6F9EB66F" w14:textId="33BBA9BA" w:rsidR="009749A0" w:rsidRDefault="00581F61" w:rsidP="00A32539">
      <w:pPr>
        <w:pStyle w:val="ListParagraph"/>
        <w:numPr>
          <w:ilvl w:val="0"/>
          <w:numId w:val="33"/>
        </w:numPr>
      </w:pPr>
      <w:r>
        <w:t>Also</w:t>
      </w:r>
      <w:r w:rsidR="007C0DE3">
        <w:t>,</w:t>
      </w:r>
      <w:r>
        <w:t xml:space="preserve"> we want to call the </w:t>
      </w:r>
      <w:proofErr w:type="spellStart"/>
      <w:r w:rsidR="004B3657">
        <w:t>CreateProduct</w:t>
      </w:r>
      <w:proofErr w:type="spellEnd"/>
      <w:r w:rsidR="004B3657">
        <w:t xml:space="preserve"> API instead of the </w:t>
      </w:r>
      <w:proofErr w:type="spellStart"/>
      <w:r w:rsidR="004B3657">
        <w:t>UpdateProduct</w:t>
      </w:r>
      <w:proofErr w:type="spellEnd"/>
      <w:r w:rsidR="004B3657">
        <w:t xml:space="preserve"> API if we are in Add mode. </w:t>
      </w:r>
      <w:r w:rsidR="00F079AC">
        <w:t xml:space="preserve">While the Button is selected, update the formula to the following for the </w:t>
      </w:r>
      <w:proofErr w:type="spellStart"/>
      <w:r w:rsidR="00F079AC">
        <w:t>OnSelect</w:t>
      </w:r>
      <w:proofErr w:type="spellEnd"/>
      <w:r w:rsidR="00F079AC">
        <w:t xml:space="preserve"> property</w:t>
      </w:r>
    </w:p>
    <w:p w14:paraId="5BEA05A2" w14:textId="77777777" w:rsidR="00F079AC" w:rsidRDefault="00F079AC" w:rsidP="00F079AC">
      <w:pPr>
        <w:pStyle w:val="Code"/>
      </w:pPr>
      <w:r>
        <w:t>Set(</w:t>
      </w:r>
      <w:proofErr w:type="spellStart"/>
      <w:r>
        <w:t>CurrentItem</w:t>
      </w:r>
      <w:proofErr w:type="spellEnd"/>
      <w:r>
        <w:t xml:space="preserve">, {Name:TextInput1.Text, </w:t>
      </w:r>
      <w:proofErr w:type="spellStart"/>
      <w:r>
        <w:t>CurrentInventory:Value</w:t>
      </w:r>
      <w:proofErr w:type="spellEnd"/>
      <w:r>
        <w:t>(TextInput1_1.Text), Id:Gallery1.Selected.Id});</w:t>
      </w:r>
    </w:p>
    <w:p w14:paraId="65EF2539" w14:textId="3BE70DB7" w:rsidR="00F079AC" w:rsidRDefault="00F079AC" w:rsidP="00F079AC">
      <w:pPr>
        <w:pStyle w:val="Code"/>
      </w:pPr>
      <w:r>
        <w:t>If(</w:t>
      </w:r>
      <w:proofErr w:type="spellStart"/>
      <w:r>
        <w:t>CurrentMode</w:t>
      </w:r>
      <w:proofErr w:type="spellEnd"/>
      <w:r>
        <w:t xml:space="preserve">="Add", </w:t>
      </w:r>
      <w:proofErr w:type="spellStart"/>
      <w:r>
        <w:t>ProductListAPI.CreateProduct</w:t>
      </w:r>
      <w:proofErr w:type="spellEnd"/>
      <w:r>
        <w:t>(</w:t>
      </w:r>
      <w:proofErr w:type="spellStart"/>
      <w:r>
        <w:t>CurrentItem</w:t>
      </w:r>
      <w:proofErr w:type="spellEnd"/>
      <w:r>
        <w:t xml:space="preserve">), </w:t>
      </w:r>
      <w:proofErr w:type="spellStart"/>
      <w:r>
        <w:t>ProductListAPI.UpdateProduct</w:t>
      </w:r>
      <w:proofErr w:type="spellEnd"/>
      <w:r>
        <w:t xml:space="preserve">(Gallery1.Selected.Id, </w:t>
      </w:r>
      <w:proofErr w:type="spellStart"/>
      <w:r>
        <w:t>CurrentItem</w:t>
      </w:r>
      <w:proofErr w:type="spellEnd"/>
      <w:r>
        <w:t>));</w:t>
      </w:r>
    </w:p>
    <w:p w14:paraId="5ADD8E43" w14:textId="77777777" w:rsidR="005E1D1D" w:rsidRPr="007B6726" w:rsidRDefault="005E1D1D" w:rsidP="005E1D1D">
      <w:r>
        <w:t xml:space="preserve">Use the following formula if you use comma “,” as a decimal separator </w:t>
      </w:r>
    </w:p>
    <w:p w14:paraId="1B65013E" w14:textId="5C9BEAB3" w:rsidR="005E1D1D" w:rsidRDefault="005E1D1D" w:rsidP="005E1D1D">
      <w:pPr>
        <w:pStyle w:val="Code"/>
      </w:pPr>
      <w:proofErr w:type="gramStart"/>
      <w:r>
        <w:t>Set(</w:t>
      </w:r>
      <w:proofErr w:type="spellStart"/>
      <w:proofErr w:type="gramEnd"/>
      <w:r>
        <w:t>CurrentItem</w:t>
      </w:r>
      <w:proofErr w:type="spellEnd"/>
      <w:r>
        <w:t xml:space="preserve">, {Name:TextInput1.Text; </w:t>
      </w:r>
      <w:proofErr w:type="spellStart"/>
      <w:r>
        <w:t>CurrentInventory:Value</w:t>
      </w:r>
      <w:proofErr w:type="spellEnd"/>
      <w:r>
        <w:t>(TextInput1_1.Text); Id:Gallery1.Selected.Id});;</w:t>
      </w:r>
    </w:p>
    <w:p w14:paraId="0CED6B43" w14:textId="51DAB94B" w:rsidR="005E1D1D" w:rsidRDefault="005E1D1D" w:rsidP="005E1D1D">
      <w:pPr>
        <w:pStyle w:val="Code"/>
      </w:pPr>
      <w:proofErr w:type="gramStart"/>
      <w:r>
        <w:t>If(</w:t>
      </w:r>
      <w:proofErr w:type="spellStart"/>
      <w:proofErr w:type="gramEnd"/>
      <w:r>
        <w:t>CurrentMode</w:t>
      </w:r>
      <w:proofErr w:type="spellEnd"/>
      <w:r>
        <w:t xml:space="preserve">="Add"; </w:t>
      </w:r>
      <w:proofErr w:type="spellStart"/>
      <w:r>
        <w:t>ProductListAPI.CreateProduct</w:t>
      </w:r>
      <w:proofErr w:type="spellEnd"/>
      <w:r>
        <w:t>(</w:t>
      </w:r>
      <w:proofErr w:type="spellStart"/>
      <w:r>
        <w:t>CurrentItem</w:t>
      </w:r>
      <w:proofErr w:type="spellEnd"/>
      <w:r>
        <w:t xml:space="preserve">); </w:t>
      </w:r>
      <w:proofErr w:type="spellStart"/>
      <w:r>
        <w:t>ProductListAPI.UpdateProduct</w:t>
      </w:r>
      <w:proofErr w:type="spellEnd"/>
      <w:r>
        <w:t xml:space="preserve">(Gallery1.Selected.Id; </w:t>
      </w:r>
      <w:proofErr w:type="spellStart"/>
      <w:r>
        <w:t>CurrentItem</w:t>
      </w:r>
      <w:proofErr w:type="spellEnd"/>
      <w:r>
        <w:t>));;</w:t>
      </w:r>
    </w:p>
    <w:p w14:paraId="22D1D4D6" w14:textId="77777777" w:rsidR="00163FCC" w:rsidRDefault="00163FCC" w:rsidP="00A32539">
      <w:pPr>
        <w:pStyle w:val="ListParagraph"/>
        <w:numPr>
          <w:ilvl w:val="0"/>
          <w:numId w:val="33"/>
        </w:numPr>
      </w:pPr>
      <w:r>
        <w:t xml:space="preserve">Click on the </w:t>
      </w:r>
      <w:proofErr w:type="spellStart"/>
      <w:r>
        <w:t>MainScreen</w:t>
      </w:r>
      <w:proofErr w:type="spellEnd"/>
      <w:r>
        <w:t xml:space="preserve"> in the Tree View to make it the active screen</w:t>
      </w:r>
    </w:p>
    <w:p w14:paraId="66247373" w14:textId="77777777" w:rsidR="00252C09" w:rsidRDefault="00252C09" w:rsidP="00A32539">
      <w:pPr>
        <w:pStyle w:val="ListParagraph"/>
        <w:numPr>
          <w:ilvl w:val="0"/>
          <w:numId w:val="33"/>
        </w:numPr>
      </w:pPr>
      <w:r>
        <w:t>Click the Play button to run the app in the upper right corner</w:t>
      </w:r>
    </w:p>
    <w:p w14:paraId="1F6DEE60" w14:textId="77777777" w:rsidR="00252C09" w:rsidRDefault="00252C09" w:rsidP="00252C09">
      <w:pPr>
        <w:ind w:left="792"/>
      </w:pPr>
      <w:r>
        <w:rPr>
          <w:noProof/>
        </w:rPr>
        <w:drawing>
          <wp:inline distT="0" distB="0" distL="0" distR="0" wp14:anchorId="3C252C1B" wp14:editId="7919D847">
            <wp:extent cx="2388637" cy="855465"/>
            <wp:effectExtent l="19050" t="19050" r="12065" b="209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411126" cy="863519"/>
                    </a:xfrm>
                    <a:prstGeom prst="rect">
                      <a:avLst/>
                    </a:prstGeom>
                    <a:ln>
                      <a:solidFill>
                        <a:schemeClr val="accent1"/>
                      </a:solidFill>
                    </a:ln>
                  </pic:spPr>
                </pic:pic>
              </a:graphicData>
            </a:graphic>
          </wp:inline>
        </w:drawing>
      </w:r>
    </w:p>
    <w:p w14:paraId="575EAC6B" w14:textId="74B4C47B" w:rsidR="00252C09" w:rsidRDefault="00252C09" w:rsidP="00A32539">
      <w:pPr>
        <w:pStyle w:val="ListParagraph"/>
        <w:numPr>
          <w:ilvl w:val="0"/>
          <w:numId w:val="33"/>
        </w:numPr>
      </w:pPr>
      <w:r>
        <w:t xml:space="preserve">Click on the </w:t>
      </w:r>
      <w:r w:rsidR="00163FCC">
        <w:t xml:space="preserve">Add </w:t>
      </w:r>
      <w:r>
        <w:t xml:space="preserve">icon on </w:t>
      </w:r>
      <w:r w:rsidR="00163FCC">
        <w:t xml:space="preserve">the top </w:t>
      </w:r>
      <w:r>
        <w:t xml:space="preserve">to navigate to the </w:t>
      </w:r>
      <w:r w:rsidR="00163FCC">
        <w:t xml:space="preserve">add </w:t>
      </w:r>
      <w:r>
        <w:t>page</w:t>
      </w:r>
    </w:p>
    <w:p w14:paraId="66097304" w14:textId="77777777" w:rsidR="00252C09" w:rsidRDefault="00252C09" w:rsidP="00A32539">
      <w:pPr>
        <w:pStyle w:val="ListParagraph"/>
        <w:numPr>
          <w:ilvl w:val="0"/>
          <w:numId w:val="33"/>
        </w:numPr>
      </w:pPr>
      <w:r>
        <w:t>Click the Delete button, you should return to the list with the item removed</w:t>
      </w:r>
    </w:p>
    <w:p w14:paraId="138E3ABF" w14:textId="77777777" w:rsidR="00252C09" w:rsidRDefault="00252C09" w:rsidP="00A32539">
      <w:pPr>
        <w:pStyle w:val="ListParagraph"/>
        <w:numPr>
          <w:ilvl w:val="0"/>
          <w:numId w:val="33"/>
        </w:numPr>
      </w:pPr>
      <w:r>
        <w:t>Click on the Detail icon on another item</w:t>
      </w:r>
    </w:p>
    <w:p w14:paraId="52706024" w14:textId="77777777" w:rsidR="00252C09" w:rsidRDefault="00252C09" w:rsidP="00A32539">
      <w:pPr>
        <w:pStyle w:val="ListParagraph"/>
        <w:numPr>
          <w:ilvl w:val="0"/>
          <w:numId w:val="33"/>
        </w:numPr>
      </w:pPr>
      <w:r>
        <w:t>Change the values and click Save, then click the Back icon and review the revised value in the list</w:t>
      </w:r>
    </w:p>
    <w:p w14:paraId="1F6C8C2E" w14:textId="77777777" w:rsidR="00E242B5" w:rsidRDefault="00E242B5">
      <w:pPr>
        <w:spacing w:after="200"/>
        <w:ind w:left="0" w:right="0"/>
        <w:rPr>
          <w:rFonts w:ascii="Calibri" w:hAnsi="Calibri"/>
          <w:b/>
          <w:sz w:val="36"/>
          <w:szCs w:val="36"/>
        </w:rPr>
      </w:pPr>
      <w:r>
        <w:br w:type="page"/>
      </w:r>
    </w:p>
    <w:p w14:paraId="7A242335" w14:textId="3799B975" w:rsidR="00DD5AC3" w:rsidRDefault="00DD5AC3" w:rsidP="00DD5AC3">
      <w:pPr>
        <w:pStyle w:val="Heading3"/>
      </w:pPr>
      <w:bookmarkStart w:id="32" w:name="_Toc31754802"/>
      <w:r>
        <w:lastRenderedPageBreak/>
        <w:t xml:space="preserve">Task </w:t>
      </w:r>
      <w:r w:rsidR="00870AED">
        <w:t>6</w:t>
      </w:r>
      <w:r>
        <w:t>:</w:t>
      </w:r>
      <w:r w:rsidRPr="00DC421F">
        <w:t xml:space="preserve"> </w:t>
      </w:r>
      <w:r>
        <w:t>[Optional] Run the same app on your phone (iOS or Android)</w:t>
      </w:r>
      <w:bookmarkEnd w:id="32"/>
    </w:p>
    <w:p w14:paraId="6C153792" w14:textId="41325777" w:rsidR="00815AB5" w:rsidRDefault="00815AB5" w:rsidP="00815AB5">
      <w:pPr>
        <w:pStyle w:val="ListParagraph"/>
        <w:numPr>
          <w:ilvl w:val="0"/>
          <w:numId w:val="38"/>
        </w:numPr>
      </w:pPr>
      <w:r>
        <w:t>Download the Power</w:t>
      </w:r>
      <w:r w:rsidR="00B8186D">
        <w:t xml:space="preserve"> </w:t>
      </w:r>
      <w:r>
        <w:t>Apps client app from th</w:t>
      </w:r>
      <w:r w:rsidR="00030836">
        <w:t>e iOS or Android store</w:t>
      </w:r>
      <w:r w:rsidR="00C738DC">
        <w:t xml:space="preserve"> or from the links below</w:t>
      </w:r>
    </w:p>
    <w:p w14:paraId="3561FE82" w14:textId="20F07D08" w:rsidR="00030836" w:rsidRDefault="00030836" w:rsidP="00030836">
      <w:pPr>
        <w:pStyle w:val="ListParagraph"/>
        <w:numPr>
          <w:ilvl w:val="1"/>
          <w:numId w:val="38"/>
        </w:numPr>
      </w:pPr>
      <w:r>
        <w:t xml:space="preserve">iOS: </w:t>
      </w:r>
      <w:hyperlink r:id="rId117" w:history="1">
        <w:r w:rsidRPr="00C30A17">
          <w:rPr>
            <w:rStyle w:val="Hyperlink"/>
          </w:rPr>
          <w:t>https://aka.ms/powerappsios</w:t>
        </w:r>
      </w:hyperlink>
      <w:r>
        <w:t xml:space="preserve"> </w:t>
      </w:r>
    </w:p>
    <w:p w14:paraId="5FA34038" w14:textId="4DF2FB4C" w:rsidR="00030836" w:rsidRDefault="00030836" w:rsidP="00030836">
      <w:pPr>
        <w:pStyle w:val="ListParagraph"/>
        <w:numPr>
          <w:ilvl w:val="1"/>
          <w:numId w:val="38"/>
        </w:numPr>
      </w:pPr>
      <w:r>
        <w:t xml:space="preserve">Android: </w:t>
      </w:r>
      <w:hyperlink r:id="rId118" w:history="1">
        <w:r w:rsidR="00C738DC" w:rsidRPr="00C30A17">
          <w:rPr>
            <w:rStyle w:val="Hyperlink"/>
          </w:rPr>
          <w:t>https://aka.ms/powerappsandroid</w:t>
        </w:r>
      </w:hyperlink>
      <w:r w:rsidR="00C738DC">
        <w:t xml:space="preserve"> </w:t>
      </w:r>
    </w:p>
    <w:p w14:paraId="489F0CA4" w14:textId="5BDC6769" w:rsidR="00C738DC" w:rsidRDefault="00C738DC" w:rsidP="00C738DC">
      <w:pPr>
        <w:pStyle w:val="ListParagraph"/>
        <w:numPr>
          <w:ilvl w:val="0"/>
          <w:numId w:val="38"/>
        </w:numPr>
      </w:pPr>
      <w:r>
        <w:t>Login on the app using the same credentials used for this lab and run the app</w:t>
      </w:r>
    </w:p>
    <w:p w14:paraId="18D8F5E3" w14:textId="788AABAF" w:rsidR="003F5FBE" w:rsidRPr="00627463" w:rsidRDefault="000D7BD9" w:rsidP="00627463">
      <w:pPr>
        <w:pStyle w:val="Heading2"/>
        <w:rPr>
          <w:shd w:val="clear" w:color="auto" w:fill="FFFFFF"/>
        </w:rPr>
      </w:pPr>
      <w:bookmarkStart w:id="33" w:name="_Toc31754803"/>
      <w:r>
        <w:rPr>
          <w:shd w:val="clear" w:color="auto" w:fill="FFFFFF"/>
        </w:rPr>
        <w:lastRenderedPageBreak/>
        <w:t xml:space="preserve">Bonus Lab </w:t>
      </w:r>
      <w:r w:rsidR="00EE7269">
        <w:rPr>
          <w:shd w:val="clear" w:color="auto" w:fill="FFFFFF"/>
        </w:rPr>
        <w:t>5</w:t>
      </w:r>
      <w:r w:rsidR="002257C4" w:rsidRPr="00EE7269">
        <w:rPr>
          <w:shd w:val="clear" w:color="auto" w:fill="FFFFFF"/>
        </w:rPr>
        <w:t>: [Optional] Enable the app to support Application Lifecycle Management (ALM)</w:t>
      </w:r>
      <w:r>
        <w:rPr>
          <w:shd w:val="clear" w:color="auto" w:fill="FFFFFF"/>
        </w:rPr>
        <w:t xml:space="preserve"> and setup Azure DevOps</w:t>
      </w:r>
      <w:bookmarkEnd w:id="33"/>
    </w:p>
    <w:sdt>
      <w:sdtPr>
        <w:rPr>
          <w:rFonts w:ascii="Cambria" w:hAnsi="Cambria"/>
          <w:b w:val="0"/>
          <w:sz w:val="22"/>
          <w:szCs w:val="23"/>
        </w:rPr>
        <w:id w:val="1161897759"/>
        <w:docPartObj>
          <w:docPartGallery w:val="Table of Contents"/>
          <w:docPartUnique/>
        </w:docPartObj>
      </w:sdtPr>
      <w:sdtEndPr>
        <w:rPr>
          <w:bCs/>
          <w:noProof/>
        </w:rPr>
      </w:sdtEndPr>
      <w:sdtContent>
        <w:p w14:paraId="7DE390B5" w14:textId="77777777" w:rsidR="003F5FBE" w:rsidRDefault="003F5FBE" w:rsidP="003F5FBE">
          <w:pPr>
            <w:pStyle w:val="TOCHeading"/>
          </w:pPr>
          <w:r>
            <w:t>Contents</w:t>
          </w:r>
        </w:p>
        <w:p w14:paraId="1E3375F4" w14:textId="01DC111B" w:rsidR="003F5FBE" w:rsidRDefault="003F5FBE" w:rsidP="003F5FB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1744588" w:history="1">
            <w:r w:rsidRPr="00E00BBB">
              <w:rPr>
                <w:rStyle w:val="Hyperlink"/>
                <w:noProof/>
              </w:rPr>
              <w:t>Set up Azure DevOps Subscription</w:t>
            </w:r>
            <w:r>
              <w:rPr>
                <w:noProof/>
                <w:webHidden/>
              </w:rPr>
              <w:tab/>
            </w:r>
            <w:r>
              <w:rPr>
                <w:noProof/>
                <w:webHidden/>
              </w:rPr>
              <w:fldChar w:fldCharType="begin"/>
            </w:r>
            <w:r>
              <w:rPr>
                <w:noProof/>
                <w:webHidden/>
              </w:rPr>
              <w:instrText xml:space="preserve"> PAGEREF _Toc31744588 \h </w:instrText>
            </w:r>
            <w:r>
              <w:rPr>
                <w:noProof/>
                <w:webHidden/>
              </w:rPr>
            </w:r>
            <w:r>
              <w:rPr>
                <w:noProof/>
                <w:webHidden/>
              </w:rPr>
              <w:fldChar w:fldCharType="separate"/>
            </w:r>
            <w:r w:rsidR="00B022E2">
              <w:rPr>
                <w:noProof/>
                <w:webHidden/>
              </w:rPr>
              <w:t>35</w:t>
            </w:r>
            <w:r>
              <w:rPr>
                <w:noProof/>
                <w:webHidden/>
              </w:rPr>
              <w:fldChar w:fldCharType="end"/>
            </w:r>
          </w:hyperlink>
        </w:p>
        <w:p w14:paraId="3740D168" w14:textId="086AAEE1" w:rsidR="003F5FBE" w:rsidRDefault="002A5206" w:rsidP="003F5FBE">
          <w:pPr>
            <w:pStyle w:val="TOC1"/>
            <w:tabs>
              <w:tab w:val="right" w:leader="dot" w:pos="9350"/>
            </w:tabs>
            <w:rPr>
              <w:rFonts w:eastAsiaTheme="minorEastAsia"/>
              <w:noProof/>
            </w:rPr>
          </w:pPr>
          <w:hyperlink w:anchor="_Toc31744589" w:history="1">
            <w:r w:rsidR="003F5FBE" w:rsidRPr="00E00BBB">
              <w:rPr>
                <w:rStyle w:val="Hyperlink"/>
                <w:noProof/>
              </w:rPr>
              <w:t>Install the PowerApps Build Tools</w:t>
            </w:r>
            <w:r w:rsidR="003F5FBE">
              <w:rPr>
                <w:noProof/>
                <w:webHidden/>
              </w:rPr>
              <w:tab/>
            </w:r>
            <w:r w:rsidR="003F5FBE">
              <w:rPr>
                <w:noProof/>
                <w:webHidden/>
              </w:rPr>
              <w:fldChar w:fldCharType="begin"/>
            </w:r>
            <w:r w:rsidR="003F5FBE">
              <w:rPr>
                <w:noProof/>
                <w:webHidden/>
              </w:rPr>
              <w:instrText xml:space="preserve"> PAGEREF _Toc31744589 \h </w:instrText>
            </w:r>
            <w:r w:rsidR="003F5FBE">
              <w:rPr>
                <w:noProof/>
                <w:webHidden/>
              </w:rPr>
            </w:r>
            <w:r w:rsidR="003F5FBE">
              <w:rPr>
                <w:noProof/>
                <w:webHidden/>
              </w:rPr>
              <w:fldChar w:fldCharType="separate"/>
            </w:r>
            <w:r w:rsidR="00B022E2">
              <w:rPr>
                <w:noProof/>
                <w:webHidden/>
              </w:rPr>
              <w:t>42</w:t>
            </w:r>
            <w:r w:rsidR="003F5FBE">
              <w:rPr>
                <w:noProof/>
                <w:webHidden/>
              </w:rPr>
              <w:fldChar w:fldCharType="end"/>
            </w:r>
          </w:hyperlink>
        </w:p>
        <w:p w14:paraId="4CAE4C5C" w14:textId="119BEF2B" w:rsidR="003F5FBE" w:rsidRDefault="002A5206" w:rsidP="003F5FBE">
          <w:pPr>
            <w:pStyle w:val="TOC1"/>
            <w:tabs>
              <w:tab w:val="right" w:leader="dot" w:pos="9350"/>
            </w:tabs>
            <w:rPr>
              <w:rFonts w:eastAsiaTheme="minorEastAsia"/>
              <w:noProof/>
            </w:rPr>
          </w:pPr>
          <w:hyperlink w:anchor="_Toc31744590" w:history="1">
            <w:r w:rsidR="003F5FBE" w:rsidRPr="00E00BBB">
              <w:rPr>
                <w:rStyle w:val="Hyperlink"/>
                <w:noProof/>
              </w:rPr>
              <w:t>Create Production Environment</w:t>
            </w:r>
            <w:r w:rsidR="003F5FBE">
              <w:rPr>
                <w:noProof/>
                <w:webHidden/>
              </w:rPr>
              <w:tab/>
            </w:r>
            <w:r w:rsidR="003F5FBE">
              <w:rPr>
                <w:noProof/>
                <w:webHidden/>
              </w:rPr>
              <w:fldChar w:fldCharType="begin"/>
            </w:r>
            <w:r w:rsidR="003F5FBE">
              <w:rPr>
                <w:noProof/>
                <w:webHidden/>
              </w:rPr>
              <w:instrText xml:space="preserve"> PAGEREF _Toc31744590 \h </w:instrText>
            </w:r>
            <w:r w:rsidR="003F5FBE">
              <w:rPr>
                <w:noProof/>
                <w:webHidden/>
              </w:rPr>
            </w:r>
            <w:r w:rsidR="003F5FBE">
              <w:rPr>
                <w:noProof/>
                <w:webHidden/>
              </w:rPr>
              <w:fldChar w:fldCharType="separate"/>
            </w:r>
            <w:r w:rsidR="00B022E2">
              <w:rPr>
                <w:noProof/>
                <w:webHidden/>
              </w:rPr>
              <w:t>48</w:t>
            </w:r>
            <w:r w:rsidR="003F5FBE">
              <w:rPr>
                <w:noProof/>
                <w:webHidden/>
              </w:rPr>
              <w:fldChar w:fldCharType="end"/>
            </w:r>
          </w:hyperlink>
        </w:p>
        <w:p w14:paraId="55B44D7F" w14:textId="0F4487A6" w:rsidR="003F5FBE" w:rsidRDefault="002A5206" w:rsidP="003F5FBE">
          <w:pPr>
            <w:pStyle w:val="TOC1"/>
            <w:tabs>
              <w:tab w:val="right" w:leader="dot" w:pos="9350"/>
            </w:tabs>
            <w:rPr>
              <w:rFonts w:eastAsiaTheme="minorEastAsia"/>
              <w:noProof/>
            </w:rPr>
          </w:pPr>
          <w:hyperlink w:anchor="_Toc31744591" w:history="1">
            <w:r w:rsidR="003F5FBE" w:rsidRPr="00E00BBB">
              <w:rPr>
                <w:rStyle w:val="Hyperlink"/>
                <w:noProof/>
              </w:rPr>
              <w:t>Package your App</w:t>
            </w:r>
            <w:r w:rsidR="003F5FBE">
              <w:rPr>
                <w:noProof/>
                <w:webHidden/>
              </w:rPr>
              <w:tab/>
            </w:r>
            <w:r w:rsidR="003F5FBE">
              <w:rPr>
                <w:noProof/>
                <w:webHidden/>
              </w:rPr>
              <w:fldChar w:fldCharType="begin"/>
            </w:r>
            <w:r w:rsidR="003F5FBE">
              <w:rPr>
                <w:noProof/>
                <w:webHidden/>
              </w:rPr>
              <w:instrText xml:space="preserve"> PAGEREF _Toc31744591 \h </w:instrText>
            </w:r>
            <w:r w:rsidR="003F5FBE">
              <w:rPr>
                <w:noProof/>
                <w:webHidden/>
              </w:rPr>
            </w:r>
            <w:r w:rsidR="003F5FBE">
              <w:rPr>
                <w:noProof/>
                <w:webHidden/>
              </w:rPr>
              <w:fldChar w:fldCharType="separate"/>
            </w:r>
            <w:r w:rsidR="00B022E2">
              <w:rPr>
                <w:noProof/>
                <w:webHidden/>
              </w:rPr>
              <w:t>51</w:t>
            </w:r>
            <w:r w:rsidR="003F5FBE">
              <w:rPr>
                <w:noProof/>
                <w:webHidden/>
              </w:rPr>
              <w:fldChar w:fldCharType="end"/>
            </w:r>
          </w:hyperlink>
        </w:p>
        <w:p w14:paraId="010DE672" w14:textId="5BEACFFF" w:rsidR="003F5FBE" w:rsidRDefault="002A5206" w:rsidP="003F5FBE">
          <w:pPr>
            <w:pStyle w:val="TOC2"/>
            <w:tabs>
              <w:tab w:val="right" w:leader="dot" w:pos="9350"/>
            </w:tabs>
            <w:rPr>
              <w:noProof/>
            </w:rPr>
          </w:pPr>
          <w:hyperlink w:anchor="_Toc31744592" w:history="1">
            <w:r w:rsidR="003F5FBE" w:rsidRPr="00E00BBB">
              <w:rPr>
                <w:rStyle w:val="Hyperlink"/>
                <w:noProof/>
              </w:rPr>
              <w:t>Create Solution and Publisher</w:t>
            </w:r>
            <w:r w:rsidR="003F5FBE">
              <w:rPr>
                <w:noProof/>
                <w:webHidden/>
              </w:rPr>
              <w:tab/>
            </w:r>
            <w:r w:rsidR="003F5FBE">
              <w:rPr>
                <w:noProof/>
                <w:webHidden/>
              </w:rPr>
              <w:fldChar w:fldCharType="begin"/>
            </w:r>
            <w:r w:rsidR="003F5FBE">
              <w:rPr>
                <w:noProof/>
                <w:webHidden/>
              </w:rPr>
              <w:instrText xml:space="preserve"> PAGEREF _Toc31744592 \h </w:instrText>
            </w:r>
            <w:r w:rsidR="003F5FBE">
              <w:rPr>
                <w:noProof/>
                <w:webHidden/>
              </w:rPr>
            </w:r>
            <w:r w:rsidR="003F5FBE">
              <w:rPr>
                <w:noProof/>
                <w:webHidden/>
              </w:rPr>
              <w:fldChar w:fldCharType="separate"/>
            </w:r>
            <w:r w:rsidR="00B022E2">
              <w:rPr>
                <w:noProof/>
                <w:webHidden/>
              </w:rPr>
              <w:t>52</w:t>
            </w:r>
            <w:r w:rsidR="003F5FBE">
              <w:rPr>
                <w:noProof/>
                <w:webHidden/>
              </w:rPr>
              <w:fldChar w:fldCharType="end"/>
            </w:r>
          </w:hyperlink>
        </w:p>
        <w:p w14:paraId="0D4E46B5" w14:textId="08FEE834" w:rsidR="003F5FBE" w:rsidRDefault="002A5206" w:rsidP="003F5FBE">
          <w:pPr>
            <w:pStyle w:val="TOC2"/>
            <w:tabs>
              <w:tab w:val="right" w:leader="dot" w:pos="9350"/>
            </w:tabs>
            <w:rPr>
              <w:noProof/>
            </w:rPr>
          </w:pPr>
          <w:hyperlink w:anchor="_Toc31744593" w:history="1">
            <w:r w:rsidR="003F5FBE" w:rsidRPr="00E00BBB">
              <w:rPr>
                <w:rStyle w:val="Hyperlink"/>
                <w:noProof/>
              </w:rPr>
              <w:t>Add App to the Solution</w:t>
            </w:r>
            <w:r w:rsidR="003F5FBE">
              <w:rPr>
                <w:noProof/>
                <w:webHidden/>
              </w:rPr>
              <w:tab/>
            </w:r>
            <w:r w:rsidR="003F5FBE">
              <w:rPr>
                <w:noProof/>
                <w:webHidden/>
              </w:rPr>
              <w:fldChar w:fldCharType="begin"/>
            </w:r>
            <w:r w:rsidR="003F5FBE">
              <w:rPr>
                <w:noProof/>
                <w:webHidden/>
              </w:rPr>
              <w:instrText xml:space="preserve"> PAGEREF _Toc31744593 \h </w:instrText>
            </w:r>
            <w:r w:rsidR="003F5FBE">
              <w:rPr>
                <w:noProof/>
                <w:webHidden/>
              </w:rPr>
            </w:r>
            <w:r w:rsidR="003F5FBE">
              <w:rPr>
                <w:noProof/>
                <w:webHidden/>
              </w:rPr>
              <w:fldChar w:fldCharType="separate"/>
            </w:r>
            <w:r w:rsidR="00B022E2">
              <w:rPr>
                <w:noProof/>
                <w:webHidden/>
              </w:rPr>
              <w:t>56</w:t>
            </w:r>
            <w:r w:rsidR="003F5FBE">
              <w:rPr>
                <w:noProof/>
                <w:webHidden/>
              </w:rPr>
              <w:fldChar w:fldCharType="end"/>
            </w:r>
          </w:hyperlink>
        </w:p>
        <w:p w14:paraId="0EFB5670" w14:textId="53DB2AC5" w:rsidR="003F5FBE" w:rsidRDefault="002A5206" w:rsidP="003F5FBE">
          <w:pPr>
            <w:pStyle w:val="TOC1"/>
            <w:tabs>
              <w:tab w:val="right" w:leader="dot" w:pos="9350"/>
            </w:tabs>
            <w:rPr>
              <w:rFonts w:eastAsiaTheme="minorEastAsia"/>
              <w:noProof/>
            </w:rPr>
          </w:pPr>
          <w:hyperlink w:anchor="_Toc31744594" w:history="1">
            <w:r w:rsidR="003F5FBE" w:rsidRPr="00E00BBB">
              <w:rPr>
                <w:rStyle w:val="Hyperlink"/>
                <w:noProof/>
              </w:rPr>
              <w:t>Create Custom Connector in downstream environment</w:t>
            </w:r>
            <w:r w:rsidR="003F5FBE">
              <w:rPr>
                <w:noProof/>
                <w:webHidden/>
              </w:rPr>
              <w:tab/>
            </w:r>
            <w:r w:rsidR="003F5FBE">
              <w:rPr>
                <w:noProof/>
                <w:webHidden/>
              </w:rPr>
              <w:fldChar w:fldCharType="begin"/>
            </w:r>
            <w:r w:rsidR="003F5FBE">
              <w:rPr>
                <w:noProof/>
                <w:webHidden/>
              </w:rPr>
              <w:instrText xml:space="preserve"> PAGEREF _Toc31744594 \h </w:instrText>
            </w:r>
            <w:r w:rsidR="003F5FBE">
              <w:rPr>
                <w:noProof/>
                <w:webHidden/>
              </w:rPr>
            </w:r>
            <w:r w:rsidR="003F5FBE">
              <w:rPr>
                <w:noProof/>
                <w:webHidden/>
              </w:rPr>
              <w:fldChar w:fldCharType="separate"/>
            </w:r>
            <w:r w:rsidR="00B022E2">
              <w:rPr>
                <w:noProof/>
                <w:webHidden/>
              </w:rPr>
              <w:t>58</w:t>
            </w:r>
            <w:r w:rsidR="003F5FBE">
              <w:rPr>
                <w:noProof/>
                <w:webHidden/>
              </w:rPr>
              <w:fldChar w:fldCharType="end"/>
            </w:r>
          </w:hyperlink>
        </w:p>
        <w:p w14:paraId="5B2FCD02" w14:textId="40EFCA97" w:rsidR="003F5FBE" w:rsidRDefault="002A5206" w:rsidP="003F5FBE">
          <w:pPr>
            <w:pStyle w:val="TOC1"/>
            <w:tabs>
              <w:tab w:val="right" w:leader="dot" w:pos="9350"/>
            </w:tabs>
            <w:rPr>
              <w:rFonts w:eastAsiaTheme="minorEastAsia"/>
              <w:noProof/>
            </w:rPr>
          </w:pPr>
          <w:hyperlink w:anchor="_Toc31744595" w:history="1">
            <w:r w:rsidR="003F5FBE" w:rsidRPr="00E00BBB">
              <w:rPr>
                <w:rStyle w:val="Hyperlink"/>
                <w:noProof/>
              </w:rPr>
              <w:t>Create Build Pipeline – Export Solution from Development Environment</w:t>
            </w:r>
            <w:r w:rsidR="003F5FBE">
              <w:rPr>
                <w:noProof/>
                <w:webHidden/>
              </w:rPr>
              <w:tab/>
            </w:r>
            <w:r w:rsidR="003F5FBE">
              <w:rPr>
                <w:noProof/>
                <w:webHidden/>
              </w:rPr>
              <w:fldChar w:fldCharType="begin"/>
            </w:r>
            <w:r w:rsidR="003F5FBE">
              <w:rPr>
                <w:noProof/>
                <w:webHidden/>
              </w:rPr>
              <w:instrText xml:space="preserve"> PAGEREF _Toc31744595 \h </w:instrText>
            </w:r>
            <w:r w:rsidR="003F5FBE">
              <w:rPr>
                <w:noProof/>
                <w:webHidden/>
              </w:rPr>
            </w:r>
            <w:r w:rsidR="003F5FBE">
              <w:rPr>
                <w:noProof/>
                <w:webHidden/>
              </w:rPr>
              <w:fldChar w:fldCharType="separate"/>
            </w:r>
            <w:r w:rsidR="00B022E2">
              <w:rPr>
                <w:noProof/>
                <w:webHidden/>
              </w:rPr>
              <w:t>59</w:t>
            </w:r>
            <w:r w:rsidR="003F5FBE">
              <w:rPr>
                <w:noProof/>
                <w:webHidden/>
              </w:rPr>
              <w:fldChar w:fldCharType="end"/>
            </w:r>
          </w:hyperlink>
        </w:p>
        <w:p w14:paraId="53D89E67" w14:textId="72B44B2F" w:rsidR="003F5FBE" w:rsidRDefault="002A5206" w:rsidP="003F5FBE">
          <w:pPr>
            <w:pStyle w:val="TOC1"/>
            <w:tabs>
              <w:tab w:val="right" w:leader="dot" w:pos="9350"/>
            </w:tabs>
            <w:rPr>
              <w:rFonts w:eastAsiaTheme="minorEastAsia"/>
              <w:noProof/>
            </w:rPr>
          </w:pPr>
          <w:hyperlink w:anchor="_Toc31744596" w:history="1">
            <w:r w:rsidR="003F5FBE" w:rsidRPr="00E00BBB">
              <w:rPr>
                <w:rStyle w:val="Hyperlink"/>
                <w:noProof/>
              </w:rPr>
              <w:t>Create Release Pipeline</w:t>
            </w:r>
            <w:r w:rsidR="003F5FBE">
              <w:rPr>
                <w:noProof/>
                <w:webHidden/>
              </w:rPr>
              <w:tab/>
            </w:r>
            <w:r w:rsidR="003F5FBE">
              <w:rPr>
                <w:noProof/>
                <w:webHidden/>
              </w:rPr>
              <w:fldChar w:fldCharType="begin"/>
            </w:r>
            <w:r w:rsidR="003F5FBE">
              <w:rPr>
                <w:noProof/>
                <w:webHidden/>
              </w:rPr>
              <w:instrText xml:space="preserve"> PAGEREF _Toc31744596 \h </w:instrText>
            </w:r>
            <w:r w:rsidR="003F5FBE">
              <w:rPr>
                <w:noProof/>
                <w:webHidden/>
              </w:rPr>
            </w:r>
            <w:r w:rsidR="003F5FBE">
              <w:rPr>
                <w:noProof/>
                <w:webHidden/>
              </w:rPr>
              <w:fldChar w:fldCharType="separate"/>
            </w:r>
            <w:r w:rsidR="00B022E2">
              <w:rPr>
                <w:noProof/>
                <w:webHidden/>
              </w:rPr>
              <w:t>75</w:t>
            </w:r>
            <w:r w:rsidR="003F5FBE">
              <w:rPr>
                <w:noProof/>
                <w:webHidden/>
              </w:rPr>
              <w:fldChar w:fldCharType="end"/>
            </w:r>
          </w:hyperlink>
        </w:p>
        <w:p w14:paraId="3841C151" w14:textId="77777777" w:rsidR="003F5FBE" w:rsidRDefault="003F5FBE" w:rsidP="003F5FBE">
          <w:r>
            <w:rPr>
              <w:b/>
              <w:bCs/>
              <w:noProof/>
            </w:rPr>
            <w:fldChar w:fldCharType="end"/>
          </w:r>
        </w:p>
      </w:sdtContent>
    </w:sdt>
    <w:p w14:paraId="5C529158" w14:textId="77777777" w:rsidR="003F5FBE" w:rsidRDefault="003F5FBE" w:rsidP="003F5FBE">
      <w:pPr>
        <w:pStyle w:val="Heading1"/>
      </w:pPr>
      <w:bookmarkStart w:id="34" w:name="_Toc31744588"/>
      <w:bookmarkStart w:id="35" w:name="_Toc31754804"/>
      <w:r>
        <w:lastRenderedPageBreak/>
        <w:t>Set up Azure DevOps Subscription</w:t>
      </w:r>
      <w:bookmarkEnd w:id="34"/>
      <w:bookmarkEnd w:id="35"/>
    </w:p>
    <w:p w14:paraId="669EB8C1" w14:textId="0B153A0D" w:rsidR="003F5FBE" w:rsidRDefault="003F5FBE" w:rsidP="003F5FBE">
      <w:pPr>
        <w:pStyle w:val="ListParagraph"/>
        <w:numPr>
          <w:ilvl w:val="0"/>
          <w:numId w:val="43"/>
        </w:numPr>
        <w:spacing w:after="160" w:line="259" w:lineRule="auto"/>
        <w:ind w:right="0"/>
      </w:pPr>
      <w:r>
        <w:t xml:space="preserve">Visit </w:t>
      </w:r>
      <w:hyperlink r:id="rId119">
        <w:r w:rsidRPr="79778DC9">
          <w:rPr>
            <w:rStyle w:val="Hyperlink"/>
          </w:rPr>
          <w:t>https://dev.azure.com/</w:t>
        </w:r>
      </w:hyperlink>
      <w:r>
        <w:t xml:space="preserve"> and click on the Sign In to Azure DevOps link (NOTE: Use a private/incognito browsing session</w:t>
      </w:r>
      <w:r w:rsidR="00277C70">
        <w:t xml:space="preserve"> to setup your own</w:t>
      </w:r>
      <w:r w:rsidR="00E40AA5">
        <w:t xml:space="preserve"> organization if you do not already have one</w:t>
      </w:r>
      <w:r>
        <w:t>)</w:t>
      </w:r>
      <w:r>
        <w:br/>
      </w:r>
      <w:r>
        <w:rPr>
          <w:noProof/>
        </w:rPr>
        <w:drawing>
          <wp:inline distT="0" distB="0" distL="0" distR="0" wp14:anchorId="535015ED" wp14:editId="42660C80">
            <wp:extent cx="4416772" cy="2466975"/>
            <wp:effectExtent l="152400" t="152400" r="365125" b="352425"/>
            <wp:docPr id="1454620629"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0">
                      <a:extLst>
                        <a:ext uri="{28A0092B-C50C-407E-A947-70E740481C1C}">
                          <a14:useLocalDpi xmlns:a14="http://schemas.microsoft.com/office/drawing/2010/main" val="0"/>
                        </a:ext>
                      </a:extLst>
                    </a:blip>
                    <a:stretch>
                      <a:fillRect/>
                    </a:stretch>
                  </pic:blipFill>
                  <pic:spPr>
                    <a:xfrm>
                      <a:off x="0" y="0"/>
                      <a:ext cx="4416772" cy="2466975"/>
                    </a:xfrm>
                    <a:prstGeom prst="rect">
                      <a:avLst/>
                    </a:prstGeom>
                    <a:ln>
                      <a:noFill/>
                    </a:ln>
                    <a:effectLst>
                      <a:outerShdw blurRad="292100" dist="139700" dir="2700000" algn="tl" rotWithShape="0">
                        <a:srgbClr val="333333">
                          <a:alpha val="65000"/>
                        </a:srgbClr>
                      </a:outerShdw>
                    </a:effectLst>
                  </pic:spPr>
                </pic:pic>
              </a:graphicData>
            </a:graphic>
          </wp:inline>
        </w:drawing>
      </w:r>
    </w:p>
    <w:p w14:paraId="7222B181" w14:textId="77777777" w:rsidR="003F5FBE" w:rsidRDefault="003F5FBE" w:rsidP="003F5FBE">
      <w:pPr>
        <w:pStyle w:val="ListParagraph"/>
        <w:numPr>
          <w:ilvl w:val="0"/>
          <w:numId w:val="43"/>
        </w:numPr>
        <w:spacing w:after="160" w:line="259" w:lineRule="auto"/>
        <w:ind w:right="0"/>
      </w:pPr>
      <w:r>
        <w:t>Go through the initial setup screens until you get prompted to name your Azure DevOps organization. Create a unique name and save the link for easy access later</w:t>
      </w:r>
      <w:r>
        <w:br/>
      </w:r>
      <w:r>
        <w:rPr>
          <w:noProof/>
        </w:rPr>
        <w:drawing>
          <wp:inline distT="0" distB="0" distL="0" distR="0" wp14:anchorId="5FFA5773" wp14:editId="21F9C586">
            <wp:extent cx="3162300" cy="2718120"/>
            <wp:effectExtent l="152400" t="152400" r="361950" b="368300"/>
            <wp:docPr id="375801033"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1">
                      <a:extLst>
                        <a:ext uri="{28A0092B-C50C-407E-A947-70E740481C1C}">
                          <a14:useLocalDpi xmlns:a14="http://schemas.microsoft.com/office/drawing/2010/main" val="0"/>
                        </a:ext>
                      </a:extLst>
                    </a:blip>
                    <a:stretch>
                      <a:fillRect/>
                    </a:stretch>
                  </pic:blipFill>
                  <pic:spPr>
                    <a:xfrm>
                      <a:off x="0" y="0"/>
                      <a:ext cx="3162300" cy="2718120"/>
                    </a:xfrm>
                    <a:prstGeom prst="rect">
                      <a:avLst/>
                    </a:prstGeom>
                    <a:ln>
                      <a:noFill/>
                    </a:ln>
                    <a:effectLst>
                      <a:outerShdw blurRad="292100" dist="139700" dir="2700000" algn="tl" rotWithShape="0">
                        <a:srgbClr val="333333">
                          <a:alpha val="65000"/>
                        </a:srgbClr>
                      </a:outerShdw>
                    </a:effectLst>
                  </pic:spPr>
                </pic:pic>
              </a:graphicData>
            </a:graphic>
          </wp:inline>
        </w:drawing>
      </w:r>
    </w:p>
    <w:p w14:paraId="3800A98F" w14:textId="77777777" w:rsidR="003F5FBE" w:rsidRDefault="003F5FBE" w:rsidP="003F5FBE">
      <w:pPr>
        <w:pStyle w:val="ListParagraph"/>
        <w:numPr>
          <w:ilvl w:val="0"/>
          <w:numId w:val="43"/>
        </w:numPr>
        <w:spacing w:after="160" w:line="259" w:lineRule="auto"/>
        <w:ind w:right="0"/>
      </w:pPr>
      <w:r>
        <w:lastRenderedPageBreak/>
        <w:t>After the organization has been created, enter a project name and click the Create Project button</w:t>
      </w:r>
      <w:r>
        <w:br/>
      </w:r>
      <w:r>
        <w:rPr>
          <w:noProof/>
        </w:rPr>
        <w:drawing>
          <wp:inline distT="0" distB="0" distL="0" distR="0" wp14:anchorId="061B6AFE" wp14:editId="64E4466C">
            <wp:extent cx="4572000" cy="3321728"/>
            <wp:effectExtent l="152400" t="152400" r="361950" b="354965"/>
            <wp:docPr id="141707500"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2">
                      <a:extLst>
                        <a:ext uri="{28A0092B-C50C-407E-A947-70E740481C1C}">
                          <a14:useLocalDpi xmlns:a14="http://schemas.microsoft.com/office/drawing/2010/main" val="0"/>
                        </a:ext>
                      </a:extLst>
                    </a:blip>
                    <a:stretch>
                      <a:fillRect/>
                    </a:stretch>
                  </pic:blipFill>
                  <pic:spPr>
                    <a:xfrm>
                      <a:off x="0" y="0"/>
                      <a:ext cx="4572000" cy="3321728"/>
                    </a:xfrm>
                    <a:prstGeom prst="rect">
                      <a:avLst/>
                    </a:prstGeom>
                    <a:ln>
                      <a:noFill/>
                    </a:ln>
                    <a:effectLst>
                      <a:outerShdw blurRad="292100" dist="139700" dir="2700000" algn="tl" rotWithShape="0">
                        <a:srgbClr val="333333">
                          <a:alpha val="65000"/>
                        </a:srgbClr>
                      </a:outerShdw>
                    </a:effectLst>
                  </pic:spPr>
                </pic:pic>
              </a:graphicData>
            </a:graphic>
          </wp:inline>
        </w:drawing>
      </w:r>
    </w:p>
    <w:p w14:paraId="0C75AAFE" w14:textId="77777777" w:rsidR="003F5FBE" w:rsidRDefault="003F5FBE" w:rsidP="003F5FBE">
      <w:pPr>
        <w:pStyle w:val="ListParagraph"/>
        <w:numPr>
          <w:ilvl w:val="0"/>
          <w:numId w:val="43"/>
        </w:numPr>
        <w:spacing w:after="160" w:line="259" w:lineRule="auto"/>
        <w:ind w:right="0"/>
      </w:pPr>
      <w:r>
        <w:lastRenderedPageBreak/>
        <w:t>Initialize your repo by clicking Repos, then Files, and Initialize with readme.</w:t>
      </w:r>
      <w:r>
        <w:br/>
      </w:r>
      <w:r>
        <w:rPr>
          <w:noProof/>
        </w:rPr>
        <w:drawing>
          <wp:inline distT="0" distB="0" distL="0" distR="0" wp14:anchorId="246E8743" wp14:editId="3F47C9A4">
            <wp:extent cx="5451633" cy="3473669"/>
            <wp:effectExtent l="152400" t="152400" r="358775" b="355600"/>
            <wp:docPr id="1373879514"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123">
                      <a:extLst>
                        <a:ext uri="{28A0092B-C50C-407E-A947-70E740481C1C}">
                          <a14:useLocalDpi xmlns:a14="http://schemas.microsoft.com/office/drawing/2010/main" val="0"/>
                        </a:ext>
                      </a:extLst>
                    </a:blip>
                    <a:stretch>
                      <a:fillRect/>
                    </a:stretch>
                  </pic:blipFill>
                  <pic:spPr>
                    <a:xfrm>
                      <a:off x="0" y="0"/>
                      <a:ext cx="5457142" cy="3477179"/>
                    </a:xfrm>
                    <a:prstGeom prst="rect">
                      <a:avLst/>
                    </a:prstGeom>
                    <a:ln>
                      <a:noFill/>
                    </a:ln>
                    <a:effectLst>
                      <a:outerShdw blurRad="292100" dist="139700" dir="2700000" algn="tl" rotWithShape="0">
                        <a:srgbClr val="333333">
                          <a:alpha val="65000"/>
                        </a:srgbClr>
                      </a:outerShdw>
                    </a:effectLst>
                  </pic:spPr>
                </pic:pic>
              </a:graphicData>
            </a:graphic>
          </wp:inline>
        </w:drawing>
      </w:r>
    </w:p>
    <w:p w14:paraId="192D9629" w14:textId="49A88E3A" w:rsidR="003F5FBE" w:rsidRDefault="003F5FBE" w:rsidP="003F5FBE">
      <w:pPr>
        <w:pStyle w:val="ListParagraph"/>
        <w:numPr>
          <w:ilvl w:val="0"/>
          <w:numId w:val="43"/>
        </w:numPr>
        <w:spacing w:after="160" w:line="259" w:lineRule="auto"/>
        <w:ind w:right="0"/>
      </w:pPr>
      <w:r>
        <w:lastRenderedPageBreak/>
        <w:t xml:space="preserve">In the </w:t>
      </w:r>
      <w:r w:rsidR="001014EB">
        <w:t>left-hand</w:t>
      </w:r>
      <w:r>
        <w:t xml:space="preserve"> navigation, select Pipelines, then click the New Pipeline button to create your first pipeline</w:t>
      </w:r>
      <w:r>
        <w:br/>
      </w:r>
      <w:r>
        <w:rPr>
          <w:noProof/>
        </w:rPr>
        <w:drawing>
          <wp:inline distT="0" distB="0" distL="0" distR="0" wp14:anchorId="400F6A2D" wp14:editId="2A6912C5">
            <wp:extent cx="4924424" cy="3323461"/>
            <wp:effectExtent l="152400" t="152400" r="353060" b="353695"/>
            <wp:docPr id="2143574748"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24">
                      <a:extLst>
                        <a:ext uri="{28A0092B-C50C-407E-A947-70E740481C1C}">
                          <a14:useLocalDpi xmlns:a14="http://schemas.microsoft.com/office/drawing/2010/main" val="0"/>
                        </a:ext>
                      </a:extLst>
                    </a:blip>
                    <a:stretch>
                      <a:fillRect/>
                    </a:stretch>
                  </pic:blipFill>
                  <pic:spPr>
                    <a:xfrm>
                      <a:off x="0" y="0"/>
                      <a:ext cx="4924424" cy="3323461"/>
                    </a:xfrm>
                    <a:prstGeom prst="rect">
                      <a:avLst/>
                    </a:prstGeom>
                    <a:ln>
                      <a:noFill/>
                    </a:ln>
                    <a:effectLst>
                      <a:outerShdw blurRad="292100" dist="139700" dir="2700000" algn="tl" rotWithShape="0">
                        <a:srgbClr val="333333">
                          <a:alpha val="65000"/>
                        </a:srgbClr>
                      </a:outerShdw>
                    </a:effectLst>
                  </pic:spPr>
                </pic:pic>
              </a:graphicData>
            </a:graphic>
          </wp:inline>
        </w:drawing>
      </w:r>
    </w:p>
    <w:p w14:paraId="04E66C1A" w14:textId="77777777" w:rsidR="003F5FBE" w:rsidRDefault="003F5FBE" w:rsidP="003F5FBE">
      <w:pPr>
        <w:pStyle w:val="ListParagraph"/>
        <w:numPr>
          <w:ilvl w:val="0"/>
          <w:numId w:val="43"/>
        </w:numPr>
        <w:spacing w:after="160" w:line="259" w:lineRule="auto"/>
        <w:ind w:right="0"/>
      </w:pPr>
      <w:r>
        <w:lastRenderedPageBreak/>
        <w:t>Click the Use the classic editor link for your repository</w:t>
      </w:r>
      <w:r>
        <w:br/>
      </w:r>
      <w:r>
        <w:rPr>
          <w:noProof/>
        </w:rPr>
        <w:drawing>
          <wp:inline distT="0" distB="0" distL="0" distR="0" wp14:anchorId="1C01E1EA" wp14:editId="0F449964">
            <wp:extent cx="5229225" cy="3959350"/>
            <wp:effectExtent l="152400" t="152400" r="352425" b="365125"/>
            <wp:docPr id="445040803"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25">
                      <a:extLst>
                        <a:ext uri="{28A0092B-C50C-407E-A947-70E740481C1C}">
                          <a14:useLocalDpi xmlns:a14="http://schemas.microsoft.com/office/drawing/2010/main" val="0"/>
                        </a:ext>
                      </a:extLst>
                    </a:blip>
                    <a:stretch>
                      <a:fillRect/>
                    </a:stretch>
                  </pic:blipFill>
                  <pic:spPr>
                    <a:xfrm>
                      <a:off x="0" y="0"/>
                      <a:ext cx="5229225" cy="395935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CDE6AF" w14:textId="77777777" w:rsidR="003F5FBE" w:rsidRDefault="003F5FBE" w:rsidP="003F5FBE">
      <w:pPr>
        <w:pStyle w:val="ListParagraph"/>
        <w:numPr>
          <w:ilvl w:val="0"/>
          <w:numId w:val="43"/>
        </w:numPr>
        <w:spacing w:after="160" w:line="259" w:lineRule="auto"/>
        <w:ind w:right="0"/>
      </w:pPr>
      <w:r>
        <w:lastRenderedPageBreak/>
        <w:t>Leave the selection on the Azure Repos Git repository and click continue.</w:t>
      </w:r>
      <w:r>
        <w:br/>
      </w:r>
      <w:r>
        <w:rPr>
          <w:noProof/>
        </w:rPr>
        <w:drawing>
          <wp:inline distT="0" distB="0" distL="0" distR="0" wp14:anchorId="55BD3A76" wp14:editId="5778B65B">
            <wp:extent cx="5419726" cy="3358956"/>
            <wp:effectExtent l="152400" t="152400" r="352425" b="356235"/>
            <wp:docPr id="2114369419"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126">
                      <a:extLst>
                        <a:ext uri="{28A0092B-C50C-407E-A947-70E740481C1C}">
                          <a14:useLocalDpi xmlns:a14="http://schemas.microsoft.com/office/drawing/2010/main" val="0"/>
                        </a:ext>
                      </a:extLst>
                    </a:blip>
                    <a:stretch>
                      <a:fillRect/>
                    </a:stretch>
                  </pic:blipFill>
                  <pic:spPr>
                    <a:xfrm>
                      <a:off x="0" y="0"/>
                      <a:ext cx="5419726" cy="3358956"/>
                    </a:xfrm>
                    <a:prstGeom prst="rect">
                      <a:avLst/>
                    </a:prstGeom>
                    <a:ln>
                      <a:noFill/>
                    </a:ln>
                    <a:effectLst>
                      <a:outerShdw blurRad="292100" dist="139700" dir="2700000" algn="tl" rotWithShape="0">
                        <a:srgbClr val="333333">
                          <a:alpha val="65000"/>
                        </a:srgbClr>
                      </a:outerShdw>
                    </a:effectLst>
                  </pic:spPr>
                </pic:pic>
              </a:graphicData>
            </a:graphic>
          </wp:inline>
        </w:drawing>
      </w:r>
    </w:p>
    <w:p w14:paraId="741774C1" w14:textId="77777777" w:rsidR="003F5FBE" w:rsidRDefault="003F5FBE" w:rsidP="003F5FBE">
      <w:pPr>
        <w:pStyle w:val="ListParagraph"/>
        <w:numPr>
          <w:ilvl w:val="0"/>
          <w:numId w:val="43"/>
        </w:numPr>
        <w:spacing w:after="160" w:line="259" w:lineRule="auto"/>
        <w:ind w:right="0"/>
      </w:pPr>
      <w:r>
        <w:t>Click the Empty Job option</w:t>
      </w:r>
      <w:r>
        <w:br/>
      </w:r>
      <w:r>
        <w:rPr>
          <w:noProof/>
        </w:rPr>
        <w:drawing>
          <wp:inline distT="0" distB="0" distL="0" distR="0" wp14:anchorId="4CF893B4" wp14:editId="774747A4">
            <wp:extent cx="5419725" cy="2593477"/>
            <wp:effectExtent l="152400" t="152400" r="352425" b="359410"/>
            <wp:docPr id="1633214476"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127">
                      <a:extLst>
                        <a:ext uri="{28A0092B-C50C-407E-A947-70E740481C1C}">
                          <a14:useLocalDpi xmlns:a14="http://schemas.microsoft.com/office/drawing/2010/main" val="0"/>
                        </a:ext>
                      </a:extLst>
                    </a:blip>
                    <a:stretch>
                      <a:fillRect/>
                    </a:stretch>
                  </pic:blipFill>
                  <pic:spPr>
                    <a:xfrm>
                      <a:off x="0" y="0"/>
                      <a:ext cx="5426373" cy="2596658"/>
                    </a:xfrm>
                    <a:prstGeom prst="rect">
                      <a:avLst/>
                    </a:prstGeom>
                    <a:ln>
                      <a:noFill/>
                    </a:ln>
                    <a:effectLst>
                      <a:outerShdw blurRad="292100" dist="139700" dir="2700000" algn="tl" rotWithShape="0">
                        <a:srgbClr val="333333">
                          <a:alpha val="65000"/>
                        </a:srgbClr>
                      </a:outerShdw>
                    </a:effectLst>
                  </pic:spPr>
                </pic:pic>
              </a:graphicData>
            </a:graphic>
          </wp:inline>
        </w:drawing>
      </w:r>
    </w:p>
    <w:p w14:paraId="42E6FE42" w14:textId="77777777" w:rsidR="003F5FBE" w:rsidRDefault="003F5FBE" w:rsidP="003F5FBE">
      <w:pPr>
        <w:pStyle w:val="ListParagraph"/>
        <w:numPr>
          <w:ilvl w:val="0"/>
          <w:numId w:val="43"/>
        </w:numPr>
        <w:spacing w:after="160" w:line="259" w:lineRule="auto"/>
        <w:ind w:right="0"/>
      </w:pPr>
      <w:r>
        <w:lastRenderedPageBreak/>
        <w:t>Click the Save &amp; Queue menu then click Save</w:t>
      </w:r>
      <w:r>
        <w:br/>
      </w:r>
      <w:r>
        <w:rPr>
          <w:noProof/>
        </w:rPr>
        <w:drawing>
          <wp:inline distT="0" distB="0" distL="0" distR="0" wp14:anchorId="049443F6" wp14:editId="46FFDEB4">
            <wp:extent cx="5334000" cy="2591777"/>
            <wp:effectExtent l="152400" t="152400" r="361950" b="361315"/>
            <wp:docPr id="60211618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28">
                      <a:extLst>
                        <a:ext uri="{28A0092B-C50C-407E-A947-70E740481C1C}">
                          <a14:useLocalDpi xmlns:a14="http://schemas.microsoft.com/office/drawing/2010/main" val="0"/>
                        </a:ext>
                      </a:extLst>
                    </a:blip>
                    <a:stretch>
                      <a:fillRect/>
                    </a:stretch>
                  </pic:blipFill>
                  <pic:spPr>
                    <a:xfrm>
                      <a:off x="0" y="0"/>
                      <a:ext cx="5338627" cy="2594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32B5046B" w14:textId="77777777" w:rsidR="003F5FBE" w:rsidRDefault="003F5FBE" w:rsidP="003F5FBE">
      <w:pPr>
        <w:pStyle w:val="ListParagraph"/>
        <w:numPr>
          <w:ilvl w:val="0"/>
          <w:numId w:val="43"/>
        </w:numPr>
        <w:spacing w:after="160" w:line="259" w:lineRule="auto"/>
        <w:ind w:right="0"/>
      </w:pPr>
      <w:r>
        <w:t>Click Save</w:t>
      </w:r>
      <w:r>
        <w:br/>
      </w:r>
      <w:r>
        <w:rPr>
          <w:noProof/>
        </w:rPr>
        <w:drawing>
          <wp:inline distT="0" distB="0" distL="0" distR="0" wp14:anchorId="610F6AEB" wp14:editId="278596CF">
            <wp:extent cx="4657144" cy="2800000"/>
            <wp:effectExtent l="152400" t="152400" r="353060" b="362585"/>
            <wp:docPr id="161172757"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9">
                      <a:extLst>
                        <a:ext uri="{28A0092B-C50C-407E-A947-70E740481C1C}">
                          <a14:useLocalDpi xmlns:a14="http://schemas.microsoft.com/office/drawing/2010/main" val="0"/>
                        </a:ext>
                      </a:extLst>
                    </a:blip>
                    <a:stretch>
                      <a:fillRect/>
                    </a:stretch>
                  </pic:blipFill>
                  <pic:spPr>
                    <a:xfrm>
                      <a:off x="0" y="0"/>
                      <a:ext cx="4657144" cy="280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65773990" w14:textId="77777777" w:rsidR="003F5FBE" w:rsidRDefault="003F5FBE" w:rsidP="003F5FBE">
      <w:pPr>
        <w:pStyle w:val="ListParagraph"/>
        <w:numPr>
          <w:ilvl w:val="0"/>
          <w:numId w:val="43"/>
        </w:numPr>
        <w:spacing w:after="160" w:line="259" w:lineRule="auto"/>
        <w:ind w:right="0"/>
      </w:pPr>
      <w:r>
        <w:t xml:space="preserve">This will give you an empty pipeline, which will now enable you to import another pipeline from file.  Before we import the pipelines for this lab, we need to install the PowerApps Build Tools.  </w:t>
      </w:r>
    </w:p>
    <w:p w14:paraId="29E82819" w14:textId="77777777" w:rsidR="003F5FBE" w:rsidRDefault="003F5FBE" w:rsidP="003F5FBE">
      <w:pPr>
        <w:pStyle w:val="Heading1"/>
      </w:pPr>
      <w:bookmarkStart w:id="36" w:name="_Toc31744589"/>
      <w:bookmarkStart w:id="37" w:name="_Toc31754805"/>
      <w:r>
        <w:lastRenderedPageBreak/>
        <w:t>Install the PowerApps Build Tools</w:t>
      </w:r>
      <w:bookmarkEnd w:id="36"/>
      <w:bookmarkEnd w:id="37"/>
    </w:p>
    <w:p w14:paraId="4A57184E" w14:textId="77777777" w:rsidR="003F5FBE" w:rsidRDefault="003F5FBE" w:rsidP="003F5FBE">
      <w:pPr>
        <w:pStyle w:val="ListParagraph"/>
        <w:numPr>
          <w:ilvl w:val="0"/>
          <w:numId w:val="43"/>
        </w:numPr>
        <w:spacing w:after="160" w:line="259" w:lineRule="auto"/>
        <w:ind w:right="0"/>
      </w:pPr>
      <w:r>
        <w:t>Click the organization name as part of the breadcrumbs.</w:t>
      </w:r>
      <w:r>
        <w:br/>
      </w:r>
      <w:r>
        <w:rPr>
          <w:noProof/>
        </w:rPr>
        <w:drawing>
          <wp:inline distT="0" distB="0" distL="0" distR="0" wp14:anchorId="4AF74A15" wp14:editId="0BE1DB07">
            <wp:extent cx="5445597" cy="1928649"/>
            <wp:effectExtent l="152400" t="152400" r="365125" b="357505"/>
            <wp:docPr id="1313144656"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0">
                      <a:extLst>
                        <a:ext uri="{28A0092B-C50C-407E-A947-70E740481C1C}">
                          <a14:useLocalDpi xmlns:a14="http://schemas.microsoft.com/office/drawing/2010/main" val="0"/>
                        </a:ext>
                      </a:extLst>
                    </a:blip>
                    <a:stretch>
                      <a:fillRect/>
                    </a:stretch>
                  </pic:blipFill>
                  <pic:spPr>
                    <a:xfrm>
                      <a:off x="0" y="0"/>
                      <a:ext cx="5456011" cy="1932337"/>
                    </a:xfrm>
                    <a:prstGeom prst="rect">
                      <a:avLst/>
                    </a:prstGeom>
                    <a:ln>
                      <a:noFill/>
                    </a:ln>
                    <a:effectLst>
                      <a:outerShdw blurRad="292100" dist="139700" dir="2700000" algn="tl" rotWithShape="0">
                        <a:srgbClr val="333333">
                          <a:alpha val="65000"/>
                        </a:srgbClr>
                      </a:outerShdw>
                    </a:effectLst>
                  </pic:spPr>
                </pic:pic>
              </a:graphicData>
            </a:graphic>
          </wp:inline>
        </w:drawing>
      </w:r>
    </w:p>
    <w:p w14:paraId="0A4C3E48" w14:textId="77777777" w:rsidR="003F5FBE" w:rsidRDefault="003F5FBE" w:rsidP="003F5FBE">
      <w:pPr>
        <w:pStyle w:val="ListParagraph"/>
        <w:numPr>
          <w:ilvl w:val="0"/>
          <w:numId w:val="43"/>
        </w:numPr>
        <w:spacing w:after="160" w:line="259" w:lineRule="auto"/>
        <w:ind w:right="0"/>
      </w:pPr>
      <w:r>
        <w:lastRenderedPageBreak/>
        <w:t>Click the Organization Settings button on the bottom left navigation.</w:t>
      </w:r>
      <w:r>
        <w:br/>
      </w:r>
      <w:r>
        <w:rPr>
          <w:noProof/>
        </w:rPr>
        <w:drawing>
          <wp:inline distT="0" distB="0" distL="0" distR="0" wp14:anchorId="729C5563" wp14:editId="7284997E">
            <wp:extent cx="2371429" cy="5961906"/>
            <wp:effectExtent l="152400" t="152400" r="353060" b="363220"/>
            <wp:docPr id="110888134"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31">
                      <a:extLst>
                        <a:ext uri="{28A0092B-C50C-407E-A947-70E740481C1C}">
                          <a14:useLocalDpi xmlns:a14="http://schemas.microsoft.com/office/drawing/2010/main" val="0"/>
                        </a:ext>
                      </a:extLst>
                    </a:blip>
                    <a:stretch>
                      <a:fillRect/>
                    </a:stretch>
                  </pic:blipFill>
                  <pic:spPr>
                    <a:xfrm>
                      <a:off x="0" y="0"/>
                      <a:ext cx="2371429" cy="5961906"/>
                    </a:xfrm>
                    <a:prstGeom prst="rect">
                      <a:avLst/>
                    </a:prstGeom>
                    <a:ln>
                      <a:noFill/>
                    </a:ln>
                    <a:effectLst>
                      <a:outerShdw blurRad="292100" dist="139700" dir="2700000" algn="tl" rotWithShape="0">
                        <a:srgbClr val="333333">
                          <a:alpha val="65000"/>
                        </a:srgbClr>
                      </a:outerShdw>
                    </a:effectLst>
                  </pic:spPr>
                </pic:pic>
              </a:graphicData>
            </a:graphic>
          </wp:inline>
        </w:drawing>
      </w:r>
    </w:p>
    <w:p w14:paraId="29FE10BF" w14:textId="77777777" w:rsidR="003F5FBE" w:rsidRDefault="003F5FBE" w:rsidP="003F5FBE">
      <w:pPr>
        <w:pStyle w:val="ListParagraph"/>
        <w:numPr>
          <w:ilvl w:val="0"/>
          <w:numId w:val="43"/>
        </w:numPr>
        <w:spacing w:after="160" w:line="259" w:lineRule="auto"/>
        <w:ind w:right="0"/>
      </w:pPr>
      <w:r>
        <w:lastRenderedPageBreak/>
        <w:t>On the left navigation, click Extensions, then click Browse Marketplace</w:t>
      </w:r>
      <w:r>
        <w:br/>
      </w:r>
      <w:r>
        <w:rPr>
          <w:noProof/>
        </w:rPr>
        <w:drawing>
          <wp:inline distT="0" distB="0" distL="0" distR="0" wp14:anchorId="64017194" wp14:editId="266F2FE1">
            <wp:extent cx="5362083" cy="3000704"/>
            <wp:effectExtent l="152400" t="152400" r="353060" b="371475"/>
            <wp:docPr id="156331177"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2">
                      <a:extLst>
                        <a:ext uri="{28A0092B-C50C-407E-A947-70E740481C1C}">
                          <a14:useLocalDpi xmlns:a14="http://schemas.microsoft.com/office/drawing/2010/main" val="0"/>
                        </a:ext>
                      </a:extLst>
                    </a:blip>
                    <a:stretch>
                      <a:fillRect/>
                    </a:stretch>
                  </pic:blipFill>
                  <pic:spPr>
                    <a:xfrm>
                      <a:off x="0" y="0"/>
                      <a:ext cx="5367246" cy="3003593"/>
                    </a:xfrm>
                    <a:prstGeom prst="rect">
                      <a:avLst/>
                    </a:prstGeom>
                    <a:ln>
                      <a:noFill/>
                    </a:ln>
                    <a:effectLst>
                      <a:outerShdw blurRad="292100" dist="139700" dir="2700000" algn="tl" rotWithShape="0">
                        <a:srgbClr val="333333">
                          <a:alpha val="65000"/>
                        </a:srgbClr>
                      </a:outerShdw>
                    </a:effectLst>
                  </pic:spPr>
                </pic:pic>
              </a:graphicData>
            </a:graphic>
          </wp:inline>
        </w:drawing>
      </w:r>
      <w:r>
        <w:t xml:space="preserve"> </w:t>
      </w:r>
    </w:p>
    <w:p w14:paraId="12D538E5" w14:textId="77777777" w:rsidR="003F5FBE" w:rsidRDefault="003F5FBE" w:rsidP="003F5FBE">
      <w:pPr>
        <w:pStyle w:val="ListParagraph"/>
        <w:numPr>
          <w:ilvl w:val="0"/>
          <w:numId w:val="43"/>
        </w:numPr>
        <w:spacing w:after="160" w:line="259" w:lineRule="auto"/>
        <w:ind w:right="0"/>
      </w:pPr>
      <w:r>
        <w:lastRenderedPageBreak/>
        <w:t>In the Azure marketplace, search for PowerApps and select the PowerApps Build Tools from Microsoft</w:t>
      </w:r>
      <w:r>
        <w:br/>
      </w:r>
      <w:r>
        <w:rPr>
          <w:noProof/>
        </w:rPr>
        <w:drawing>
          <wp:inline distT="0" distB="0" distL="0" distR="0" wp14:anchorId="128CA0E9" wp14:editId="3805B9C6">
            <wp:extent cx="5523186" cy="4132948"/>
            <wp:effectExtent l="152400" t="152400" r="363855" b="363220"/>
            <wp:docPr id="1638135966"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33">
                      <a:extLst>
                        <a:ext uri="{28A0092B-C50C-407E-A947-70E740481C1C}">
                          <a14:useLocalDpi xmlns:a14="http://schemas.microsoft.com/office/drawing/2010/main" val="0"/>
                        </a:ext>
                      </a:extLst>
                    </a:blip>
                    <a:stretch>
                      <a:fillRect/>
                    </a:stretch>
                  </pic:blipFill>
                  <pic:spPr>
                    <a:xfrm>
                      <a:off x="0" y="0"/>
                      <a:ext cx="5527441" cy="4136132"/>
                    </a:xfrm>
                    <a:prstGeom prst="rect">
                      <a:avLst/>
                    </a:prstGeom>
                    <a:ln>
                      <a:noFill/>
                    </a:ln>
                    <a:effectLst>
                      <a:outerShdw blurRad="292100" dist="139700" dir="2700000" algn="tl" rotWithShape="0">
                        <a:srgbClr val="333333">
                          <a:alpha val="65000"/>
                        </a:srgbClr>
                      </a:outerShdw>
                    </a:effectLst>
                  </pic:spPr>
                </pic:pic>
              </a:graphicData>
            </a:graphic>
          </wp:inline>
        </w:drawing>
      </w:r>
    </w:p>
    <w:p w14:paraId="18F463F0" w14:textId="77777777" w:rsidR="003F5FBE" w:rsidRDefault="003F5FBE" w:rsidP="003F5FBE">
      <w:pPr>
        <w:pStyle w:val="ListParagraph"/>
        <w:numPr>
          <w:ilvl w:val="0"/>
          <w:numId w:val="43"/>
        </w:numPr>
        <w:spacing w:after="160" w:line="259" w:lineRule="auto"/>
        <w:ind w:right="0"/>
      </w:pPr>
      <w:r>
        <w:lastRenderedPageBreak/>
        <w:t>Click the Get it Free button</w:t>
      </w:r>
      <w:r>
        <w:br/>
      </w:r>
      <w:r>
        <w:rPr>
          <w:noProof/>
        </w:rPr>
        <w:drawing>
          <wp:inline distT="0" distB="0" distL="0" distR="0" wp14:anchorId="4EB4C46F" wp14:editId="07E0B88F">
            <wp:extent cx="5491655" cy="4743594"/>
            <wp:effectExtent l="152400" t="152400" r="356870" b="361950"/>
            <wp:docPr id="874587561"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34">
                      <a:extLst>
                        <a:ext uri="{28A0092B-C50C-407E-A947-70E740481C1C}">
                          <a14:useLocalDpi xmlns:a14="http://schemas.microsoft.com/office/drawing/2010/main" val="0"/>
                        </a:ext>
                      </a:extLst>
                    </a:blip>
                    <a:stretch>
                      <a:fillRect/>
                    </a:stretch>
                  </pic:blipFill>
                  <pic:spPr>
                    <a:xfrm>
                      <a:off x="0" y="0"/>
                      <a:ext cx="5494947" cy="4746438"/>
                    </a:xfrm>
                    <a:prstGeom prst="rect">
                      <a:avLst/>
                    </a:prstGeom>
                    <a:ln>
                      <a:noFill/>
                    </a:ln>
                    <a:effectLst>
                      <a:outerShdw blurRad="292100" dist="139700" dir="2700000" algn="tl" rotWithShape="0">
                        <a:srgbClr val="333333">
                          <a:alpha val="65000"/>
                        </a:srgbClr>
                      </a:outerShdw>
                    </a:effectLst>
                  </pic:spPr>
                </pic:pic>
              </a:graphicData>
            </a:graphic>
          </wp:inline>
        </w:drawing>
      </w:r>
    </w:p>
    <w:p w14:paraId="72AAB13F" w14:textId="77777777" w:rsidR="003F5FBE" w:rsidRDefault="003F5FBE" w:rsidP="003F5FBE">
      <w:pPr>
        <w:pStyle w:val="ListParagraph"/>
        <w:numPr>
          <w:ilvl w:val="0"/>
          <w:numId w:val="43"/>
        </w:numPr>
        <w:spacing w:after="160" w:line="259" w:lineRule="auto"/>
        <w:ind w:right="0"/>
      </w:pPr>
      <w:r>
        <w:lastRenderedPageBreak/>
        <w:t>Select your org and click install</w:t>
      </w:r>
      <w:r>
        <w:br/>
      </w:r>
      <w:r>
        <w:rPr>
          <w:noProof/>
        </w:rPr>
        <w:drawing>
          <wp:inline distT="0" distB="0" distL="0" distR="0" wp14:anchorId="5314FE72" wp14:editId="6772339A">
            <wp:extent cx="5428593" cy="3152760"/>
            <wp:effectExtent l="152400" t="152400" r="363220" b="353060"/>
            <wp:docPr id="702100025"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35">
                      <a:extLst>
                        <a:ext uri="{28A0092B-C50C-407E-A947-70E740481C1C}">
                          <a14:useLocalDpi xmlns:a14="http://schemas.microsoft.com/office/drawing/2010/main" val="0"/>
                        </a:ext>
                      </a:extLst>
                    </a:blip>
                    <a:stretch>
                      <a:fillRect/>
                    </a:stretch>
                  </pic:blipFill>
                  <pic:spPr>
                    <a:xfrm>
                      <a:off x="0" y="0"/>
                      <a:ext cx="5434547" cy="3156218"/>
                    </a:xfrm>
                    <a:prstGeom prst="rect">
                      <a:avLst/>
                    </a:prstGeom>
                    <a:ln>
                      <a:noFill/>
                    </a:ln>
                    <a:effectLst>
                      <a:outerShdw blurRad="292100" dist="139700" dir="2700000" algn="tl" rotWithShape="0">
                        <a:srgbClr val="333333">
                          <a:alpha val="65000"/>
                        </a:srgbClr>
                      </a:outerShdw>
                    </a:effectLst>
                  </pic:spPr>
                </pic:pic>
              </a:graphicData>
            </a:graphic>
          </wp:inline>
        </w:drawing>
      </w:r>
    </w:p>
    <w:p w14:paraId="195EAD88" w14:textId="77777777" w:rsidR="003F5FBE" w:rsidRDefault="003F5FBE" w:rsidP="003F5FBE">
      <w:pPr>
        <w:pStyle w:val="ListParagraph"/>
        <w:numPr>
          <w:ilvl w:val="0"/>
          <w:numId w:val="43"/>
        </w:numPr>
        <w:spacing w:after="160" w:line="259" w:lineRule="auto"/>
        <w:ind w:right="0"/>
      </w:pPr>
      <w:r>
        <w:t>Click proceed to organization</w:t>
      </w:r>
      <w:r>
        <w:br/>
      </w:r>
      <w:r>
        <w:rPr>
          <w:noProof/>
        </w:rPr>
        <w:drawing>
          <wp:inline distT="0" distB="0" distL="0" distR="0" wp14:anchorId="23329322" wp14:editId="66434050">
            <wp:extent cx="5365531" cy="2326783"/>
            <wp:effectExtent l="152400" t="152400" r="368935" b="359410"/>
            <wp:docPr id="631178004"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36">
                      <a:extLst>
                        <a:ext uri="{28A0092B-C50C-407E-A947-70E740481C1C}">
                          <a14:useLocalDpi xmlns:a14="http://schemas.microsoft.com/office/drawing/2010/main" val="0"/>
                        </a:ext>
                      </a:extLst>
                    </a:blip>
                    <a:stretch>
                      <a:fillRect/>
                    </a:stretch>
                  </pic:blipFill>
                  <pic:spPr>
                    <a:xfrm>
                      <a:off x="0" y="0"/>
                      <a:ext cx="5380052" cy="2333080"/>
                    </a:xfrm>
                    <a:prstGeom prst="rect">
                      <a:avLst/>
                    </a:prstGeom>
                    <a:ln>
                      <a:noFill/>
                    </a:ln>
                    <a:effectLst>
                      <a:outerShdw blurRad="292100" dist="139700" dir="2700000" algn="tl" rotWithShape="0">
                        <a:srgbClr val="333333">
                          <a:alpha val="65000"/>
                        </a:srgbClr>
                      </a:outerShdw>
                    </a:effectLst>
                  </pic:spPr>
                </pic:pic>
              </a:graphicData>
            </a:graphic>
          </wp:inline>
        </w:drawing>
      </w:r>
    </w:p>
    <w:p w14:paraId="603406C2" w14:textId="77777777" w:rsidR="003F5FBE" w:rsidRDefault="003F5FBE" w:rsidP="003F5FBE">
      <w:pPr>
        <w:pStyle w:val="Heading1"/>
      </w:pPr>
      <w:bookmarkStart w:id="38" w:name="_Create_Production_Environment"/>
      <w:bookmarkStart w:id="39" w:name="_Toc31744590"/>
      <w:bookmarkStart w:id="40" w:name="_Toc31754806"/>
      <w:bookmarkEnd w:id="38"/>
      <w:r>
        <w:lastRenderedPageBreak/>
        <w:t>Create Production Environment</w:t>
      </w:r>
      <w:bookmarkEnd w:id="39"/>
      <w:bookmarkEnd w:id="40"/>
    </w:p>
    <w:p w14:paraId="46F41DD6" w14:textId="77777777" w:rsidR="003F5FBE" w:rsidRDefault="003F5FBE" w:rsidP="003F5FBE">
      <w:pPr>
        <w:pStyle w:val="ListParagraph"/>
        <w:numPr>
          <w:ilvl w:val="0"/>
          <w:numId w:val="43"/>
        </w:numPr>
        <w:spacing w:after="160" w:line="259" w:lineRule="auto"/>
        <w:ind w:right="0"/>
      </w:pPr>
      <w:r>
        <w:t xml:space="preserve">Open another tab on your browser and navigate to </w:t>
      </w:r>
      <w:hyperlink r:id="rId137">
        <w:r w:rsidRPr="79778DC9">
          <w:rPr>
            <w:rStyle w:val="Hyperlink"/>
          </w:rPr>
          <w:t>https://admin.powerplatform.microsoft.com/</w:t>
        </w:r>
      </w:hyperlink>
      <w:r>
        <w:t xml:space="preserve">  then click on the environments tab and the New button.</w:t>
      </w:r>
      <w:r>
        <w:br/>
      </w:r>
      <w:r>
        <w:rPr>
          <w:noProof/>
        </w:rPr>
        <w:drawing>
          <wp:inline distT="0" distB="0" distL="0" distR="0" wp14:anchorId="3D072969" wp14:editId="56CC6DA5">
            <wp:extent cx="5943600" cy="3015615"/>
            <wp:effectExtent l="152400" t="152400" r="361950" b="356235"/>
            <wp:docPr id="253455925"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38">
                      <a:extLst>
                        <a:ext uri="{28A0092B-C50C-407E-A947-70E740481C1C}">
                          <a14:useLocalDpi xmlns:a14="http://schemas.microsoft.com/office/drawing/2010/main" val="0"/>
                        </a:ext>
                      </a:extLst>
                    </a:blip>
                    <a:stretch>
                      <a:fillRect/>
                    </a:stretch>
                  </pic:blipFill>
                  <pic:spPr>
                    <a:xfrm>
                      <a:off x="0" y="0"/>
                      <a:ext cx="5943600" cy="3015615"/>
                    </a:xfrm>
                    <a:prstGeom prst="rect">
                      <a:avLst/>
                    </a:prstGeom>
                    <a:ln>
                      <a:noFill/>
                    </a:ln>
                    <a:effectLst>
                      <a:outerShdw blurRad="292100" dist="139700" dir="2700000" algn="tl" rotWithShape="0">
                        <a:srgbClr val="333333">
                          <a:alpha val="65000"/>
                        </a:srgbClr>
                      </a:outerShdw>
                    </a:effectLst>
                  </pic:spPr>
                </pic:pic>
              </a:graphicData>
            </a:graphic>
          </wp:inline>
        </w:drawing>
      </w:r>
    </w:p>
    <w:p w14:paraId="1E298106" w14:textId="77777777" w:rsidR="003F5FBE" w:rsidRDefault="003F5FBE" w:rsidP="003F5FBE">
      <w:pPr>
        <w:pStyle w:val="ListParagraph"/>
        <w:numPr>
          <w:ilvl w:val="0"/>
          <w:numId w:val="43"/>
        </w:numPr>
        <w:spacing w:after="160" w:line="259" w:lineRule="auto"/>
        <w:ind w:right="0"/>
      </w:pPr>
      <w:r>
        <w:lastRenderedPageBreak/>
        <w:t xml:space="preserve">In the panel, give your environment a name – your username- prod (for example user01-prod). Select Trial as the type and turn on the slider to </w:t>
      </w:r>
      <w:r w:rsidRPr="00D4198C">
        <w:rPr>
          <w:b/>
        </w:rPr>
        <w:t>create a database</w:t>
      </w:r>
      <w:r>
        <w:t>.</w:t>
      </w:r>
      <w:r>
        <w:br/>
      </w:r>
      <w:r>
        <w:rPr>
          <w:noProof/>
        </w:rPr>
        <w:drawing>
          <wp:inline distT="0" distB="0" distL="0" distR="0" wp14:anchorId="7B973E3C" wp14:editId="743B8831">
            <wp:extent cx="3123809" cy="5971430"/>
            <wp:effectExtent l="152400" t="152400" r="362585" b="353695"/>
            <wp:docPr id="895441964"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39">
                      <a:extLst>
                        <a:ext uri="{28A0092B-C50C-407E-A947-70E740481C1C}">
                          <a14:useLocalDpi xmlns:a14="http://schemas.microsoft.com/office/drawing/2010/main" val="0"/>
                        </a:ext>
                      </a:extLst>
                    </a:blip>
                    <a:stretch>
                      <a:fillRect/>
                    </a:stretch>
                  </pic:blipFill>
                  <pic:spPr>
                    <a:xfrm>
                      <a:off x="0" y="0"/>
                      <a:ext cx="3123809" cy="5971430"/>
                    </a:xfrm>
                    <a:prstGeom prst="rect">
                      <a:avLst/>
                    </a:prstGeom>
                    <a:ln>
                      <a:noFill/>
                    </a:ln>
                    <a:effectLst>
                      <a:outerShdw blurRad="292100" dist="139700" dir="2700000" algn="tl" rotWithShape="0">
                        <a:srgbClr val="333333">
                          <a:alpha val="65000"/>
                        </a:srgbClr>
                      </a:outerShdw>
                    </a:effectLst>
                  </pic:spPr>
                </pic:pic>
              </a:graphicData>
            </a:graphic>
          </wp:inline>
        </w:drawing>
      </w:r>
    </w:p>
    <w:p w14:paraId="39477455" w14:textId="77777777" w:rsidR="003F5FBE" w:rsidRDefault="003F5FBE" w:rsidP="003F5FBE">
      <w:pPr>
        <w:pStyle w:val="ListParagraph"/>
        <w:numPr>
          <w:ilvl w:val="0"/>
          <w:numId w:val="43"/>
        </w:numPr>
        <w:spacing w:after="160" w:line="259" w:lineRule="auto"/>
        <w:ind w:right="0"/>
      </w:pPr>
      <w:r>
        <w:lastRenderedPageBreak/>
        <w:t xml:space="preserve">Click </w:t>
      </w:r>
      <w:r w:rsidRPr="00574D94">
        <w:rPr>
          <w:b/>
        </w:rPr>
        <w:t>Save</w:t>
      </w:r>
      <w:r>
        <w:t xml:space="preserve"> on the next panel to create your environment.</w:t>
      </w:r>
      <w:r>
        <w:br/>
      </w:r>
      <w:r>
        <w:rPr>
          <w:noProof/>
        </w:rPr>
        <w:drawing>
          <wp:inline distT="0" distB="0" distL="0" distR="0" wp14:anchorId="2AE4BE82" wp14:editId="246D3AB3">
            <wp:extent cx="3047619" cy="5933332"/>
            <wp:effectExtent l="152400" t="152400" r="362585" b="353695"/>
            <wp:docPr id="282583302" name="Picture 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40">
                      <a:extLst>
                        <a:ext uri="{28A0092B-C50C-407E-A947-70E740481C1C}">
                          <a14:useLocalDpi xmlns:a14="http://schemas.microsoft.com/office/drawing/2010/main" val="0"/>
                        </a:ext>
                      </a:extLst>
                    </a:blip>
                    <a:stretch>
                      <a:fillRect/>
                    </a:stretch>
                  </pic:blipFill>
                  <pic:spPr>
                    <a:xfrm>
                      <a:off x="0" y="0"/>
                      <a:ext cx="3047619" cy="5933332"/>
                    </a:xfrm>
                    <a:prstGeom prst="rect">
                      <a:avLst/>
                    </a:prstGeom>
                    <a:ln>
                      <a:noFill/>
                    </a:ln>
                    <a:effectLst>
                      <a:outerShdw blurRad="292100" dist="139700" dir="2700000" algn="tl" rotWithShape="0">
                        <a:srgbClr val="333333">
                          <a:alpha val="65000"/>
                        </a:srgbClr>
                      </a:outerShdw>
                    </a:effectLst>
                  </pic:spPr>
                </pic:pic>
              </a:graphicData>
            </a:graphic>
          </wp:inline>
        </w:drawing>
      </w:r>
    </w:p>
    <w:p w14:paraId="0546C0B7" w14:textId="77777777" w:rsidR="003F5FBE" w:rsidRPr="003A2CA7" w:rsidRDefault="003F5FBE" w:rsidP="003F5FBE"/>
    <w:p w14:paraId="065BEC2C" w14:textId="77777777" w:rsidR="003F5FBE" w:rsidRDefault="003F5FBE" w:rsidP="003F5FBE">
      <w:pPr>
        <w:pStyle w:val="Heading1"/>
      </w:pPr>
      <w:bookmarkStart w:id="41" w:name="_Toc31744591"/>
      <w:bookmarkStart w:id="42" w:name="_Toc31754807"/>
      <w:r>
        <w:lastRenderedPageBreak/>
        <w:t>Package your App</w:t>
      </w:r>
      <w:bookmarkEnd w:id="41"/>
      <w:bookmarkEnd w:id="42"/>
    </w:p>
    <w:p w14:paraId="0F801699" w14:textId="042F26CC" w:rsidR="003F5FBE" w:rsidRDefault="003F5FBE" w:rsidP="003F5FBE">
      <w:r>
        <w:t xml:space="preserve">In order to deploy an App from your development environment to downstream environment, first you need to package the App. </w:t>
      </w:r>
      <w:r w:rsidR="00FB0F24">
        <w:t>This is done by c</w:t>
      </w:r>
      <w:r>
        <w:t>reating a new Solution and add the components required by the App to the solution (in this case just the App itself)</w:t>
      </w:r>
    </w:p>
    <w:p w14:paraId="3FEFB16A" w14:textId="77777777" w:rsidR="003F5FBE" w:rsidRPr="003B319B" w:rsidRDefault="003F5FBE" w:rsidP="003F5FBE">
      <w:pPr>
        <w:pStyle w:val="Heading2"/>
      </w:pPr>
      <w:bookmarkStart w:id="43" w:name="_Toc31744592"/>
      <w:bookmarkStart w:id="44" w:name="_Toc31754808"/>
      <w:r>
        <w:lastRenderedPageBreak/>
        <w:t>Create Solution and Publisher</w:t>
      </w:r>
      <w:bookmarkEnd w:id="43"/>
      <w:bookmarkEnd w:id="44"/>
    </w:p>
    <w:p w14:paraId="6976146F" w14:textId="77777777" w:rsidR="003F5FBE" w:rsidRPr="00EE6BC6" w:rsidRDefault="003F5FBE" w:rsidP="003F5FBE">
      <w:pPr>
        <w:pStyle w:val="ListParagraph"/>
        <w:numPr>
          <w:ilvl w:val="0"/>
          <w:numId w:val="43"/>
        </w:numPr>
        <w:spacing w:after="160" w:line="259" w:lineRule="auto"/>
        <w:ind w:right="0"/>
      </w:pPr>
      <w:r>
        <w:t xml:space="preserve">Go to </w:t>
      </w:r>
      <w:hyperlink r:id="rId141" w:history="1">
        <w:r w:rsidRPr="00A80268">
          <w:rPr>
            <w:rStyle w:val="Hyperlink"/>
          </w:rPr>
          <w:t>https://make.powerapps.com</w:t>
        </w:r>
      </w:hyperlink>
      <w:r>
        <w:t xml:space="preserve"> and select </w:t>
      </w:r>
      <w:r w:rsidRPr="00C05630">
        <w:rPr>
          <w:b/>
          <w:bCs/>
        </w:rPr>
        <w:t>Solutions</w:t>
      </w:r>
      <w:r>
        <w:rPr>
          <w:b/>
          <w:bCs/>
        </w:rPr>
        <w:t xml:space="preserve"> </w:t>
      </w:r>
      <w:r>
        <w:t xml:space="preserve">and the </w:t>
      </w:r>
      <w:r>
        <w:rPr>
          <w:b/>
          <w:bCs/>
        </w:rPr>
        <w:t>New Solution</w:t>
      </w:r>
    </w:p>
    <w:p w14:paraId="71FAD9DC" w14:textId="77777777" w:rsidR="003F5FBE" w:rsidRDefault="003F5FBE" w:rsidP="003F5FBE">
      <w:pPr>
        <w:pStyle w:val="ListParagraph"/>
      </w:pPr>
      <w:r>
        <w:rPr>
          <w:noProof/>
        </w:rPr>
        <w:drawing>
          <wp:inline distT="0" distB="0" distL="0" distR="0" wp14:anchorId="0D71A4B8" wp14:editId="3C47FB01">
            <wp:extent cx="4724400" cy="2985560"/>
            <wp:effectExtent l="152400" t="152400" r="361950" b="36766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44981" cy="2998566"/>
                    </a:xfrm>
                    <a:prstGeom prst="rect">
                      <a:avLst/>
                    </a:prstGeom>
                    <a:ln>
                      <a:noFill/>
                    </a:ln>
                    <a:effectLst>
                      <a:outerShdw blurRad="292100" dist="139700" dir="2700000" algn="tl" rotWithShape="0">
                        <a:srgbClr val="333333">
                          <a:alpha val="65000"/>
                        </a:srgbClr>
                      </a:outerShdw>
                    </a:effectLst>
                  </pic:spPr>
                </pic:pic>
              </a:graphicData>
            </a:graphic>
          </wp:inline>
        </w:drawing>
      </w:r>
    </w:p>
    <w:p w14:paraId="3F84D092" w14:textId="77777777" w:rsidR="003F5FBE" w:rsidRDefault="003F5FBE" w:rsidP="008F6631">
      <w:pPr>
        <w:pStyle w:val="ListParagraph"/>
        <w:keepNext/>
        <w:numPr>
          <w:ilvl w:val="0"/>
          <w:numId w:val="43"/>
        </w:numPr>
        <w:spacing w:after="160" w:line="259" w:lineRule="auto"/>
        <w:ind w:right="0"/>
      </w:pPr>
      <w:r>
        <w:t xml:space="preserve">In the </w:t>
      </w:r>
      <w:r w:rsidRPr="00484324">
        <w:rPr>
          <w:b/>
          <w:bCs/>
        </w:rPr>
        <w:t>New Solution</w:t>
      </w:r>
      <w:r>
        <w:t xml:space="preserve"> dialogue, type </w:t>
      </w:r>
      <w:r w:rsidRPr="001B063B">
        <w:rPr>
          <w:b/>
          <w:bCs/>
        </w:rPr>
        <w:t>Product List</w:t>
      </w:r>
      <w:r>
        <w:t xml:space="preserve"> for Display Name (Name will automatically update to </w:t>
      </w:r>
      <w:proofErr w:type="spellStart"/>
      <w:r>
        <w:t>ProductList</w:t>
      </w:r>
      <w:proofErr w:type="spellEnd"/>
      <w:r>
        <w:t xml:space="preserve">) and then select +Publisher in the </w:t>
      </w:r>
      <w:r w:rsidRPr="004A6326">
        <w:rPr>
          <w:b/>
          <w:bCs/>
        </w:rPr>
        <w:t>Publisher Dropdown</w:t>
      </w:r>
      <w:r>
        <w:t xml:space="preserve">. </w:t>
      </w:r>
    </w:p>
    <w:p w14:paraId="6542506C" w14:textId="77777777" w:rsidR="003F5FBE" w:rsidRDefault="003F5FBE" w:rsidP="003F5FBE">
      <w:pPr>
        <w:pStyle w:val="ListParagraph"/>
      </w:pPr>
      <w:r>
        <w:rPr>
          <w:noProof/>
        </w:rPr>
        <w:drawing>
          <wp:inline distT="0" distB="0" distL="0" distR="0" wp14:anchorId="45B0F356" wp14:editId="30740F2C">
            <wp:extent cx="3228571" cy="2961905"/>
            <wp:effectExtent l="152400" t="152400" r="353060" b="35306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228571" cy="2961905"/>
                    </a:xfrm>
                    <a:prstGeom prst="rect">
                      <a:avLst/>
                    </a:prstGeom>
                    <a:ln>
                      <a:noFill/>
                    </a:ln>
                    <a:effectLst>
                      <a:outerShdw blurRad="292100" dist="139700" dir="2700000" algn="tl" rotWithShape="0">
                        <a:srgbClr val="333333">
                          <a:alpha val="65000"/>
                        </a:srgbClr>
                      </a:outerShdw>
                    </a:effectLst>
                  </pic:spPr>
                </pic:pic>
              </a:graphicData>
            </a:graphic>
          </wp:inline>
        </w:drawing>
      </w:r>
    </w:p>
    <w:p w14:paraId="3C1421D7" w14:textId="77777777" w:rsidR="003F5FBE" w:rsidRDefault="003F5FBE" w:rsidP="003F5FBE">
      <w:pPr>
        <w:pStyle w:val="ListParagraph"/>
        <w:numPr>
          <w:ilvl w:val="0"/>
          <w:numId w:val="43"/>
        </w:numPr>
        <w:spacing w:after="160" w:line="259" w:lineRule="auto"/>
        <w:ind w:right="0"/>
      </w:pPr>
      <w:r>
        <w:lastRenderedPageBreak/>
        <w:t xml:space="preserve">Give your publisher a </w:t>
      </w:r>
      <w:r w:rsidRPr="00847BDB">
        <w:rPr>
          <w:b/>
          <w:bCs/>
        </w:rPr>
        <w:t>Display Name</w:t>
      </w:r>
      <w:r>
        <w:t xml:space="preserve">, (auto generated from Display name) and </w:t>
      </w:r>
      <w:r w:rsidRPr="00D22B01">
        <w:rPr>
          <w:b/>
          <w:bCs/>
        </w:rPr>
        <w:t>Prefix</w:t>
      </w:r>
      <w:r>
        <w:t>. The publisher and prefix are what uniquely identifies components introduced to the platform</w:t>
      </w:r>
    </w:p>
    <w:p w14:paraId="6B631071" w14:textId="77777777" w:rsidR="003F5FBE" w:rsidRDefault="003F5FBE" w:rsidP="003F5FBE">
      <w:pPr>
        <w:pStyle w:val="ListParagraph"/>
        <w:numPr>
          <w:ilvl w:val="0"/>
          <w:numId w:val="43"/>
        </w:numPr>
        <w:spacing w:after="160" w:line="259" w:lineRule="auto"/>
        <w:ind w:right="0"/>
      </w:pPr>
      <w:r>
        <w:t>Click Save and Close</w:t>
      </w:r>
    </w:p>
    <w:p w14:paraId="527AA900" w14:textId="77777777" w:rsidR="003F5FBE" w:rsidRPr="00247520" w:rsidRDefault="003F5FBE" w:rsidP="003F5FBE">
      <w:pPr>
        <w:pStyle w:val="ListParagraph"/>
        <w:rPr>
          <w:b/>
          <w:bCs/>
        </w:rPr>
      </w:pPr>
      <w:r>
        <w:rPr>
          <w:noProof/>
        </w:rPr>
        <w:drawing>
          <wp:inline distT="0" distB="0" distL="0" distR="0" wp14:anchorId="6F76D828" wp14:editId="3D4F7A2E">
            <wp:extent cx="5010150" cy="2996991"/>
            <wp:effectExtent l="152400" t="152400" r="361950" b="3562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20745" cy="3003329"/>
                    </a:xfrm>
                    <a:prstGeom prst="rect">
                      <a:avLst/>
                    </a:prstGeom>
                    <a:ln>
                      <a:noFill/>
                    </a:ln>
                    <a:effectLst>
                      <a:outerShdw blurRad="292100" dist="139700" dir="2700000" algn="tl" rotWithShape="0">
                        <a:srgbClr val="333333">
                          <a:alpha val="65000"/>
                        </a:srgbClr>
                      </a:outerShdw>
                    </a:effectLst>
                  </pic:spPr>
                </pic:pic>
              </a:graphicData>
            </a:graphic>
          </wp:inline>
        </w:drawing>
      </w:r>
    </w:p>
    <w:p w14:paraId="46B238D8" w14:textId="77777777" w:rsidR="003F5FBE" w:rsidRDefault="003F5FBE" w:rsidP="003F5FBE">
      <w:pPr>
        <w:pStyle w:val="ListParagraph"/>
        <w:keepNext/>
        <w:numPr>
          <w:ilvl w:val="0"/>
          <w:numId w:val="43"/>
        </w:numPr>
        <w:spacing w:after="160" w:line="259" w:lineRule="auto"/>
        <w:ind w:right="0"/>
      </w:pPr>
      <w:r>
        <w:lastRenderedPageBreak/>
        <w:t>Back in the New Solution Screen, select the newly created publisher (it might take a 20 – 30 seconds for the newly created publisher to be available)</w:t>
      </w:r>
    </w:p>
    <w:p w14:paraId="3E3B9A20" w14:textId="77777777" w:rsidR="003F5FBE" w:rsidRDefault="003F5FBE" w:rsidP="003F5FBE">
      <w:pPr>
        <w:pStyle w:val="ListParagraph"/>
        <w:rPr>
          <w:b/>
          <w:bCs/>
        </w:rPr>
      </w:pPr>
      <w:r>
        <w:rPr>
          <w:noProof/>
        </w:rPr>
        <w:drawing>
          <wp:inline distT="0" distB="0" distL="0" distR="0" wp14:anchorId="2D0F1619" wp14:editId="36CF7953">
            <wp:extent cx="2895600" cy="3345066"/>
            <wp:effectExtent l="152400" t="152400" r="361950" b="37020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904875" cy="33557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F94876F" w14:textId="77777777" w:rsidR="003F5FBE" w:rsidRDefault="003F5FBE" w:rsidP="003F5FBE">
      <w:pPr>
        <w:pStyle w:val="ListParagraph"/>
        <w:keepNext/>
        <w:numPr>
          <w:ilvl w:val="0"/>
          <w:numId w:val="43"/>
        </w:numPr>
        <w:spacing w:after="160" w:line="259" w:lineRule="auto"/>
        <w:ind w:right="0"/>
      </w:pPr>
      <w:r w:rsidRPr="003159E5">
        <w:lastRenderedPageBreak/>
        <w:t xml:space="preserve">Click </w:t>
      </w:r>
      <w:r w:rsidRPr="003159E5">
        <w:rPr>
          <w:b/>
          <w:bCs/>
        </w:rPr>
        <w:t>Create</w:t>
      </w:r>
      <w:r w:rsidRPr="003159E5">
        <w:t xml:space="preserve"> to create the solution</w:t>
      </w:r>
    </w:p>
    <w:p w14:paraId="501C5D94" w14:textId="77777777" w:rsidR="003F5FBE" w:rsidRDefault="003F5FBE" w:rsidP="003F5FBE">
      <w:pPr>
        <w:pStyle w:val="ListParagraph"/>
      </w:pPr>
      <w:r>
        <w:rPr>
          <w:noProof/>
        </w:rPr>
        <w:drawing>
          <wp:inline distT="0" distB="0" distL="0" distR="0" wp14:anchorId="506E407D" wp14:editId="30ACE55C">
            <wp:extent cx="2822109" cy="4505325"/>
            <wp:effectExtent l="152400" t="152400" r="359410" b="3524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826891" cy="4512960"/>
                    </a:xfrm>
                    <a:prstGeom prst="rect">
                      <a:avLst/>
                    </a:prstGeom>
                    <a:ln>
                      <a:noFill/>
                    </a:ln>
                    <a:effectLst>
                      <a:outerShdw blurRad="292100" dist="139700" dir="2700000" algn="tl" rotWithShape="0">
                        <a:srgbClr val="333333">
                          <a:alpha val="65000"/>
                        </a:srgbClr>
                      </a:outerShdw>
                    </a:effectLst>
                  </pic:spPr>
                </pic:pic>
              </a:graphicData>
            </a:graphic>
          </wp:inline>
        </w:drawing>
      </w:r>
    </w:p>
    <w:p w14:paraId="6B3ECFB4" w14:textId="77777777" w:rsidR="003F5FBE" w:rsidRDefault="003F5FBE" w:rsidP="003F5FBE">
      <w:pPr>
        <w:pStyle w:val="Heading2"/>
      </w:pPr>
      <w:bookmarkStart w:id="45" w:name="_Toc31744593"/>
      <w:bookmarkStart w:id="46" w:name="_Toc31754809"/>
      <w:r>
        <w:lastRenderedPageBreak/>
        <w:t>Add App to the Solution</w:t>
      </w:r>
      <w:bookmarkEnd w:id="45"/>
      <w:bookmarkEnd w:id="46"/>
      <w:r>
        <w:t xml:space="preserve"> </w:t>
      </w:r>
    </w:p>
    <w:p w14:paraId="63B31D88" w14:textId="77777777" w:rsidR="003F5FBE" w:rsidRDefault="003F5FBE" w:rsidP="003F5FBE">
      <w:pPr>
        <w:pStyle w:val="ListParagraph"/>
        <w:keepNext/>
        <w:numPr>
          <w:ilvl w:val="0"/>
          <w:numId w:val="43"/>
        </w:numPr>
        <w:spacing w:after="160" w:line="259" w:lineRule="auto"/>
        <w:ind w:right="0"/>
      </w:pPr>
      <w:r>
        <w:t xml:space="preserve">Go to </w:t>
      </w:r>
      <w:hyperlink r:id="rId147" w:history="1">
        <w:r w:rsidRPr="00A80268">
          <w:rPr>
            <w:rStyle w:val="Hyperlink"/>
          </w:rPr>
          <w:t>https://make.powerapps.com</w:t>
        </w:r>
      </w:hyperlink>
      <w:r>
        <w:t xml:space="preserve"> and select </w:t>
      </w:r>
      <w:r w:rsidRPr="00C05630">
        <w:rPr>
          <w:b/>
          <w:bCs/>
        </w:rPr>
        <w:t>Solutions</w:t>
      </w:r>
      <w:r>
        <w:rPr>
          <w:b/>
          <w:bCs/>
        </w:rPr>
        <w:t xml:space="preserve"> </w:t>
      </w:r>
      <w:r>
        <w:t xml:space="preserve">and then click </w:t>
      </w:r>
      <w:r w:rsidRPr="002B5179">
        <w:rPr>
          <w:b/>
          <w:bCs/>
        </w:rPr>
        <w:t>Edit</w:t>
      </w:r>
      <w:r>
        <w:t xml:space="preserve"> to open the solution you created in previous step</w:t>
      </w:r>
    </w:p>
    <w:p w14:paraId="6980CF08" w14:textId="77777777" w:rsidR="003F5FBE" w:rsidRDefault="003F5FBE" w:rsidP="003F5FBE">
      <w:pPr>
        <w:pStyle w:val="ListParagraph"/>
      </w:pPr>
      <w:r>
        <w:rPr>
          <w:noProof/>
        </w:rPr>
        <w:drawing>
          <wp:inline distT="0" distB="0" distL="0" distR="0" wp14:anchorId="73E7CE1D" wp14:editId="1EDB2A9E">
            <wp:extent cx="4733925" cy="2986519"/>
            <wp:effectExtent l="152400" t="152400" r="352425" b="3663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45628" cy="2993902"/>
                    </a:xfrm>
                    <a:prstGeom prst="rect">
                      <a:avLst/>
                    </a:prstGeom>
                    <a:ln>
                      <a:noFill/>
                    </a:ln>
                    <a:effectLst>
                      <a:outerShdw blurRad="292100" dist="139700" dir="2700000" algn="tl" rotWithShape="0">
                        <a:srgbClr val="333333">
                          <a:alpha val="65000"/>
                        </a:srgbClr>
                      </a:outerShdw>
                    </a:effectLst>
                  </pic:spPr>
                </pic:pic>
              </a:graphicData>
            </a:graphic>
          </wp:inline>
        </w:drawing>
      </w:r>
    </w:p>
    <w:p w14:paraId="0D9363F0" w14:textId="77777777" w:rsidR="003F5FBE" w:rsidRPr="00CF67A0" w:rsidRDefault="003F5FBE" w:rsidP="003F5FBE">
      <w:pPr>
        <w:pStyle w:val="ListParagraph"/>
        <w:numPr>
          <w:ilvl w:val="0"/>
          <w:numId w:val="43"/>
        </w:numPr>
        <w:spacing w:after="160" w:line="259" w:lineRule="auto"/>
        <w:ind w:right="0"/>
      </w:pPr>
      <w:r>
        <w:t xml:space="preserve">Select </w:t>
      </w:r>
      <w:r w:rsidRPr="00CF67A0">
        <w:rPr>
          <w:b/>
          <w:bCs/>
        </w:rPr>
        <w:t>Add existing</w:t>
      </w:r>
      <w:r>
        <w:t xml:space="preserve"> and then </w:t>
      </w:r>
      <w:r w:rsidRPr="00CF67A0">
        <w:rPr>
          <w:b/>
          <w:bCs/>
        </w:rPr>
        <w:t>Canvas app</w:t>
      </w:r>
    </w:p>
    <w:p w14:paraId="6A6DB598" w14:textId="77777777" w:rsidR="003F5FBE" w:rsidRDefault="003F5FBE" w:rsidP="003F5FBE">
      <w:pPr>
        <w:pStyle w:val="ListParagraph"/>
      </w:pPr>
    </w:p>
    <w:p w14:paraId="0DDC6608" w14:textId="77777777" w:rsidR="003F5FBE" w:rsidRDefault="003F5FBE" w:rsidP="003F5FBE">
      <w:pPr>
        <w:pStyle w:val="ListParagraph"/>
      </w:pPr>
      <w:r>
        <w:rPr>
          <w:noProof/>
        </w:rPr>
        <w:drawing>
          <wp:inline distT="0" distB="0" distL="0" distR="0" wp14:anchorId="58FEC172" wp14:editId="1B311C46">
            <wp:extent cx="4752975" cy="2620737"/>
            <wp:effectExtent l="152400" t="152400" r="352425" b="3702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71634" cy="26310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B430444" w14:textId="77777777" w:rsidR="003F5FBE" w:rsidRDefault="003F5FBE" w:rsidP="003F5FBE">
      <w:pPr>
        <w:ind w:left="0"/>
      </w:pPr>
    </w:p>
    <w:p w14:paraId="350789DB" w14:textId="74A29B85" w:rsidR="003F5FBE" w:rsidRDefault="003F5FBE" w:rsidP="003F5FBE">
      <w:pPr>
        <w:pStyle w:val="ListParagraph"/>
        <w:numPr>
          <w:ilvl w:val="0"/>
          <w:numId w:val="43"/>
        </w:numPr>
        <w:spacing w:after="160" w:line="259" w:lineRule="auto"/>
        <w:ind w:right="0"/>
      </w:pPr>
      <w:r>
        <w:lastRenderedPageBreak/>
        <w:t xml:space="preserve">On the Add Existing Canvas app Screen, select the </w:t>
      </w:r>
      <w:r w:rsidRPr="000C7A6D">
        <w:rPr>
          <w:b/>
          <w:bCs/>
        </w:rPr>
        <w:t>Outside solutions</w:t>
      </w:r>
      <w:r>
        <w:t xml:space="preserve"> tab and select the Product List App you built in</w:t>
      </w:r>
      <w:r w:rsidR="001A13C2">
        <w:t xml:space="preserve"> </w:t>
      </w:r>
      <w:hyperlink w:anchor="_Exercise_4_–" w:history="1">
        <w:r w:rsidR="001A13C2" w:rsidRPr="001A13C2">
          <w:rPr>
            <w:rStyle w:val="Hyperlink"/>
          </w:rPr>
          <w:t>Section 4</w:t>
        </w:r>
      </w:hyperlink>
      <w:r w:rsidR="001A13C2">
        <w:t xml:space="preserve"> of this lab</w:t>
      </w:r>
      <w:r>
        <w:t xml:space="preserve">. Then click </w:t>
      </w:r>
      <w:r w:rsidRPr="001605F3">
        <w:rPr>
          <w:b/>
          <w:bCs/>
        </w:rPr>
        <w:t>Add</w:t>
      </w:r>
      <w:r>
        <w:t xml:space="preserve">. </w:t>
      </w:r>
    </w:p>
    <w:p w14:paraId="7D4078A3" w14:textId="77777777" w:rsidR="003F5FBE" w:rsidRDefault="003F5FBE" w:rsidP="003F5FBE">
      <w:pPr>
        <w:pStyle w:val="ListParagraph"/>
      </w:pPr>
      <w:r>
        <w:rPr>
          <w:noProof/>
        </w:rPr>
        <w:drawing>
          <wp:inline distT="0" distB="0" distL="0" distR="0" wp14:anchorId="595A9223" wp14:editId="02A53CB5">
            <wp:extent cx="4200525" cy="4751123"/>
            <wp:effectExtent l="152400" t="152400" r="352425" b="35433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03609" cy="4754611"/>
                    </a:xfrm>
                    <a:prstGeom prst="rect">
                      <a:avLst/>
                    </a:prstGeom>
                    <a:ln>
                      <a:noFill/>
                    </a:ln>
                    <a:effectLst>
                      <a:outerShdw blurRad="292100" dist="139700" dir="2700000" algn="tl" rotWithShape="0">
                        <a:srgbClr val="333333">
                          <a:alpha val="65000"/>
                        </a:srgbClr>
                      </a:outerShdw>
                    </a:effectLst>
                  </pic:spPr>
                </pic:pic>
              </a:graphicData>
            </a:graphic>
          </wp:inline>
        </w:drawing>
      </w:r>
    </w:p>
    <w:p w14:paraId="2D60FC81" w14:textId="77777777" w:rsidR="003F5FBE" w:rsidRDefault="003F5FBE" w:rsidP="003F5FBE">
      <w:pPr>
        <w:pStyle w:val="ListParagraph"/>
      </w:pPr>
      <w:r>
        <w:t xml:space="preserve">Your app has now been added to the solution and we are ready to use Azure DevOps with </w:t>
      </w:r>
      <w:hyperlink r:id="rId151" w:history="1">
        <w:r w:rsidRPr="00D44FC8">
          <w:rPr>
            <w:rStyle w:val="Hyperlink"/>
          </w:rPr>
          <w:t>PowerApps Build Tools</w:t>
        </w:r>
      </w:hyperlink>
      <w:r>
        <w:t xml:space="preserve"> to move the application to source control and setup a pipeline to deploy to downstream environment(s)</w:t>
      </w:r>
    </w:p>
    <w:p w14:paraId="7CC39AEE" w14:textId="77777777" w:rsidR="003F5FBE" w:rsidRDefault="003F5FBE" w:rsidP="003F5FBE">
      <w:pPr>
        <w:pStyle w:val="Heading1"/>
      </w:pPr>
      <w:bookmarkStart w:id="47" w:name="_Toc31744594"/>
      <w:bookmarkStart w:id="48" w:name="_Toc31754810"/>
      <w:r>
        <w:lastRenderedPageBreak/>
        <w:t>Create Custom Connector in downstream environment</w:t>
      </w:r>
      <w:bookmarkEnd w:id="47"/>
      <w:bookmarkEnd w:id="48"/>
    </w:p>
    <w:p w14:paraId="771B93E5" w14:textId="2F786E5B" w:rsidR="003F5FBE" w:rsidRDefault="003F5FBE" w:rsidP="003F5FBE">
      <w:r>
        <w:t xml:space="preserve">NOTE: in future releases this step will not be required as the custom connector can be added to the solution </w:t>
      </w:r>
      <w:proofErr w:type="gramStart"/>
      <w:r>
        <w:t>similar to</w:t>
      </w:r>
      <w:proofErr w:type="gramEnd"/>
      <w:r>
        <w:t xml:space="preserve"> how we added the App in previous steps. This is a temporary manual process but is only required once for each downstream environment. </w:t>
      </w:r>
    </w:p>
    <w:p w14:paraId="2D485479" w14:textId="30F8AF02" w:rsidR="00126E87" w:rsidRDefault="00126E87" w:rsidP="00126E87">
      <w:pPr>
        <w:pStyle w:val="ListParagraph"/>
        <w:numPr>
          <w:ilvl w:val="0"/>
          <w:numId w:val="43"/>
        </w:numPr>
        <w:spacing w:after="160" w:line="259" w:lineRule="auto"/>
        <w:ind w:right="0"/>
        <w:rPr>
          <w:rFonts w:ascii="Calibri" w:eastAsia="Times New Roman" w:hAnsi="Calibri" w:cs="Calibri"/>
        </w:rPr>
      </w:pPr>
      <w:r>
        <w:rPr>
          <w:rFonts w:ascii="Calibri" w:eastAsia="Times New Roman" w:hAnsi="Calibri" w:cs="Calibri"/>
        </w:rPr>
        <w:t>Go</w:t>
      </w:r>
      <w:r w:rsidRPr="000B37BC">
        <w:rPr>
          <w:rFonts w:ascii="Calibri" w:eastAsia="Times New Roman" w:hAnsi="Calibri" w:cs="Calibri"/>
        </w:rPr>
        <w:t xml:space="preserve"> to make.powerapps.com and select the production environment</w:t>
      </w:r>
      <w:r>
        <w:rPr>
          <w:rFonts w:ascii="Calibri" w:eastAsia="Times New Roman" w:hAnsi="Calibri" w:cs="Calibri"/>
        </w:rPr>
        <w:t xml:space="preserve"> </w:t>
      </w:r>
      <w:r w:rsidR="00276A0A">
        <w:rPr>
          <w:rFonts w:ascii="Calibri" w:eastAsia="Times New Roman" w:hAnsi="Calibri" w:cs="Calibri"/>
        </w:rPr>
        <w:t>that you created in</w:t>
      </w:r>
      <w:r w:rsidR="00C30380">
        <w:rPr>
          <w:rFonts w:ascii="Calibri" w:eastAsia="Times New Roman" w:hAnsi="Calibri" w:cs="Calibri"/>
        </w:rPr>
        <w:t xml:space="preserve"> </w:t>
      </w:r>
      <w:hyperlink w:anchor="_Create_Production_Environment" w:history="1">
        <w:r w:rsidR="00C30380" w:rsidRPr="00C30380">
          <w:rPr>
            <w:rStyle w:val="Hyperlink"/>
            <w:rFonts w:ascii="Calibri" w:eastAsia="Times New Roman" w:hAnsi="Calibri" w:cs="Calibri"/>
          </w:rPr>
          <w:t>Create Production Environment</w:t>
        </w:r>
      </w:hyperlink>
      <w:r w:rsidR="00C30380">
        <w:rPr>
          <w:rFonts w:ascii="Calibri" w:eastAsia="Times New Roman" w:hAnsi="Calibri" w:cs="Calibri"/>
        </w:rPr>
        <w:t xml:space="preserve">. </w:t>
      </w:r>
    </w:p>
    <w:p w14:paraId="4ADD6B57" w14:textId="77777777" w:rsidR="00126E87" w:rsidRPr="00663DFE" w:rsidRDefault="00126E87" w:rsidP="00126E87">
      <w:pPr>
        <w:pStyle w:val="ListParagraph"/>
        <w:rPr>
          <w:rFonts w:ascii="Calibri" w:eastAsia="Times New Roman" w:hAnsi="Calibri" w:cs="Calibri"/>
        </w:rPr>
      </w:pPr>
    </w:p>
    <w:p w14:paraId="077AA450" w14:textId="32C485E0" w:rsidR="00126E87" w:rsidRPr="00C30380" w:rsidRDefault="00126E87" w:rsidP="00C30380">
      <w:pPr>
        <w:pStyle w:val="ListParagraph"/>
        <w:rPr>
          <w:rFonts w:ascii="Calibri" w:eastAsia="Times New Roman" w:hAnsi="Calibri" w:cs="Calibri"/>
        </w:rPr>
      </w:pPr>
      <w:r>
        <w:rPr>
          <w:noProof/>
        </w:rPr>
        <w:drawing>
          <wp:inline distT="0" distB="0" distL="0" distR="0" wp14:anchorId="613493E5" wp14:editId="391A933B">
            <wp:extent cx="4638675" cy="2084926"/>
            <wp:effectExtent l="152400" t="152400" r="352425" b="35369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51207" cy="2090559"/>
                    </a:xfrm>
                    <a:prstGeom prst="rect">
                      <a:avLst/>
                    </a:prstGeom>
                    <a:ln>
                      <a:noFill/>
                    </a:ln>
                    <a:effectLst>
                      <a:outerShdw blurRad="292100" dist="139700" dir="2700000" algn="tl" rotWithShape="0">
                        <a:srgbClr val="333333">
                          <a:alpha val="65000"/>
                        </a:srgbClr>
                      </a:outerShdw>
                    </a:effectLst>
                  </pic:spPr>
                </pic:pic>
              </a:graphicData>
            </a:graphic>
          </wp:inline>
        </w:drawing>
      </w:r>
      <w:r w:rsidRPr="000B37BC">
        <w:rPr>
          <w:rFonts w:ascii="Calibri" w:eastAsia="Times New Roman" w:hAnsi="Calibri" w:cs="Calibri"/>
        </w:rPr>
        <w:t xml:space="preserve"> </w:t>
      </w:r>
    </w:p>
    <w:p w14:paraId="3A2E58F9" w14:textId="095445EE" w:rsidR="0089305A" w:rsidRDefault="00443A02" w:rsidP="00126E87">
      <w:pPr>
        <w:pStyle w:val="ListParagraph"/>
        <w:numPr>
          <w:ilvl w:val="0"/>
          <w:numId w:val="43"/>
        </w:numPr>
      </w:pPr>
      <w:r>
        <w:t xml:space="preserve">Repeat </w:t>
      </w:r>
      <w:hyperlink w:anchor="_Exercise_3_–" w:history="1">
        <w:r w:rsidRPr="00443A02">
          <w:rPr>
            <w:rStyle w:val="Hyperlink"/>
          </w:rPr>
          <w:t>exercise 3</w:t>
        </w:r>
      </w:hyperlink>
      <w:r w:rsidR="0089305A">
        <w:t xml:space="preserve"> </w:t>
      </w:r>
      <w:r>
        <w:t xml:space="preserve">to create the </w:t>
      </w:r>
      <w:r w:rsidR="00212B6B">
        <w:t>custom connector</w:t>
      </w:r>
      <w:r>
        <w:t xml:space="preserve"> in th</w:t>
      </w:r>
      <w:r w:rsidR="00C30380">
        <w:t>at</w:t>
      </w:r>
      <w:r>
        <w:t xml:space="preserve"> </w:t>
      </w:r>
      <w:r w:rsidR="006608E4">
        <w:t>environment</w:t>
      </w:r>
    </w:p>
    <w:p w14:paraId="0BD96AF6" w14:textId="77777777" w:rsidR="003F5FBE" w:rsidRPr="00EE6BC6" w:rsidRDefault="003F5FBE" w:rsidP="003F5FBE">
      <w:pPr>
        <w:pStyle w:val="ListParagraph"/>
      </w:pPr>
    </w:p>
    <w:p w14:paraId="2EE926ED" w14:textId="77777777" w:rsidR="003F5FBE" w:rsidRPr="001B5859" w:rsidRDefault="003F5FBE" w:rsidP="003F5FBE"/>
    <w:p w14:paraId="4187177B" w14:textId="77777777" w:rsidR="003F5FBE" w:rsidRPr="003159E5" w:rsidRDefault="003F5FBE" w:rsidP="003F5FBE">
      <w:pPr>
        <w:ind w:left="0"/>
      </w:pPr>
    </w:p>
    <w:p w14:paraId="769CAB2A" w14:textId="77777777" w:rsidR="003F5FBE" w:rsidRDefault="003F5FBE" w:rsidP="003F5FBE">
      <w:pPr>
        <w:pStyle w:val="Heading1"/>
      </w:pPr>
      <w:bookmarkStart w:id="49" w:name="_Toc31744595"/>
      <w:bookmarkStart w:id="50" w:name="_Toc31754811"/>
      <w:r>
        <w:lastRenderedPageBreak/>
        <w:t>Create Build Pipeline – Export Solution from Development Environment</w:t>
      </w:r>
      <w:bookmarkEnd w:id="49"/>
      <w:bookmarkEnd w:id="50"/>
    </w:p>
    <w:p w14:paraId="735F5028" w14:textId="2185B7BE" w:rsidR="003F5FBE" w:rsidRDefault="003F5FBE" w:rsidP="003F5FBE">
      <w:pPr>
        <w:pStyle w:val="ListParagraph"/>
        <w:numPr>
          <w:ilvl w:val="0"/>
          <w:numId w:val="43"/>
        </w:numPr>
        <w:spacing w:after="160" w:line="259" w:lineRule="auto"/>
        <w:ind w:right="0"/>
      </w:pPr>
      <w:r>
        <w:t>Back in your Azure DevOps subscription (</w:t>
      </w:r>
      <w:hyperlink r:id="rId153" w:history="1">
        <w:r w:rsidR="00443A02" w:rsidRPr="00A80268">
          <w:rPr>
            <w:rStyle w:val="Hyperlink"/>
          </w:rPr>
          <w:t>https://dev.azure.com</w:t>
        </w:r>
      </w:hyperlink>
      <w:r>
        <w:t>), click your project</w:t>
      </w:r>
      <w:r>
        <w:br/>
      </w:r>
      <w:r>
        <w:rPr>
          <w:noProof/>
        </w:rPr>
        <w:drawing>
          <wp:inline distT="0" distB="0" distL="0" distR="0" wp14:anchorId="1816A620" wp14:editId="37EFE036">
            <wp:extent cx="5428593" cy="3378951"/>
            <wp:effectExtent l="152400" t="152400" r="363220" b="354965"/>
            <wp:docPr id="1903044751"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54">
                      <a:extLst>
                        <a:ext uri="{28A0092B-C50C-407E-A947-70E740481C1C}">
                          <a14:useLocalDpi xmlns:a14="http://schemas.microsoft.com/office/drawing/2010/main" val="0"/>
                        </a:ext>
                      </a:extLst>
                    </a:blip>
                    <a:stretch>
                      <a:fillRect/>
                    </a:stretch>
                  </pic:blipFill>
                  <pic:spPr>
                    <a:xfrm>
                      <a:off x="0" y="0"/>
                      <a:ext cx="5433519" cy="3382017"/>
                    </a:xfrm>
                    <a:prstGeom prst="rect">
                      <a:avLst/>
                    </a:prstGeom>
                    <a:ln>
                      <a:noFill/>
                    </a:ln>
                    <a:effectLst>
                      <a:outerShdw blurRad="292100" dist="139700" dir="2700000" algn="tl" rotWithShape="0">
                        <a:srgbClr val="333333">
                          <a:alpha val="65000"/>
                        </a:srgbClr>
                      </a:outerShdw>
                    </a:effectLst>
                  </pic:spPr>
                </pic:pic>
              </a:graphicData>
            </a:graphic>
          </wp:inline>
        </w:drawing>
      </w:r>
    </w:p>
    <w:p w14:paraId="2A930FEF" w14:textId="77777777" w:rsidR="003F5FBE" w:rsidRDefault="003F5FBE" w:rsidP="003F5FBE">
      <w:pPr>
        <w:pStyle w:val="ListParagraph"/>
        <w:keepNext/>
        <w:numPr>
          <w:ilvl w:val="0"/>
          <w:numId w:val="43"/>
        </w:numPr>
        <w:spacing w:after="160" w:line="259" w:lineRule="auto"/>
        <w:ind w:right="0"/>
      </w:pPr>
      <w:r w:rsidRPr="003870E4">
        <w:t xml:space="preserve">The build pipelines that we set up later will be exporting </w:t>
      </w:r>
      <w:r>
        <w:t>your packaged app</w:t>
      </w:r>
      <w:r w:rsidRPr="003870E4">
        <w:t xml:space="preserve"> from </w:t>
      </w:r>
      <w:r>
        <w:t>your development</w:t>
      </w:r>
      <w:r w:rsidRPr="003870E4">
        <w:t xml:space="preserve"> </w:t>
      </w:r>
      <w:r>
        <w:t xml:space="preserve">environment and </w:t>
      </w:r>
      <w:r w:rsidRPr="003870E4">
        <w:t xml:space="preserve">check </w:t>
      </w:r>
      <w:r>
        <w:t>it</w:t>
      </w:r>
      <w:r w:rsidRPr="003870E4">
        <w:t xml:space="preserve"> into your source code repo.  This is not a default permission of Azure DevOps, so we need to configure the appropriate permissions for the pipeline to function properly. </w:t>
      </w:r>
      <w:r>
        <w:br/>
      </w:r>
      <w:r w:rsidRPr="003870E4">
        <w:lastRenderedPageBreak/>
        <w:t xml:space="preserve">Click the Project Settings icon on the lower left of the screen and click the </w:t>
      </w:r>
      <w:r w:rsidRPr="007C0974">
        <w:rPr>
          <w:b/>
        </w:rPr>
        <w:t>Repositories</w:t>
      </w:r>
      <w:r w:rsidRPr="003870E4">
        <w:t xml:space="preserve"> link in the fly out menu.  Click the </w:t>
      </w:r>
      <w:r w:rsidRPr="00326968">
        <w:rPr>
          <w:b/>
        </w:rPr>
        <w:t>Add</w:t>
      </w:r>
      <w:r w:rsidRPr="003870E4">
        <w:t xml:space="preserve"> button to add a group to define these permissions. </w:t>
      </w:r>
    </w:p>
    <w:p w14:paraId="66D711F9" w14:textId="77777777" w:rsidR="003F5FBE" w:rsidRDefault="003F5FBE" w:rsidP="003F5FBE">
      <w:pPr>
        <w:ind w:left="360"/>
      </w:pPr>
      <w:r w:rsidRPr="005617C7">
        <w:rPr>
          <w:noProof/>
        </w:rPr>
        <w:drawing>
          <wp:inline distT="0" distB="0" distL="0" distR="0" wp14:anchorId="08794625" wp14:editId="2F84BAB5">
            <wp:extent cx="5751941" cy="3410606"/>
            <wp:effectExtent l="152400" t="152400" r="363220" b="3613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752893" cy="3411170"/>
                    </a:xfrm>
                    <a:prstGeom prst="rect">
                      <a:avLst/>
                    </a:prstGeom>
                    <a:ln>
                      <a:noFill/>
                    </a:ln>
                    <a:effectLst>
                      <a:outerShdw blurRad="292100" dist="139700" dir="2700000" algn="tl" rotWithShape="0">
                        <a:srgbClr val="333333">
                          <a:alpha val="65000"/>
                        </a:srgbClr>
                      </a:outerShdw>
                    </a:effectLst>
                  </pic:spPr>
                </pic:pic>
              </a:graphicData>
            </a:graphic>
          </wp:inline>
        </w:drawing>
      </w:r>
      <w:r w:rsidRPr="003870E4">
        <w:t> </w:t>
      </w:r>
    </w:p>
    <w:p w14:paraId="63D9689A" w14:textId="77777777" w:rsidR="003F5FBE" w:rsidRPr="003870E4" w:rsidRDefault="003F5FBE" w:rsidP="003F5FBE">
      <w:pPr>
        <w:pStyle w:val="ListParagraph"/>
        <w:numPr>
          <w:ilvl w:val="0"/>
          <w:numId w:val="43"/>
        </w:numPr>
        <w:spacing w:after="160" w:line="259" w:lineRule="auto"/>
        <w:ind w:right="0"/>
      </w:pPr>
      <w:r w:rsidRPr="00730978">
        <w:rPr>
          <w:b/>
        </w:rPr>
        <w:t>Search</w:t>
      </w:r>
      <w:r w:rsidRPr="003870E4">
        <w:t xml:space="preserve"> for </w:t>
      </w:r>
      <w:r w:rsidRPr="00CD0B51">
        <w:rPr>
          <w:b/>
        </w:rPr>
        <w:t>Project Collection Build Service</w:t>
      </w:r>
      <w:r w:rsidRPr="003870E4">
        <w:t xml:space="preserve"> and select it (select the project collection  Build not prefixed with the username) </w:t>
      </w:r>
      <w:r w:rsidRPr="003870E4">
        <w:br/>
      </w:r>
      <w:r>
        <w:rPr>
          <w:noProof/>
        </w:rPr>
        <w:lastRenderedPageBreak/>
        <w:drawing>
          <wp:inline distT="0" distB="0" distL="0" distR="0" wp14:anchorId="11FB6D40" wp14:editId="759AEC44">
            <wp:extent cx="5530605" cy="4703379"/>
            <wp:effectExtent l="152400" t="152400" r="356235" b="364490"/>
            <wp:docPr id="669958474"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56">
                      <a:extLst>
                        <a:ext uri="{28A0092B-C50C-407E-A947-70E740481C1C}">
                          <a14:useLocalDpi xmlns:a14="http://schemas.microsoft.com/office/drawing/2010/main" val="0"/>
                        </a:ext>
                      </a:extLst>
                    </a:blip>
                    <a:stretch>
                      <a:fillRect/>
                    </a:stretch>
                  </pic:blipFill>
                  <pic:spPr>
                    <a:xfrm>
                      <a:off x="0" y="0"/>
                      <a:ext cx="5532354" cy="4704866"/>
                    </a:xfrm>
                    <a:prstGeom prst="rect">
                      <a:avLst/>
                    </a:prstGeom>
                    <a:ln>
                      <a:noFill/>
                    </a:ln>
                    <a:effectLst>
                      <a:outerShdw blurRad="292100" dist="139700" dir="2700000" algn="tl" rotWithShape="0">
                        <a:srgbClr val="333333">
                          <a:alpha val="65000"/>
                        </a:srgbClr>
                      </a:outerShdw>
                    </a:effectLst>
                  </pic:spPr>
                </pic:pic>
              </a:graphicData>
            </a:graphic>
          </wp:inline>
        </w:drawing>
      </w:r>
      <w:r w:rsidRPr="003870E4">
        <w:t> </w:t>
      </w:r>
    </w:p>
    <w:p w14:paraId="268ED269" w14:textId="77777777" w:rsidR="003F5FBE" w:rsidRPr="003870E4" w:rsidRDefault="003F5FBE" w:rsidP="003F5FBE">
      <w:pPr>
        <w:pStyle w:val="ListParagraph"/>
        <w:numPr>
          <w:ilvl w:val="0"/>
          <w:numId w:val="43"/>
        </w:numPr>
        <w:spacing w:after="160" w:line="259" w:lineRule="auto"/>
        <w:ind w:right="0"/>
      </w:pPr>
      <w:r w:rsidRPr="003870E4">
        <w:lastRenderedPageBreak/>
        <w:t>Click Save changes </w:t>
      </w:r>
      <w:r w:rsidRPr="003870E4">
        <w:br/>
      </w:r>
      <w:r>
        <w:rPr>
          <w:noProof/>
        </w:rPr>
        <w:drawing>
          <wp:inline distT="0" distB="0" distL="0" distR="0" wp14:anchorId="5366D980" wp14:editId="2BB2D373">
            <wp:extent cx="5943600" cy="3694430"/>
            <wp:effectExtent l="38100" t="38100" r="171450" b="172720"/>
            <wp:docPr id="1092092371" name="Picture 34" descr="C:\Users\shmcarth\AppData\Local\Microsoft\Windows\INetCache\Content.MSO\8A7E3A6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57">
                      <a:extLst>
                        <a:ext uri="{28A0092B-C50C-407E-A947-70E740481C1C}">
                          <a14:useLocalDpi xmlns:a14="http://schemas.microsoft.com/office/drawing/2010/main" val="0"/>
                        </a:ext>
                      </a:extLst>
                    </a:blip>
                    <a:stretch>
                      <a:fillRect/>
                    </a:stretch>
                  </pic:blipFill>
                  <pic:spPr>
                    <a:xfrm>
                      <a:off x="0" y="0"/>
                      <a:ext cx="5943600" cy="3694430"/>
                    </a:xfrm>
                    <a:prstGeom prst="rect">
                      <a:avLst/>
                    </a:prstGeom>
                    <a:ln>
                      <a:noFill/>
                    </a:ln>
                    <a:effectLst>
                      <a:outerShdw blurRad="292100" dist="139700" dir="2700000" algn="tl" rotWithShape="0">
                        <a:srgbClr val="333333">
                          <a:alpha val="65000"/>
                        </a:srgbClr>
                      </a:outerShdw>
                    </a:effectLst>
                  </pic:spPr>
                </pic:pic>
              </a:graphicData>
            </a:graphic>
          </wp:inline>
        </w:drawing>
      </w:r>
      <w:r w:rsidRPr="003870E4">
        <w:t> </w:t>
      </w:r>
    </w:p>
    <w:p w14:paraId="502AC04A" w14:textId="77777777" w:rsidR="003F5FBE" w:rsidRPr="003870E4" w:rsidRDefault="003F5FBE" w:rsidP="003F5FBE">
      <w:pPr>
        <w:pStyle w:val="ListParagraph"/>
        <w:numPr>
          <w:ilvl w:val="0"/>
          <w:numId w:val="43"/>
        </w:numPr>
        <w:spacing w:after="160" w:line="259" w:lineRule="auto"/>
        <w:ind w:right="0"/>
      </w:pPr>
      <w:r w:rsidRPr="003870E4">
        <w:t>Locate the new user you just added and change the Contribute permission from Not set to Allow</w:t>
      </w:r>
      <w:r>
        <w:t xml:space="preserve">. Make sure the changes are saved – there will be a green check mark by the drop </w:t>
      </w:r>
      <w:r>
        <w:lastRenderedPageBreak/>
        <w:t>down.</w:t>
      </w:r>
      <w:r>
        <w:br/>
      </w:r>
      <w:r>
        <w:rPr>
          <w:noProof/>
        </w:rPr>
        <w:drawing>
          <wp:inline distT="0" distB="0" distL="0" distR="0" wp14:anchorId="0666B55A" wp14:editId="2D47F79E">
            <wp:extent cx="5189458" cy="4343400"/>
            <wp:effectExtent l="152400" t="152400" r="354330" b="361950"/>
            <wp:docPr id="1650263042"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158">
                      <a:extLst>
                        <a:ext uri="{28A0092B-C50C-407E-A947-70E740481C1C}">
                          <a14:useLocalDpi xmlns:a14="http://schemas.microsoft.com/office/drawing/2010/main" val="0"/>
                        </a:ext>
                      </a:extLst>
                    </a:blip>
                    <a:stretch>
                      <a:fillRect/>
                    </a:stretch>
                  </pic:blipFill>
                  <pic:spPr>
                    <a:xfrm>
                      <a:off x="0" y="0"/>
                      <a:ext cx="5201657" cy="43536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1FAEED" w14:textId="77777777" w:rsidR="003F5FBE" w:rsidRDefault="003F5FBE" w:rsidP="003F5FBE">
      <w:pPr>
        <w:pStyle w:val="ListParagraph"/>
        <w:numPr>
          <w:ilvl w:val="0"/>
          <w:numId w:val="43"/>
        </w:numPr>
        <w:spacing w:after="160" w:line="259" w:lineRule="auto"/>
        <w:ind w:right="0"/>
      </w:pPr>
      <w:r>
        <w:lastRenderedPageBreak/>
        <w:t xml:space="preserve">Navigate back to Pipelines and select </w:t>
      </w:r>
      <w:r w:rsidRPr="00767CC1">
        <w:rPr>
          <w:b/>
          <w:bCs/>
        </w:rPr>
        <w:t>Import a Pipeline</w:t>
      </w:r>
      <w:r>
        <w:br/>
      </w:r>
      <w:r w:rsidRPr="004F6859">
        <w:rPr>
          <w:noProof/>
        </w:rPr>
        <w:drawing>
          <wp:inline distT="0" distB="0" distL="0" distR="0" wp14:anchorId="3CF32B89" wp14:editId="57D9F704">
            <wp:extent cx="5645589" cy="3347545"/>
            <wp:effectExtent l="152400" t="152400" r="355600" b="36766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650980" cy="3350741"/>
                    </a:xfrm>
                    <a:prstGeom prst="rect">
                      <a:avLst/>
                    </a:prstGeom>
                    <a:ln>
                      <a:noFill/>
                    </a:ln>
                    <a:effectLst>
                      <a:outerShdw blurRad="292100" dist="139700" dir="2700000" algn="tl" rotWithShape="0">
                        <a:srgbClr val="333333">
                          <a:alpha val="65000"/>
                        </a:srgbClr>
                      </a:outerShdw>
                    </a:effectLst>
                  </pic:spPr>
                </pic:pic>
              </a:graphicData>
            </a:graphic>
          </wp:inline>
        </w:drawing>
      </w:r>
    </w:p>
    <w:p w14:paraId="41867DFC" w14:textId="77777777" w:rsidR="003F5FBE" w:rsidRDefault="003F5FBE" w:rsidP="003F5FBE">
      <w:pPr>
        <w:pStyle w:val="ListParagraph"/>
        <w:numPr>
          <w:ilvl w:val="0"/>
          <w:numId w:val="43"/>
        </w:numPr>
        <w:spacing w:after="160" w:line="259" w:lineRule="auto"/>
        <w:ind w:right="0"/>
      </w:pPr>
      <w:r>
        <w:t xml:space="preserve">Click </w:t>
      </w:r>
      <w:r w:rsidRPr="00191743">
        <w:rPr>
          <w:b/>
        </w:rPr>
        <w:t>browse</w:t>
      </w:r>
      <w:r>
        <w:t xml:space="preserve">, then </w:t>
      </w:r>
      <w:r w:rsidRPr="00191743">
        <w:rPr>
          <w:b/>
        </w:rPr>
        <w:t xml:space="preserve">select “Export </w:t>
      </w:r>
      <w:proofErr w:type="gramStart"/>
      <w:r w:rsidRPr="00191743">
        <w:rPr>
          <w:b/>
        </w:rPr>
        <w:t>From</w:t>
      </w:r>
      <w:proofErr w:type="gramEnd"/>
      <w:r w:rsidRPr="00191743">
        <w:rPr>
          <w:b/>
        </w:rPr>
        <w:t xml:space="preserve"> </w:t>
      </w:r>
      <w:proofErr w:type="spellStart"/>
      <w:r w:rsidRPr="00191743">
        <w:rPr>
          <w:b/>
        </w:rPr>
        <w:t>Dev.json</w:t>
      </w:r>
      <w:proofErr w:type="spellEnd"/>
      <w:r w:rsidRPr="00191743">
        <w:rPr>
          <w:b/>
        </w:rPr>
        <w:t>”</w:t>
      </w:r>
      <w:r>
        <w:t xml:space="preserve"> from the lab downloads, then click </w:t>
      </w:r>
      <w:r w:rsidRPr="00A64736">
        <w:rPr>
          <w:b/>
        </w:rPr>
        <w:t>Import</w:t>
      </w:r>
      <w:r>
        <w:rPr>
          <w:b/>
          <w:bCs/>
        </w:rPr>
        <w:t xml:space="preserve">. </w:t>
      </w:r>
      <w:r>
        <w:br/>
      </w:r>
      <w:r w:rsidRPr="0057258F">
        <w:rPr>
          <w:noProof/>
        </w:rPr>
        <w:drawing>
          <wp:inline distT="0" distB="0" distL="0" distR="0" wp14:anchorId="5FE642E5" wp14:editId="1FA1415B">
            <wp:extent cx="4230250" cy="2310441"/>
            <wp:effectExtent l="152400" t="152400" r="361315" b="3568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230250" cy="2310441"/>
                    </a:xfrm>
                    <a:prstGeom prst="rect">
                      <a:avLst/>
                    </a:prstGeom>
                    <a:ln>
                      <a:noFill/>
                    </a:ln>
                    <a:effectLst>
                      <a:outerShdw blurRad="292100" dist="139700" dir="2700000" algn="tl" rotWithShape="0">
                        <a:srgbClr val="333333">
                          <a:alpha val="65000"/>
                        </a:srgbClr>
                      </a:outerShdw>
                    </a:effectLst>
                  </pic:spPr>
                </pic:pic>
              </a:graphicData>
            </a:graphic>
          </wp:inline>
        </w:drawing>
      </w:r>
    </w:p>
    <w:p w14:paraId="5F9BF5C0" w14:textId="77777777" w:rsidR="003F5FBE" w:rsidRDefault="003F5FBE" w:rsidP="003F5FBE">
      <w:pPr>
        <w:pStyle w:val="ListParagraph"/>
        <w:numPr>
          <w:ilvl w:val="0"/>
          <w:numId w:val="43"/>
        </w:numPr>
        <w:spacing w:after="160" w:line="259" w:lineRule="auto"/>
        <w:ind w:right="0"/>
      </w:pPr>
      <w:r>
        <w:lastRenderedPageBreak/>
        <w:t xml:space="preserve">The pipeline will import but will need to be hooked up to the azure build agent.  Click </w:t>
      </w:r>
      <w:r w:rsidRPr="00690B52">
        <w:rPr>
          <w:b/>
        </w:rPr>
        <w:t>Agent Pool</w:t>
      </w:r>
      <w:r>
        <w:t xml:space="preserve"> and select </w:t>
      </w:r>
      <w:r w:rsidRPr="00690B52">
        <w:rPr>
          <w:b/>
        </w:rPr>
        <w:t>Azure Pipelines</w:t>
      </w:r>
      <w:r>
        <w:t xml:space="preserve"> from the options.</w:t>
      </w:r>
      <w:r>
        <w:br/>
      </w:r>
      <w:r>
        <w:rPr>
          <w:noProof/>
        </w:rPr>
        <w:drawing>
          <wp:inline distT="0" distB="0" distL="0" distR="0" wp14:anchorId="085504B2" wp14:editId="40A1E2D3">
            <wp:extent cx="5460124" cy="1800791"/>
            <wp:effectExtent l="152400" t="152400" r="369570" b="371475"/>
            <wp:docPr id="641429523"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464849" cy="1802349"/>
                    </a:xfrm>
                    <a:prstGeom prst="rect">
                      <a:avLst/>
                    </a:prstGeom>
                    <a:ln>
                      <a:noFill/>
                    </a:ln>
                    <a:effectLst>
                      <a:outerShdw blurRad="292100" dist="139700" dir="2700000" algn="tl" rotWithShape="0">
                        <a:srgbClr val="333333">
                          <a:alpha val="65000"/>
                        </a:srgbClr>
                      </a:outerShdw>
                    </a:effectLst>
                  </pic:spPr>
                </pic:pic>
              </a:graphicData>
            </a:graphic>
          </wp:inline>
        </w:drawing>
      </w:r>
    </w:p>
    <w:p w14:paraId="7D2FB258" w14:textId="77777777" w:rsidR="003F5FBE" w:rsidRDefault="003F5FBE" w:rsidP="003F5FBE">
      <w:pPr>
        <w:pStyle w:val="ListParagraph"/>
        <w:numPr>
          <w:ilvl w:val="0"/>
          <w:numId w:val="43"/>
        </w:numPr>
        <w:spacing w:after="160" w:line="259" w:lineRule="auto"/>
        <w:ind w:right="0"/>
      </w:pPr>
      <w:r>
        <w:t xml:space="preserve">Select </w:t>
      </w:r>
      <w:r w:rsidRPr="00E7228F">
        <w:rPr>
          <w:b/>
        </w:rPr>
        <w:t>windows-2019</w:t>
      </w:r>
      <w:r>
        <w:t xml:space="preserve"> for the Agent Specification.</w:t>
      </w:r>
      <w:r>
        <w:br/>
      </w:r>
      <w:r>
        <w:rPr>
          <w:noProof/>
        </w:rPr>
        <w:drawing>
          <wp:inline distT="0" distB="0" distL="0" distR="0" wp14:anchorId="1D87A168" wp14:editId="7747C3B5">
            <wp:extent cx="3704762" cy="3400000"/>
            <wp:effectExtent l="152400" t="152400" r="353060" b="353060"/>
            <wp:docPr id="84594562"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62">
                      <a:extLst>
                        <a:ext uri="{28A0092B-C50C-407E-A947-70E740481C1C}">
                          <a14:useLocalDpi xmlns:a14="http://schemas.microsoft.com/office/drawing/2010/main" val="0"/>
                        </a:ext>
                      </a:extLst>
                    </a:blip>
                    <a:stretch>
                      <a:fillRect/>
                    </a:stretch>
                  </pic:blipFill>
                  <pic:spPr>
                    <a:xfrm>
                      <a:off x="0" y="0"/>
                      <a:ext cx="3704762" cy="340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29D9D3E1" w14:textId="77777777" w:rsidR="003F5FBE" w:rsidRDefault="003F5FBE" w:rsidP="003F5FBE">
      <w:pPr>
        <w:pStyle w:val="ListParagraph"/>
        <w:numPr>
          <w:ilvl w:val="0"/>
          <w:numId w:val="43"/>
        </w:numPr>
        <w:spacing w:after="160" w:line="259" w:lineRule="auto"/>
        <w:ind w:right="0"/>
      </w:pPr>
      <w:r>
        <w:lastRenderedPageBreak/>
        <w:t>Click get Sources to set the missing sources settings (no adjustments need to be made)</w:t>
      </w:r>
      <w:r>
        <w:br/>
      </w:r>
      <w:r>
        <w:rPr>
          <w:noProof/>
        </w:rPr>
        <w:drawing>
          <wp:inline distT="0" distB="0" distL="0" distR="0" wp14:anchorId="172BE80C" wp14:editId="0A71E06A">
            <wp:extent cx="5048250" cy="2110988"/>
            <wp:effectExtent l="152400" t="152400" r="361950" b="365760"/>
            <wp:docPr id="70041418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63">
                      <a:extLst>
                        <a:ext uri="{28A0092B-C50C-407E-A947-70E740481C1C}">
                          <a14:useLocalDpi xmlns:a14="http://schemas.microsoft.com/office/drawing/2010/main" val="0"/>
                        </a:ext>
                      </a:extLst>
                    </a:blip>
                    <a:stretch>
                      <a:fillRect/>
                    </a:stretch>
                  </pic:blipFill>
                  <pic:spPr>
                    <a:xfrm>
                      <a:off x="0" y="0"/>
                      <a:ext cx="5052192" cy="2112636"/>
                    </a:xfrm>
                    <a:prstGeom prst="rect">
                      <a:avLst/>
                    </a:prstGeom>
                    <a:ln>
                      <a:noFill/>
                    </a:ln>
                    <a:effectLst>
                      <a:outerShdw blurRad="292100" dist="139700" dir="2700000" algn="tl" rotWithShape="0">
                        <a:srgbClr val="333333">
                          <a:alpha val="65000"/>
                        </a:srgbClr>
                      </a:outerShdw>
                    </a:effectLst>
                  </pic:spPr>
                </pic:pic>
              </a:graphicData>
            </a:graphic>
          </wp:inline>
        </w:drawing>
      </w:r>
    </w:p>
    <w:p w14:paraId="24A22699" w14:textId="77777777" w:rsidR="003F5FBE" w:rsidRDefault="003F5FBE" w:rsidP="003F5FBE">
      <w:pPr>
        <w:pStyle w:val="ListParagraph"/>
        <w:numPr>
          <w:ilvl w:val="0"/>
          <w:numId w:val="43"/>
        </w:numPr>
        <w:spacing w:after="160" w:line="259" w:lineRule="auto"/>
        <w:ind w:right="0"/>
      </w:pPr>
      <w:r>
        <w:rPr>
          <w:bCs/>
        </w:rPr>
        <w:t xml:space="preserve">Now go to the </w:t>
      </w:r>
      <w:r>
        <w:t xml:space="preserve"> </w:t>
      </w:r>
      <w:r>
        <w:rPr>
          <w:b/>
        </w:rPr>
        <w:t>P</w:t>
      </w:r>
      <w:r w:rsidRPr="00171E7A">
        <w:rPr>
          <w:b/>
        </w:rPr>
        <w:t>ower</w:t>
      </w:r>
      <w:r>
        <w:rPr>
          <w:b/>
        </w:rPr>
        <w:t xml:space="preserve"> P</w:t>
      </w:r>
      <w:r w:rsidRPr="00171E7A">
        <w:rPr>
          <w:b/>
        </w:rPr>
        <w:t>latform admin center</w:t>
      </w:r>
      <w:r>
        <w:t xml:space="preserve"> (</w:t>
      </w:r>
      <w:hyperlink r:id="rId164" w:history="1">
        <w:r w:rsidRPr="0048004C">
          <w:rPr>
            <w:rStyle w:val="Hyperlink"/>
          </w:rPr>
          <w:t>https://aka.ms/ppac</w:t>
        </w:r>
      </w:hyperlink>
      <w:r>
        <w:t xml:space="preserve"> ) and select </w:t>
      </w:r>
      <w:r w:rsidRPr="002961A6">
        <w:rPr>
          <w:b/>
          <w:bCs/>
        </w:rPr>
        <w:t>Environments</w:t>
      </w:r>
      <w:r>
        <w:t xml:space="preserve"> where you will see the a list of available environment.  Select the Environment that you used to create the Canvas App and customer Connector in </w:t>
      </w:r>
      <w:r w:rsidRPr="00097976">
        <w:rPr>
          <w:highlight w:val="yellow"/>
        </w:rPr>
        <w:t>step X</w:t>
      </w:r>
      <w:r>
        <w:t>.</w:t>
      </w:r>
      <w:r>
        <w:br/>
      </w:r>
      <w:r>
        <w:rPr>
          <w:noProof/>
        </w:rPr>
        <w:drawing>
          <wp:inline distT="0" distB="0" distL="0" distR="0" wp14:anchorId="4DBB03FF" wp14:editId="1A951E0A">
            <wp:extent cx="5048250" cy="2942655"/>
            <wp:effectExtent l="152400" t="152400" r="361950" b="353060"/>
            <wp:docPr id="533683761" name="Picture 4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65">
                      <a:extLst>
                        <a:ext uri="{28A0092B-C50C-407E-A947-70E740481C1C}">
                          <a14:useLocalDpi xmlns:a14="http://schemas.microsoft.com/office/drawing/2010/main" val="0"/>
                        </a:ext>
                      </a:extLst>
                    </a:blip>
                    <a:stretch>
                      <a:fillRect/>
                    </a:stretch>
                  </pic:blipFill>
                  <pic:spPr>
                    <a:xfrm>
                      <a:off x="0" y="0"/>
                      <a:ext cx="5062313" cy="2950852"/>
                    </a:xfrm>
                    <a:prstGeom prst="rect">
                      <a:avLst/>
                    </a:prstGeom>
                    <a:ln>
                      <a:noFill/>
                    </a:ln>
                    <a:effectLst>
                      <a:outerShdw blurRad="292100" dist="139700" dir="2700000" algn="tl" rotWithShape="0">
                        <a:srgbClr val="333333">
                          <a:alpha val="65000"/>
                        </a:srgbClr>
                      </a:outerShdw>
                    </a:effectLst>
                  </pic:spPr>
                </pic:pic>
              </a:graphicData>
            </a:graphic>
          </wp:inline>
        </w:drawing>
      </w:r>
    </w:p>
    <w:p w14:paraId="7BAF7679" w14:textId="77777777" w:rsidR="003F5FBE" w:rsidRDefault="003F5FBE" w:rsidP="003F5FBE">
      <w:pPr>
        <w:pStyle w:val="ListParagraph"/>
        <w:numPr>
          <w:ilvl w:val="0"/>
          <w:numId w:val="43"/>
        </w:numPr>
        <w:spacing w:after="160" w:line="259" w:lineRule="auto"/>
        <w:ind w:right="0"/>
      </w:pPr>
      <w:r>
        <w:lastRenderedPageBreak/>
        <w:t>Locate the Environment URL, right click and copy it to your paste buffer.</w:t>
      </w:r>
      <w:r>
        <w:br/>
      </w:r>
      <w:r>
        <w:rPr>
          <w:noProof/>
        </w:rPr>
        <w:drawing>
          <wp:inline distT="0" distB="0" distL="0" distR="0" wp14:anchorId="65AE1549" wp14:editId="62737F70">
            <wp:extent cx="4790478" cy="4571429"/>
            <wp:effectExtent l="152400" t="152400" r="353060" b="362585"/>
            <wp:docPr id="190752297"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66">
                      <a:extLst>
                        <a:ext uri="{28A0092B-C50C-407E-A947-70E740481C1C}">
                          <a14:useLocalDpi xmlns:a14="http://schemas.microsoft.com/office/drawing/2010/main" val="0"/>
                        </a:ext>
                      </a:extLst>
                    </a:blip>
                    <a:stretch>
                      <a:fillRect/>
                    </a:stretch>
                  </pic:blipFill>
                  <pic:spPr>
                    <a:xfrm>
                      <a:off x="0" y="0"/>
                      <a:ext cx="4790478" cy="4571429"/>
                    </a:xfrm>
                    <a:prstGeom prst="rect">
                      <a:avLst/>
                    </a:prstGeom>
                    <a:ln>
                      <a:noFill/>
                    </a:ln>
                    <a:effectLst>
                      <a:outerShdw blurRad="292100" dist="139700" dir="2700000" algn="tl" rotWithShape="0">
                        <a:srgbClr val="333333">
                          <a:alpha val="65000"/>
                        </a:srgbClr>
                      </a:outerShdw>
                    </a:effectLst>
                  </pic:spPr>
                </pic:pic>
              </a:graphicData>
            </a:graphic>
          </wp:inline>
        </w:drawing>
      </w:r>
    </w:p>
    <w:p w14:paraId="1560F752" w14:textId="77777777" w:rsidR="003F5FBE" w:rsidRDefault="003F5FBE" w:rsidP="003F5FBE">
      <w:pPr>
        <w:pStyle w:val="ListParagraph"/>
        <w:numPr>
          <w:ilvl w:val="0"/>
          <w:numId w:val="43"/>
        </w:numPr>
        <w:spacing w:after="160" w:line="259" w:lineRule="auto"/>
        <w:ind w:right="0"/>
      </w:pPr>
      <w:r>
        <w:t xml:space="preserve">Go back to your DevOps tab and select the PowerApps Export Solution task.  It will go red because it references an environment connection that does not exist in your environment.  </w:t>
      </w:r>
      <w:r>
        <w:lastRenderedPageBreak/>
        <w:t>Click Manage to create one.</w:t>
      </w:r>
      <w:r>
        <w:br/>
      </w:r>
      <w:r>
        <w:rPr>
          <w:noProof/>
        </w:rPr>
        <w:drawing>
          <wp:inline distT="0" distB="0" distL="0" distR="0" wp14:anchorId="03ECD770" wp14:editId="30119ECF">
            <wp:extent cx="5680841" cy="2011358"/>
            <wp:effectExtent l="152400" t="152400" r="358140" b="370205"/>
            <wp:docPr id="1331105954"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687129" cy="2013584"/>
                    </a:xfrm>
                    <a:prstGeom prst="rect">
                      <a:avLst/>
                    </a:prstGeom>
                    <a:ln>
                      <a:noFill/>
                    </a:ln>
                    <a:effectLst>
                      <a:outerShdw blurRad="292100" dist="139700" dir="2700000" algn="tl" rotWithShape="0">
                        <a:srgbClr val="333333">
                          <a:alpha val="65000"/>
                        </a:srgbClr>
                      </a:outerShdw>
                    </a:effectLst>
                  </pic:spPr>
                </pic:pic>
              </a:graphicData>
            </a:graphic>
          </wp:inline>
        </w:drawing>
      </w:r>
    </w:p>
    <w:p w14:paraId="43FCC5E7" w14:textId="77777777" w:rsidR="003F5FBE" w:rsidRDefault="003F5FBE" w:rsidP="003F5FBE">
      <w:pPr>
        <w:pStyle w:val="ListParagraph"/>
        <w:numPr>
          <w:ilvl w:val="0"/>
          <w:numId w:val="43"/>
        </w:numPr>
        <w:spacing w:after="160" w:line="259" w:lineRule="auto"/>
        <w:ind w:right="0"/>
      </w:pPr>
      <w:r>
        <w:t>Click New Service Connection and select Generic from the dropdown.</w:t>
      </w:r>
      <w:r>
        <w:br/>
      </w:r>
      <w:r>
        <w:rPr>
          <w:noProof/>
        </w:rPr>
        <w:drawing>
          <wp:inline distT="0" distB="0" distL="0" distR="0" wp14:anchorId="2F062ABD" wp14:editId="1AA26FB3">
            <wp:extent cx="5603809" cy="4797973"/>
            <wp:effectExtent l="152400" t="152400" r="359410" b="365125"/>
            <wp:docPr id="1339778845"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68">
                      <a:extLst>
                        <a:ext uri="{28A0092B-C50C-407E-A947-70E740481C1C}">
                          <a14:useLocalDpi xmlns:a14="http://schemas.microsoft.com/office/drawing/2010/main" val="0"/>
                        </a:ext>
                      </a:extLst>
                    </a:blip>
                    <a:stretch>
                      <a:fillRect/>
                    </a:stretch>
                  </pic:blipFill>
                  <pic:spPr>
                    <a:xfrm>
                      <a:off x="0" y="0"/>
                      <a:ext cx="5607727" cy="4801327"/>
                    </a:xfrm>
                    <a:prstGeom prst="rect">
                      <a:avLst/>
                    </a:prstGeom>
                    <a:ln>
                      <a:noFill/>
                    </a:ln>
                    <a:effectLst>
                      <a:outerShdw blurRad="292100" dist="139700" dir="2700000" algn="tl" rotWithShape="0">
                        <a:srgbClr val="333333">
                          <a:alpha val="65000"/>
                        </a:srgbClr>
                      </a:outerShdw>
                    </a:effectLst>
                  </pic:spPr>
                </pic:pic>
              </a:graphicData>
            </a:graphic>
          </wp:inline>
        </w:drawing>
      </w:r>
    </w:p>
    <w:p w14:paraId="534102D6" w14:textId="77777777" w:rsidR="003F5FBE" w:rsidRDefault="003F5FBE" w:rsidP="003F5FBE">
      <w:pPr>
        <w:pStyle w:val="ListParagraph"/>
        <w:numPr>
          <w:ilvl w:val="0"/>
          <w:numId w:val="43"/>
        </w:numPr>
        <w:spacing w:after="160" w:line="259" w:lineRule="auto"/>
        <w:ind w:right="0"/>
      </w:pPr>
      <w:r>
        <w:lastRenderedPageBreak/>
        <w:t xml:space="preserve">Fill in the dialog with dev as your connection name, paste in the server </w:t>
      </w:r>
      <w:proofErr w:type="spellStart"/>
      <w:r>
        <w:t>url</w:t>
      </w:r>
      <w:proofErr w:type="spellEnd"/>
      <w:r>
        <w:t xml:space="preserve"> you copied to your clipboard for your development environment, and add the credentials you are given for the lab and click OK.</w:t>
      </w:r>
      <w:r>
        <w:br/>
      </w:r>
      <w:r>
        <w:rPr>
          <w:noProof/>
        </w:rPr>
        <w:drawing>
          <wp:inline distT="0" distB="0" distL="0" distR="0" wp14:anchorId="64A3F41A" wp14:editId="00D86DA1">
            <wp:extent cx="5586248" cy="3178671"/>
            <wp:effectExtent l="152400" t="152400" r="357505" b="365125"/>
            <wp:docPr id="384722727"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pic:nvPicPr>
                  <pic:blipFill>
                    <a:blip r:embed="rId169">
                      <a:extLst>
                        <a:ext uri="{28A0092B-C50C-407E-A947-70E740481C1C}">
                          <a14:useLocalDpi xmlns:a14="http://schemas.microsoft.com/office/drawing/2010/main" val="0"/>
                        </a:ext>
                      </a:extLst>
                    </a:blip>
                    <a:stretch>
                      <a:fillRect/>
                    </a:stretch>
                  </pic:blipFill>
                  <pic:spPr>
                    <a:xfrm>
                      <a:off x="0" y="0"/>
                      <a:ext cx="5588631" cy="3180027"/>
                    </a:xfrm>
                    <a:prstGeom prst="rect">
                      <a:avLst/>
                    </a:prstGeom>
                    <a:ln>
                      <a:noFill/>
                    </a:ln>
                    <a:effectLst>
                      <a:outerShdw blurRad="292100" dist="139700" dir="2700000" algn="tl" rotWithShape="0">
                        <a:srgbClr val="333333">
                          <a:alpha val="65000"/>
                        </a:srgbClr>
                      </a:outerShdw>
                    </a:effectLst>
                  </pic:spPr>
                </pic:pic>
              </a:graphicData>
            </a:graphic>
          </wp:inline>
        </w:drawing>
      </w:r>
    </w:p>
    <w:p w14:paraId="0016B65F" w14:textId="77777777" w:rsidR="003F5FBE" w:rsidRDefault="003F5FBE" w:rsidP="003F5FBE">
      <w:pPr>
        <w:pStyle w:val="ListParagraph"/>
        <w:numPr>
          <w:ilvl w:val="0"/>
          <w:numId w:val="43"/>
        </w:numPr>
        <w:spacing w:after="160" w:line="259" w:lineRule="auto"/>
        <w:ind w:right="0"/>
      </w:pPr>
      <w:r>
        <w:t>Switch back to your pipeline browser tab, click the refresh button highlighted below (NOT F5)- don’t refresh the browser! )and select your new connection.</w:t>
      </w:r>
      <w:r>
        <w:br/>
      </w:r>
      <w:r>
        <w:rPr>
          <w:noProof/>
        </w:rPr>
        <w:drawing>
          <wp:inline distT="0" distB="0" distL="0" distR="0" wp14:anchorId="09F26759" wp14:editId="33737B1B">
            <wp:extent cx="5460124" cy="1871959"/>
            <wp:effectExtent l="152400" t="152400" r="369570" b="357505"/>
            <wp:docPr id="1825719840"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476878" cy="1877703"/>
                    </a:xfrm>
                    <a:prstGeom prst="rect">
                      <a:avLst/>
                    </a:prstGeom>
                    <a:ln>
                      <a:noFill/>
                    </a:ln>
                    <a:effectLst>
                      <a:outerShdw blurRad="292100" dist="139700" dir="2700000" algn="tl" rotWithShape="0">
                        <a:srgbClr val="333333">
                          <a:alpha val="65000"/>
                        </a:srgbClr>
                      </a:outerShdw>
                    </a:effectLst>
                  </pic:spPr>
                </pic:pic>
              </a:graphicData>
            </a:graphic>
          </wp:inline>
        </w:drawing>
      </w:r>
    </w:p>
    <w:p w14:paraId="025EF9D6" w14:textId="77777777" w:rsidR="003F5FBE" w:rsidRDefault="003F5FBE" w:rsidP="003F5FBE">
      <w:pPr>
        <w:ind w:left="0"/>
      </w:pPr>
    </w:p>
    <w:p w14:paraId="10A33760" w14:textId="77777777" w:rsidR="003F5FBE" w:rsidRDefault="003F5FBE" w:rsidP="003F5FBE">
      <w:pPr>
        <w:pStyle w:val="ListParagraph"/>
        <w:numPr>
          <w:ilvl w:val="0"/>
          <w:numId w:val="43"/>
        </w:numPr>
        <w:spacing w:after="160" w:line="259" w:lineRule="auto"/>
        <w:ind w:right="0"/>
      </w:pPr>
      <w:r>
        <w:lastRenderedPageBreak/>
        <w:t xml:space="preserve">Switch back to your pipeline and click the Variables link, then change the </w:t>
      </w:r>
      <w:proofErr w:type="spellStart"/>
      <w:r>
        <w:t>SolutionName</w:t>
      </w:r>
      <w:proofErr w:type="spellEnd"/>
      <w:r>
        <w:t xml:space="preserve"> variable value to </w:t>
      </w:r>
      <w:proofErr w:type="spellStart"/>
      <w:r w:rsidRPr="009E5316">
        <w:t>ProductList</w:t>
      </w:r>
      <w:proofErr w:type="spellEnd"/>
      <w:r>
        <w:br/>
      </w:r>
      <w:r>
        <w:rPr>
          <w:noProof/>
        </w:rPr>
        <w:drawing>
          <wp:inline distT="0" distB="0" distL="0" distR="0" wp14:anchorId="70467B82" wp14:editId="5AFD115D">
            <wp:extent cx="5652540" cy="1834056"/>
            <wp:effectExtent l="152400" t="152400" r="367665" b="356870"/>
            <wp:docPr id="1281138584"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656458" cy="1835327"/>
                    </a:xfrm>
                    <a:prstGeom prst="rect">
                      <a:avLst/>
                    </a:prstGeom>
                    <a:ln>
                      <a:noFill/>
                    </a:ln>
                    <a:effectLst>
                      <a:outerShdw blurRad="292100" dist="139700" dir="2700000" algn="tl" rotWithShape="0">
                        <a:srgbClr val="333333">
                          <a:alpha val="65000"/>
                        </a:srgbClr>
                      </a:outerShdw>
                    </a:effectLst>
                  </pic:spPr>
                </pic:pic>
              </a:graphicData>
            </a:graphic>
          </wp:inline>
        </w:drawing>
      </w:r>
    </w:p>
    <w:p w14:paraId="60901A96" w14:textId="77777777" w:rsidR="003F5FBE" w:rsidRDefault="003F5FBE" w:rsidP="003F5FBE">
      <w:pPr>
        <w:pStyle w:val="ListParagraph"/>
        <w:numPr>
          <w:ilvl w:val="0"/>
          <w:numId w:val="43"/>
        </w:numPr>
        <w:spacing w:after="160" w:line="259" w:lineRule="auto"/>
        <w:ind w:right="0"/>
      </w:pPr>
      <w:r>
        <w:lastRenderedPageBreak/>
        <w:t>Save and Queue your pipeline</w:t>
      </w:r>
      <w:r>
        <w:br/>
      </w:r>
      <w:r>
        <w:rPr>
          <w:noProof/>
        </w:rPr>
        <w:drawing>
          <wp:inline distT="0" distB="0" distL="0" distR="0" wp14:anchorId="39900B01" wp14:editId="6603069E">
            <wp:extent cx="5523186" cy="2491335"/>
            <wp:effectExtent l="152400" t="152400" r="363855" b="366395"/>
            <wp:docPr id="139466515"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72">
                      <a:extLst>
                        <a:ext uri="{28A0092B-C50C-407E-A947-70E740481C1C}">
                          <a14:useLocalDpi xmlns:a14="http://schemas.microsoft.com/office/drawing/2010/main" val="0"/>
                        </a:ext>
                      </a:extLst>
                    </a:blip>
                    <a:stretch>
                      <a:fillRect/>
                    </a:stretch>
                  </pic:blipFill>
                  <pic:spPr>
                    <a:xfrm>
                      <a:off x="0" y="0"/>
                      <a:ext cx="5528126" cy="2493563"/>
                    </a:xfrm>
                    <a:prstGeom prst="rect">
                      <a:avLst/>
                    </a:prstGeom>
                    <a:ln>
                      <a:noFill/>
                    </a:ln>
                    <a:effectLst>
                      <a:outerShdw blurRad="292100" dist="139700" dir="2700000" algn="tl" rotWithShape="0">
                        <a:srgbClr val="333333">
                          <a:alpha val="65000"/>
                        </a:srgbClr>
                      </a:outerShdw>
                    </a:effectLst>
                  </pic:spPr>
                </pic:pic>
              </a:graphicData>
            </a:graphic>
          </wp:inline>
        </w:drawing>
      </w:r>
      <w:r>
        <w:br/>
      </w:r>
      <w:r>
        <w:rPr>
          <w:noProof/>
        </w:rPr>
        <w:lastRenderedPageBreak/>
        <w:drawing>
          <wp:inline distT="0" distB="0" distL="0" distR="0" wp14:anchorId="1D21D2C3" wp14:editId="359F43E1">
            <wp:extent cx="4230370" cy="8229600"/>
            <wp:effectExtent l="152400" t="152400" r="360680" b="361950"/>
            <wp:docPr id="377083480"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173">
                      <a:extLst>
                        <a:ext uri="{28A0092B-C50C-407E-A947-70E740481C1C}">
                          <a14:useLocalDpi xmlns:a14="http://schemas.microsoft.com/office/drawing/2010/main" val="0"/>
                        </a:ext>
                      </a:extLst>
                    </a:blip>
                    <a:stretch>
                      <a:fillRect/>
                    </a:stretch>
                  </pic:blipFill>
                  <pic:spPr>
                    <a:xfrm>
                      <a:off x="0" y="0"/>
                      <a:ext cx="4230370" cy="82296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358C36E" w14:textId="77777777" w:rsidR="003F5FBE" w:rsidRDefault="003F5FBE" w:rsidP="003F5FBE">
      <w:pPr>
        <w:pStyle w:val="ListParagraph"/>
        <w:numPr>
          <w:ilvl w:val="0"/>
          <w:numId w:val="43"/>
        </w:numPr>
        <w:spacing w:after="160" w:line="259" w:lineRule="auto"/>
        <w:ind w:right="0"/>
      </w:pPr>
      <w:r>
        <w:lastRenderedPageBreak/>
        <w:t>Inspect your run log to ensure that everything ran properly.  You should see green checkmarks on all steps</w:t>
      </w:r>
      <w:r>
        <w:br/>
      </w:r>
      <w:r>
        <w:rPr>
          <w:noProof/>
        </w:rPr>
        <w:drawing>
          <wp:inline distT="0" distB="0" distL="0" distR="0" wp14:anchorId="39FBDBB1" wp14:editId="0E27DDAF">
            <wp:extent cx="5466282" cy="3536731"/>
            <wp:effectExtent l="152400" t="152400" r="363220" b="368935"/>
            <wp:docPr id="2691489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4">
                      <a:extLst>
                        <a:ext uri="{28A0092B-C50C-407E-A947-70E740481C1C}">
                          <a14:useLocalDpi xmlns:a14="http://schemas.microsoft.com/office/drawing/2010/main" val="0"/>
                        </a:ext>
                      </a:extLst>
                    </a:blip>
                    <a:stretch>
                      <a:fillRect/>
                    </a:stretch>
                  </pic:blipFill>
                  <pic:spPr>
                    <a:xfrm>
                      <a:off x="0" y="0"/>
                      <a:ext cx="5471179" cy="3539899"/>
                    </a:xfrm>
                    <a:prstGeom prst="rect">
                      <a:avLst/>
                    </a:prstGeom>
                    <a:ln>
                      <a:noFill/>
                    </a:ln>
                    <a:effectLst>
                      <a:outerShdw blurRad="292100" dist="139700" dir="2700000" algn="tl" rotWithShape="0">
                        <a:srgbClr val="333333">
                          <a:alpha val="65000"/>
                        </a:srgbClr>
                      </a:outerShdw>
                    </a:effectLst>
                  </pic:spPr>
                </pic:pic>
              </a:graphicData>
            </a:graphic>
          </wp:inline>
        </w:drawing>
      </w:r>
    </w:p>
    <w:p w14:paraId="4F4E198B" w14:textId="77777777" w:rsidR="003F5FBE" w:rsidRDefault="003F5FBE" w:rsidP="003F5FBE">
      <w:pPr>
        <w:pStyle w:val="ListParagraph"/>
        <w:numPr>
          <w:ilvl w:val="0"/>
          <w:numId w:val="43"/>
        </w:numPr>
        <w:spacing w:after="160" w:line="259" w:lineRule="auto"/>
        <w:ind w:right="0"/>
      </w:pPr>
      <w:r>
        <w:t>Since this lab only has 2 environments and does not have a separate build environment, we are going to modify the pipeline to export both unmanaged and managed files and check them both into source control.  Edit your pipeline, select the existing Export task and click the + button to add a new task.  Enter PowerApps in the search box and add the PowerApps Export Solution task.</w:t>
      </w:r>
      <w:r>
        <w:br/>
      </w:r>
      <w:r>
        <w:rPr>
          <w:noProof/>
        </w:rPr>
        <w:drawing>
          <wp:inline distT="0" distB="0" distL="0" distR="0" wp14:anchorId="2A7047E2" wp14:editId="3082839E">
            <wp:extent cx="5586248" cy="2263743"/>
            <wp:effectExtent l="152400" t="152400" r="357505" b="365760"/>
            <wp:docPr id="81935951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589259" cy="2264963"/>
                    </a:xfrm>
                    <a:prstGeom prst="rect">
                      <a:avLst/>
                    </a:prstGeom>
                    <a:ln>
                      <a:noFill/>
                    </a:ln>
                    <a:effectLst>
                      <a:outerShdw blurRad="292100" dist="139700" dir="2700000" algn="tl" rotWithShape="0">
                        <a:srgbClr val="333333">
                          <a:alpha val="65000"/>
                        </a:srgbClr>
                      </a:outerShdw>
                    </a:effectLst>
                  </pic:spPr>
                </pic:pic>
              </a:graphicData>
            </a:graphic>
          </wp:inline>
        </w:drawing>
      </w:r>
    </w:p>
    <w:p w14:paraId="0236C763" w14:textId="77777777" w:rsidR="003F5FBE" w:rsidRDefault="003F5FBE" w:rsidP="003F5FBE">
      <w:pPr>
        <w:pStyle w:val="ListParagraph"/>
        <w:numPr>
          <w:ilvl w:val="0"/>
          <w:numId w:val="43"/>
        </w:numPr>
        <w:spacing w:after="160" w:line="259" w:lineRule="auto"/>
        <w:ind w:right="0"/>
      </w:pPr>
      <w:r>
        <w:lastRenderedPageBreak/>
        <w:t>For the task properties, use $(</w:t>
      </w:r>
      <w:proofErr w:type="spellStart"/>
      <w:r>
        <w:t>SolutionName</w:t>
      </w:r>
      <w:proofErr w:type="spellEnd"/>
      <w:r>
        <w:t xml:space="preserve">) for the name and </w:t>
      </w:r>
      <w:r w:rsidRPr="00D067D3">
        <w:t>$(</w:t>
      </w:r>
      <w:proofErr w:type="spellStart"/>
      <w:r w:rsidRPr="00D067D3">
        <w:t>Build.ArtifactStagingDirectory</w:t>
      </w:r>
      <w:proofErr w:type="spellEnd"/>
      <w:r w:rsidRPr="00D067D3">
        <w:t>)\$(SolutionName)_managed.zip</w:t>
      </w:r>
      <w:r>
        <w:t xml:space="preserve"> for the filename.  Make sure to check the Export as Managed Solution option.</w:t>
      </w:r>
      <w:r>
        <w:br/>
      </w:r>
    </w:p>
    <w:p w14:paraId="0A8BC4EF" w14:textId="77777777" w:rsidR="003F5FBE" w:rsidRDefault="003F5FBE" w:rsidP="003F5FBE">
      <w:pPr>
        <w:pStyle w:val="ListParagraph"/>
      </w:pPr>
      <w:r>
        <w:rPr>
          <w:noProof/>
        </w:rPr>
        <w:drawing>
          <wp:inline distT="0" distB="0" distL="0" distR="0" wp14:anchorId="1A000810" wp14:editId="0E42021E">
            <wp:extent cx="5491655" cy="3084362"/>
            <wp:effectExtent l="152400" t="152400" r="356870" b="363855"/>
            <wp:docPr id="862329476"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76">
                      <a:extLst>
                        <a:ext uri="{28A0092B-C50C-407E-A947-70E740481C1C}">
                          <a14:useLocalDpi xmlns:a14="http://schemas.microsoft.com/office/drawing/2010/main" val="0"/>
                        </a:ext>
                      </a:extLst>
                    </a:blip>
                    <a:stretch>
                      <a:fillRect/>
                    </a:stretch>
                  </pic:blipFill>
                  <pic:spPr>
                    <a:xfrm>
                      <a:off x="0" y="0"/>
                      <a:ext cx="5495914" cy="3086754"/>
                    </a:xfrm>
                    <a:prstGeom prst="rect">
                      <a:avLst/>
                    </a:prstGeom>
                    <a:ln>
                      <a:noFill/>
                    </a:ln>
                    <a:effectLst>
                      <a:outerShdw blurRad="292100" dist="139700" dir="2700000" algn="tl" rotWithShape="0">
                        <a:srgbClr val="333333">
                          <a:alpha val="65000"/>
                        </a:srgbClr>
                      </a:outerShdw>
                    </a:effectLst>
                  </pic:spPr>
                </pic:pic>
              </a:graphicData>
            </a:graphic>
          </wp:inline>
        </w:drawing>
      </w:r>
    </w:p>
    <w:p w14:paraId="2F0EBF7F" w14:textId="77777777" w:rsidR="003F5FBE" w:rsidRDefault="003F5FBE" w:rsidP="003F5FBE">
      <w:pPr>
        <w:pStyle w:val="ListParagraph"/>
      </w:pPr>
    </w:p>
    <w:p w14:paraId="63D53E39" w14:textId="77777777" w:rsidR="003F5FBE" w:rsidRDefault="003F5FBE" w:rsidP="003F5FBE">
      <w:pPr>
        <w:pStyle w:val="ListParagraph"/>
        <w:numPr>
          <w:ilvl w:val="0"/>
          <w:numId w:val="43"/>
        </w:numPr>
        <w:spacing w:after="160" w:line="259" w:lineRule="auto"/>
        <w:ind w:right="0"/>
      </w:pPr>
      <w:r>
        <w:t>Edit the Unpack task and change the solution type to Both</w:t>
      </w:r>
      <w:r>
        <w:br/>
      </w:r>
      <w:r>
        <w:rPr>
          <w:noProof/>
        </w:rPr>
        <w:drawing>
          <wp:inline distT="0" distB="0" distL="0" distR="0" wp14:anchorId="1557E423" wp14:editId="67D7BEC5">
            <wp:extent cx="5649310" cy="2227735"/>
            <wp:effectExtent l="152400" t="152400" r="370840" b="363220"/>
            <wp:docPr id="5133024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653484" cy="2229381"/>
                    </a:xfrm>
                    <a:prstGeom prst="rect">
                      <a:avLst/>
                    </a:prstGeom>
                    <a:ln>
                      <a:noFill/>
                    </a:ln>
                    <a:effectLst>
                      <a:outerShdw blurRad="292100" dist="139700" dir="2700000" algn="tl" rotWithShape="0">
                        <a:srgbClr val="333333">
                          <a:alpha val="65000"/>
                        </a:srgbClr>
                      </a:outerShdw>
                    </a:effectLst>
                  </pic:spPr>
                </pic:pic>
              </a:graphicData>
            </a:graphic>
          </wp:inline>
        </w:drawing>
      </w:r>
    </w:p>
    <w:p w14:paraId="06C0EC29" w14:textId="77777777" w:rsidR="003F5FBE" w:rsidRDefault="003F5FBE" w:rsidP="003F5FBE">
      <w:pPr>
        <w:pStyle w:val="ListParagraph"/>
        <w:numPr>
          <w:ilvl w:val="0"/>
          <w:numId w:val="43"/>
        </w:numPr>
        <w:spacing w:after="160" w:line="259" w:lineRule="auto"/>
        <w:ind w:right="0"/>
      </w:pPr>
      <w:r>
        <w:t>Save, Queue, Run, and inspect your results of the pipeline.</w:t>
      </w:r>
    </w:p>
    <w:p w14:paraId="32309BCA" w14:textId="77777777" w:rsidR="003F5FBE" w:rsidRDefault="003F5FBE" w:rsidP="003F5FBE">
      <w:pPr>
        <w:pStyle w:val="Heading1"/>
      </w:pPr>
      <w:bookmarkStart w:id="51" w:name="_Toc31744596"/>
      <w:bookmarkStart w:id="52" w:name="_Toc31754812"/>
      <w:r>
        <w:lastRenderedPageBreak/>
        <w:t>Create Release Pipeline</w:t>
      </w:r>
      <w:bookmarkEnd w:id="51"/>
      <w:r>
        <w:t xml:space="preserve"> – deploy to Production</w:t>
      </w:r>
      <w:bookmarkEnd w:id="52"/>
    </w:p>
    <w:p w14:paraId="0DD56562" w14:textId="77777777" w:rsidR="003F5FBE" w:rsidRDefault="003F5FBE" w:rsidP="003F5FBE">
      <w:pPr>
        <w:pStyle w:val="ListParagraph"/>
        <w:numPr>
          <w:ilvl w:val="0"/>
          <w:numId w:val="43"/>
        </w:numPr>
        <w:spacing w:after="160" w:line="259" w:lineRule="auto"/>
        <w:ind w:right="0"/>
      </w:pPr>
      <w:r>
        <w:t>Now it is time to set up your release pipeline.  In order to import one, we need to create a blank one first.  Select Pipelines, Releases, and Click New pipeline</w:t>
      </w:r>
      <w:r>
        <w:br/>
      </w:r>
      <w:r>
        <w:rPr>
          <w:noProof/>
        </w:rPr>
        <w:drawing>
          <wp:inline distT="0" distB="0" distL="0" distR="0" wp14:anchorId="5ABE8446" wp14:editId="59E5632B">
            <wp:extent cx="5491655" cy="2914802"/>
            <wp:effectExtent l="152400" t="152400" r="356870" b="361950"/>
            <wp:docPr id="76" name="Picture 7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96750" cy="2917506"/>
                    </a:xfrm>
                    <a:prstGeom prst="rect">
                      <a:avLst/>
                    </a:prstGeom>
                    <a:ln>
                      <a:noFill/>
                    </a:ln>
                    <a:effectLst>
                      <a:outerShdw blurRad="292100" dist="139700" dir="2700000" algn="tl" rotWithShape="0">
                        <a:srgbClr val="333333">
                          <a:alpha val="65000"/>
                        </a:srgbClr>
                      </a:outerShdw>
                    </a:effectLst>
                  </pic:spPr>
                </pic:pic>
              </a:graphicData>
            </a:graphic>
          </wp:inline>
        </w:drawing>
      </w:r>
    </w:p>
    <w:p w14:paraId="4E9F21A4" w14:textId="77777777" w:rsidR="003F5FBE" w:rsidRDefault="003F5FBE" w:rsidP="003F5FBE">
      <w:pPr>
        <w:pStyle w:val="ListParagraph"/>
        <w:numPr>
          <w:ilvl w:val="0"/>
          <w:numId w:val="43"/>
        </w:numPr>
        <w:spacing w:after="160" w:line="259" w:lineRule="auto"/>
        <w:ind w:right="0"/>
      </w:pPr>
      <w:r>
        <w:t>Select Empty job</w:t>
      </w:r>
      <w:r>
        <w:br/>
      </w:r>
      <w:r>
        <w:rPr>
          <w:noProof/>
        </w:rPr>
        <w:drawing>
          <wp:inline distT="0" distB="0" distL="0" distR="0" wp14:anchorId="501A5E7C" wp14:editId="1EA78A2C">
            <wp:extent cx="5428593" cy="1080499"/>
            <wp:effectExtent l="152400" t="152400" r="363220" b="367665"/>
            <wp:docPr id="77" name="Picture 7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42841" cy="1083335"/>
                    </a:xfrm>
                    <a:prstGeom prst="rect">
                      <a:avLst/>
                    </a:prstGeom>
                    <a:ln>
                      <a:noFill/>
                    </a:ln>
                    <a:effectLst>
                      <a:outerShdw blurRad="292100" dist="139700" dir="2700000" algn="tl" rotWithShape="0">
                        <a:srgbClr val="333333">
                          <a:alpha val="65000"/>
                        </a:srgbClr>
                      </a:outerShdw>
                    </a:effectLst>
                  </pic:spPr>
                </pic:pic>
              </a:graphicData>
            </a:graphic>
          </wp:inline>
        </w:drawing>
      </w:r>
    </w:p>
    <w:p w14:paraId="49DA5D87" w14:textId="77777777" w:rsidR="003F5FBE" w:rsidRDefault="003F5FBE" w:rsidP="003F5FBE">
      <w:pPr>
        <w:pStyle w:val="ListParagraph"/>
        <w:numPr>
          <w:ilvl w:val="0"/>
          <w:numId w:val="43"/>
        </w:numPr>
        <w:spacing w:after="160" w:line="259" w:lineRule="auto"/>
        <w:ind w:right="0"/>
      </w:pPr>
      <w:r>
        <w:lastRenderedPageBreak/>
        <w:t>Click Save</w:t>
      </w:r>
      <w:r>
        <w:br/>
      </w:r>
      <w:r>
        <w:rPr>
          <w:noProof/>
        </w:rPr>
        <w:drawing>
          <wp:inline distT="0" distB="0" distL="0" distR="0" wp14:anchorId="1C6C8CA2" wp14:editId="0B5BE3BE">
            <wp:extent cx="5680841" cy="1812285"/>
            <wp:effectExtent l="152400" t="152400" r="358140" b="360045"/>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686802" cy="1814187"/>
                    </a:xfrm>
                    <a:prstGeom prst="rect">
                      <a:avLst/>
                    </a:prstGeom>
                    <a:ln>
                      <a:noFill/>
                    </a:ln>
                    <a:effectLst>
                      <a:outerShdw blurRad="292100" dist="139700" dir="2700000" algn="tl" rotWithShape="0">
                        <a:srgbClr val="333333">
                          <a:alpha val="65000"/>
                        </a:srgbClr>
                      </a:outerShdw>
                    </a:effectLst>
                  </pic:spPr>
                </pic:pic>
              </a:graphicData>
            </a:graphic>
          </wp:inline>
        </w:drawing>
      </w:r>
    </w:p>
    <w:p w14:paraId="5942F2C9" w14:textId="77777777" w:rsidR="003F5FBE" w:rsidRDefault="003F5FBE" w:rsidP="003F5FBE">
      <w:pPr>
        <w:pStyle w:val="ListParagraph"/>
        <w:numPr>
          <w:ilvl w:val="0"/>
          <w:numId w:val="43"/>
        </w:numPr>
        <w:spacing w:after="160" w:line="259" w:lineRule="auto"/>
        <w:ind w:right="0"/>
      </w:pPr>
      <w:r>
        <w:t>Go back to your release pipeline list and click New and Import release pipeline option from the dropdown.</w:t>
      </w:r>
      <w:r>
        <w:br/>
      </w:r>
      <w:r>
        <w:rPr>
          <w:noProof/>
        </w:rPr>
        <w:drawing>
          <wp:inline distT="0" distB="0" distL="0" distR="0" wp14:anchorId="5F3CAF09" wp14:editId="3613E342">
            <wp:extent cx="5539785" cy="3347545"/>
            <wp:effectExtent l="152400" t="152400" r="365760" b="367665"/>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41771" cy="3348745"/>
                    </a:xfrm>
                    <a:prstGeom prst="rect">
                      <a:avLst/>
                    </a:prstGeom>
                    <a:ln>
                      <a:noFill/>
                    </a:ln>
                    <a:effectLst>
                      <a:outerShdw blurRad="292100" dist="139700" dir="2700000" algn="tl" rotWithShape="0">
                        <a:srgbClr val="333333">
                          <a:alpha val="65000"/>
                        </a:srgbClr>
                      </a:outerShdw>
                    </a:effectLst>
                  </pic:spPr>
                </pic:pic>
              </a:graphicData>
            </a:graphic>
          </wp:inline>
        </w:drawing>
      </w:r>
    </w:p>
    <w:p w14:paraId="7868F4B0" w14:textId="77777777" w:rsidR="003F5FBE" w:rsidRDefault="003F5FBE" w:rsidP="003F5FBE">
      <w:pPr>
        <w:pStyle w:val="ListParagraph"/>
        <w:numPr>
          <w:ilvl w:val="0"/>
          <w:numId w:val="43"/>
        </w:numPr>
        <w:spacing w:after="160" w:line="259" w:lineRule="auto"/>
        <w:ind w:right="0"/>
      </w:pPr>
      <w:r>
        <w:t xml:space="preserve">Browse to and select the Build Managed </w:t>
      </w:r>
      <w:proofErr w:type="spellStart"/>
      <w:r>
        <w:t>Pipeline.json</w:t>
      </w:r>
      <w:proofErr w:type="spellEnd"/>
      <w:r>
        <w:t xml:space="preserve"> pipeline provided in the lab materials.  Change the </w:t>
      </w:r>
      <w:proofErr w:type="spellStart"/>
      <w:r>
        <w:t>SolutionName</w:t>
      </w:r>
      <w:proofErr w:type="spellEnd"/>
      <w:r>
        <w:t xml:space="preserve"> variable to </w:t>
      </w:r>
      <w:proofErr w:type="spellStart"/>
      <w:r>
        <w:t>ProductList</w:t>
      </w:r>
      <w:proofErr w:type="spellEnd"/>
      <w:r>
        <w:t>.</w:t>
      </w:r>
    </w:p>
    <w:p w14:paraId="6D8004D0" w14:textId="77777777" w:rsidR="003F5FBE" w:rsidRDefault="003F5FBE" w:rsidP="003F5FBE">
      <w:pPr>
        <w:pStyle w:val="ListParagraph"/>
      </w:pPr>
    </w:p>
    <w:p w14:paraId="63458996" w14:textId="77777777" w:rsidR="003F5FBE" w:rsidRDefault="003F5FBE" w:rsidP="003F5FBE">
      <w:pPr>
        <w:pStyle w:val="ListParagraph"/>
        <w:numPr>
          <w:ilvl w:val="0"/>
          <w:numId w:val="43"/>
        </w:numPr>
        <w:spacing w:after="160" w:line="259" w:lineRule="auto"/>
        <w:ind w:right="0"/>
      </w:pPr>
      <w:r>
        <w:t xml:space="preserve">Browse to and select the Deploy Managed </w:t>
      </w:r>
      <w:proofErr w:type="spellStart"/>
      <w:r>
        <w:t>Solution.json</w:t>
      </w:r>
      <w:proofErr w:type="spellEnd"/>
      <w:r>
        <w:t xml:space="preserve"> pipeline provided in the lab materials and click OK.</w:t>
      </w:r>
      <w:r>
        <w:br/>
      </w:r>
    </w:p>
    <w:p w14:paraId="7DBC1A3A" w14:textId="77777777" w:rsidR="003F5FBE" w:rsidRDefault="003F5FBE" w:rsidP="003F5FBE">
      <w:pPr>
        <w:pStyle w:val="ListParagraph"/>
        <w:numPr>
          <w:ilvl w:val="0"/>
          <w:numId w:val="43"/>
        </w:numPr>
        <w:spacing w:after="160" w:line="259" w:lineRule="auto"/>
        <w:ind w:right="0"/>
      </w:pPr>
      <w:r>
        <w:lastRenderedPageBreak/>
        <w:t>Click the Add an artifact area and select the source pipeline, which is your Build Managed Solution pipeline.</w:t>
      </w:r>
      <w:r>
        <w:br/>
      </w:r>
      <w:r>
        <w:rPr>
          <w:noProof/>
        </w:rPr>
        <w:drawing>
          <wp:inline distT="0" distB="0" distL="0" distR="0" wp14:anchorId="34021F89" wp14:editId="5080AC53">
            <wp:extent cx="5428593" cy="1851289"/>
            <wp:effectExtent l="152400" t="152400" r="363220" b="358775"/>
            <wp:docPr id="533683718" name="Picture 5336837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38283" cy="1854593"/>
                    </a:xfrm>
                    <a:prstGeom prst="rect">
                      <a:avLst/>
                    </a:prstGeom>
                    <a:ln>
                      <a:noFill/>
                    </a:ln>
                    <a:effectLst>
                      <a:outerShdw blurRad="292100" dist="139700" dir="2700000" algn="tl" rotWithShape="0">
                        <a:srgbClr val="333333">
                          <a:alpha val="65000"/>
                        </a:srgbClr>
                      </a:outerShdw>
                    </a:effectLst>
                  </pic:spPr>
                </pic:pic>
              </a:graphicData>
            </a:graphic>
          </wp:inline>
        </w:drawing>
      </w:r>
    </w:p>
    <w:p w14:paraId="34472200" w14:textId="77777777" w:rsidR="003F5FBE" w:rsidRDefault="003F5FBE" w:rsidP="003F5FBE">
      <w:pPr>
        <w:pStyle w:val="ListParagraph"/>
        <w:numPr>
          <w:ilvl w:val="0"/>
          <w:numId w:val="43"/>
        </w:numPr>
        <w:spacing w:after="160" w:line="259" w:lineRule="auto"/>
        <w:ind w:right="0"/>
      </w:pPr>
      <w:r>
        <w:t>Enter build for the pipeline name and click Add</w:t>
      </w:r>
      <w:r>
        <w:br/>
      </w:r>
      <w:r>
        <w:rPr>
          <w:noProof/>
        </w:rPr>
        <w:drawing>
          <wp:inline distT="0" distB="0" distL="0" distR="0" wp14:anchorId="735FD905" wp14:editId="3F159219">
            <wp:extent cx="4301979" cy="4692650"/>
            <wp:effectExtent l="152400" t="152400" r="365760" b="355600"/>
            <wp:docPr id="533683719" name="Picture 5336837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305687" cy="4696695"/>
                    </a:xfrm>
                    <a:prstGeom prst="rect">
                      <a:avLst/>
                    </a:prstGeom>
                    <a:ln>
                      <a:noFill/>
                    </a:ln>
                    <a:effectLst>
                      <a:outerShdw blurRad="292100" dist="139700" dir="2700000" algn="tl" rotWithShape="0">
                        <a:srgbClr val="333333">
                          <a:alpha val="65000"/>
                        </a:srgbClr>
                      </a:outerShdw>
                    </a:effectLst>
                  </pic:spPr>
                </pic:pic>
              </a:graphicData>
            </a:graphic>
          </wp:inline>
        </w:drawing>
      </w:r>
    </w:p>
    <w:p w14:paraId="27F02874" w14:textId="77777777" w:rsidR="003F5FBE" w:rsidRDefault="003F5FBE" w:rsidP="003F5FBE">
      <w:pPr>
        <w:pStyle w:val="ListParagraph"/>
        <w:numPr>
          <w:ilvl w:val="0"/>
          <w:numId w:val="43"/>
        </w:numPr>
        <w:spacing w:after="160" w:line="259" w:lineRule="auto"/>
        <w:ind w:right="0"/>
      </w:pPr>
      <w:r>
        <w:lastRenderedPageBreak/>
        <w:t>Click the Job and tasks link to edit the pipeline</w:t>
      </w:r>
      <w:r>
        <w:br/>
      </w:r>
      <w:r>
        <w:rPr>
          <w:noProof/>
        </w:rPr>
        <w:drawing>
          <wp:inline distT="0" distB="0" distL="0" distR="0" wp14:anchorId="39929788" wp14:editId="47CC1D10">
            <wp:extent cx="4838700" cy="3289902"/>
            <wp:effectExtent l="152400" t="152400" r="361950" b="3683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845888" cy="3294789"/>
                    </a:xfrm>
                    <a:prstGeom prst="rect">
                      <a:avLst/>
                    </a:prstGeom>
                    <a:ln>
                      <a:noFill/>
                    </a:ln>
                    <a:effectLst>
                      <a:outerShdw blurRad="292100" dist="139700" dir="2700000" algn="tl" rotWithShape="0">
                        <a:srgbClr val="333333">
                          <a:alpha val="65000"/>
                        </a:srgbClr>
                      </a:outerShdw>
                    </a:effectLst>
                  </pic:spPr>
                </pic:pic>
              </a:graphicData>
            </a:graphic>
          </wp:inline>
        </w:drawing>
      </w:r>
    </w:p>
    <w:p w14:paraId="434CA46F" w14:textId="77777777" w:rsidR="003F5FBE" w:rsidRDefault="003F5FBE" w:rsidP="003F5FBE">
      <w:pPr>
        <w:pStyle w:val="ListParagraph"/>
        <w:numPr>
          <w:ilvl w:val="0"/>
          <w:numId w:val="43"/>
        </w:numPr>
        <w:spacing w:after="160" w:line="259" w:lineRule="auto"/>
        <w:ind w:right="0"/>
      </w:pPr>
      <w:r>
        <w:t xml:space="preserve">Click the Agent Job panel, then set the agent settings </w:t>
      </w:r>
      <w:r>
        <w:br/>
      </w:r>
      <w:r>
        <w:rPr>
          <w:noProof/>
        </w:rPr>
        <w:drawing>
          <wp:inline distT="0" distB="0" distL="0" distR="0" wp14:anchorId="7C83D4C9" wp14:editId="68872B63">
            <wp:extent cx="5586248" cy="2133636"/>
            <wp:effectExtent l="152400" t="152400" r="357505" b="36195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590179" cy="2135137"/>
                    </a:xfrm>
                    <a:prstGeom prst="rect">
                      <a:avLst/>
                    </a:prstGeom>
                    <a:ln>
                      <a:noFill/>
                    </a:ln>
                    <a:effectLst>
                      <a:outerShdw blurRad="292100" dist="139700" dir="2700000" algn="tl" rotWithShape="0">
                        <a:srgbClr val="333333">
                          <a:alpha val="65000"/>
                        </a:srgbClr>
                      </a:outerShdw>
                    </a:effectLst>
                  </pic:spPr>
                </pic:pic>
              </a:graphicData>
            </a:graphic>
          </wp:inline>
        </w:drawing>
      </w:r>
    </w:p>
    <w:p w14:paraId="6E4D1C4D" w14:textId="77777777" w:rsidR="003F5FBE" w:rsidRPr="00CF6A63" w:rsidRDefault="003F5FBE" w:rsidP="003F5FBE">
      <w:pPr>
        <w:ind w:left="360"/>
        <w:rPr>
          <w:rFonts w:ascii="Calibri" w:eastAsia="Times New Roman" w:hAnsi="Calibri" w:cs="Calibri"/>
        </w:rPr>
      </w:pPr>
    </w:p>
    <w:p w14:paraId="1F4397FB" w14:textId="77777777" w:rsidR="003F5FBE" w:rsidRDefault="003F5FBE" w:rsidP="003F5FBE">
      <w:pPr>
        <w:pStyle w:val="ListParagraph"/>
        <w:numPr>
          <w:ilvl w:val="0"/>
          <w:numId w:val="43"/>
        </w:numPr>
        <w:spacing w:after="160" w:line="259" w:lineRule="auto"/>
        <w:ind w:right="0"/>
        <w:rPr>
          <w:rFonts w:ascii="Calibri" w:eastAsia="Times New Roman" w:hAnsi="Calibri" w:cs="Calibri"/>
        </w:rPr>
      </w:pPr>
      <w:r>
        <w:rPr>
          <w:rFonts w:ascii="Calibri" w:eastAsia="Times New Roman" w:hAnsi="Calibri" w:cs="Calibri"/>
        </w:rPr>
        <w:lastRenderedPageBreak/>
        <w:t>Switch back to your Power Platform Admin tab and click on your production environment</w:t>
      </w:r>
      <w:r>
        <w:rPr>
          <w:rFonts w:ascii="Calibri" w:eastAsia="Times New Roman" w:hAnsi="Calibri" w:cs="Calibri"/>
        </w:rPr>
        <w:br/>
      </w:r>
      <w:r>
        <w:rPr>
          <w:noProof/>
        </w:rPr>
        <w:drawing>
          <wp:inline distT="0" distB="0" distL="0" distR="0" wp14:anchorId="24986549" wp14:editId="05725FB7">
            <wp:extent cx="5712372" cy="3857072"/>
            <wp:effectExtent l="152400" t="152400" r="365125" b="353060"/>
            <wp:docPr id="60" name="Picture 6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715597" cy="3859250"/>
                    </a:xfrm>
                    <a:prstGeom prst="rect">
                      <a:avLst/>
                    </a:prstGeom>
                    <a:ln>
                      <a:noFill/>
                    </a:ln>
                    <a:effectLst>
                      <a:outerShdw blurRad="292100" dist="139700" dir="2700000" algn="tl" rotWithShape="0">
                        <a:srgbClr val="333333">
                          <a:alpha val="65000"/>
                        </a:srgbClr>
                      </a:outerShdw>
                    </a:effectLst>
                  </pic:spPr>
                </pic:pic>
              </a:graphicData>
            </a:graphic>
          </wp:inline>
        </w:drawing>
      </w:r>
    </w:p>
    <w:p w14:paraId="7F2A4222" w14:textId="77777777" w:rsidR="003F5FBE" w:rsidRDefault="003F5FBE" w:rsidP="003F5FBE">
      <w:pPr>
        <w:pStyle w:val="ListParagraph"/>
        <w:numPr>
          <w:ilvl w:val="0"/>
          <w:numId w:val="43"/>
        </w:numPr>
        <w:spacing w:after="160" w:line="259" w:lineRule="auto"/>
        <w:ind w:right="0"/>
        <w:rPr>
          <w:rFonts w:ascii="Calibri" w:eastAsia="Times New Roman" w:hAnsi="Calibri" w:cs="Calibri"/>
        </w:rPr>
      </w:pPr>
      <w:r>
        <w:rPr>
          <w:rFonts w:ascii="Calibri" w:eastAsia="Times New Roman" w:hAnsi="Calibri" w:cs="Calibri"/>
        </w:rPr>
        <w:lastRenderedPageBreak/>
        <w:t>Right-click on the Environment URL and copy it to your clipboard</w:t>
      </w:r>
      <w:r>
        <w:rPr>
          <w:rFonts w:ascii="Calibri" w:eastAsia="Times New Roman" w:hAnsi="Calibri" w:cs="Calibri"/>
        </w:rPr>
        <w:br/>
      </w:r>
      <w:r>
        <w:rPr>
          <w:noProof/>
        </w:rPr>
        <w:drawing>
          <wp:inline distT="0" distB="0" distL="0" distR="0" wp14:anchorId="0FCE99D1" wp14:editId="03EFB275">
            <wp:extent cx="5683470" cy="3788980"/>
            <wp:effectExtent l="152400" t="152400" r="355600" b="36449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685237" cy="3790158"/>
                    </a:xfrm>
                    <a:prstGeom prst="rect">
                      <a:avLst/>
                    </a:prstGeom>
                    <a:ln>
                      <a:noFill/>
                    </a:ln>
                    <a:effectLst>
                      <a:outerShdw blurRad="292100" dist="139700" dir="2700000" algn="tl" rotWithShape="0">
                        <a:srgbClr val="333333">
                          <a:alpha val="65000"/>
                        </a:srgbClr>
                      </a:outerShdw>
                    </a:effectLst>
                  </pic:spPr>
                </pic:pic>
              </a:graphicData>
            </a:graphic>
          </wp:inline>
        </w:drawing>
      </w:r>
    </w:p>
    <w:p w14:paraId="13381D46" w14:textId="77777777" w:rsidR="003F5FBE" w:rsidRDefault="003F5FBE" w:rsidP="003F5FBE">
      <w:pPr>
        <w:pStyle w:val="ListParagraph"/>
        <w:numPr>
          <w:ilvl w:val="0"/>
          <w:numId w:val="43"/>
        </w:numPr>
        <w:spacing w:after="160" w:line="259" w:lineRule="auto"/>
        <w:ind w:right="0"/>
        <w:rPr>
          <w:rFonts w:ascii="Calibri" w:eastAsia="Times New Roman" w:hAnsi="Calibri" w:cs="Calibri"/>
        </w:rPr>
      </w:pPr>
      <w:r>
        <w:rPr>
          <w:rFonts w:ascii="Calibri" w:eastAsia="Times New Roman" w:hAnsi="Calibri" w:cs="Calibri"/>
        </w:rPr>
        <w:t xml:space="preserve">Switch back to your pipeline and select the Import Solution </w:t>
      </w:r>
      <w:proofErr w:type="gramStart"/>
      <w:r>
        <w:rPr>
          <w:rFonts w:ascii="Calibri" w:eastAsia="Times New Roman" w:hAnsi="Calibri" w:cs="Calibri"/>
        </w:rPr>
        <w:t>task, and</w:t>
      </w:r>
      <w:proofErr w:type="gramEnd"/>
      <w:r>
        <w:rPr>
          <w:rFonts w:ascii="Calibri" w:eastAsia="Times New Roman" w:hAnsi="Calibri" w:cs="Calibri"/>
        </w:rPr>
        <w:t xml:space="preserve"> click the Manage button on the environment </w:t>
      </w:r>
      <w:proofErr w:type="spellStart"/>
      <w:r>
        <w:rPr>
          <w:rFonts w:ascii="Calibri" w:eastAsia="Times New Roman" w:hAnsi="Calibri" w:cs="Calibri"/>
        </w:rPr>
        <w:t>Url</w:t>
      </w:r>
      <w:proofErr w:type="spellEnd"/>
      <w:r>
        <w:rPr>
          <w:rFonts w:ascii="Calibri" w:eastAsia="Times New Roman" w:hAnsi="Calibri" w:cs="Calibri"/>
        </w:rPr>
        <w:t>.</w:t>
      </w:r>
      <w:r>
        <w:rPr>
          <w:rFonts w:ascii="Calibri" w:eastAsia="Times New Roman" w:hAnsi="Calibri" w:cs="Calibri"/>
        </w:rPr>
        <w:br/>
      </w:r>
      <w:r>
        <w:rPr>
          <w:noProof/>
        </w:rPr>
        <w:drawing>
          <wp:inline distT="0" distB="0" distL="0" distR="0" wp14:anchorId="1D9DE994" wp14:editId="4E1699A6">
            <wp:extent cx="5635242" cy="2653862"/>
            <wp:effectExtent l="152400" t="152400" r="365760" b="356235"/>
            <wp:docPr id="83" name="Picture 8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635913" cy="2654178"/>
                    </a:xfrm>
                    <a:prstGeom prst="rect">
                      <a:avLst/>
                    </a:prstGeom>
                    <a:ln>
                      <a:noFill/>
                    </a:ln>
                    <a:effectLst>
                      <a:outerShdw blurRad="292100" dist="139700" dir="2700000" algn="tl" rotWithShape="0">
                        <a:srgbClr val="333333">
                          <a:alpha val="65000"/>
                        </a:srgbClr>
                      </a:outerShdw>
                    </a:effectLst>
                  </pic:spPr>
                </pic:pic>
              </a:graphicData>
            </a:graphic>
          </wp:inline>
        </w:drawing>
      </w:r>
    </w:p>
    <w:p w14:paraId="6AC7B0E9" w14:textId="77777777" w:rsidR="003F5FBE" w:rsidRDefault="003F5FBE" w:rsidP="003F5FBE">
      <w:pPr>
        <w:pStyle w:val="ListParagraph"/>
        <w:numPr>
          <w:ilvl w:val="0"/>
          <w:numId w:val="43"/>
        </w:numPr>
        <w:spacing w:after="160" w:line="259" w:lineRule="auto"/>
        <w:ind w:right="0"/>
        <w:rPr>
          <w:rFonts w:ascii="Calibri" w:eastAsia="Times New Roman" w:hAnsi="Calibri" w:cs="Calibri"/>
        </w:rPr>
      </w:pPr>
      <w:r>
        <w:rPr>
          <w:rFonts w:ascii="Calibri" w:eastAsia="Times New Roman" w:hAnsi="Calibri" w:cs="Calibri"/>
        </w:rPr>
        <w:lastRenderedPageBreak/>
        <w:t>Create a new service connection and select Generic as the type</w:t>
      </w:r>
      <w:r>
        <w:rPr>
          <w:rFonts w:ascii="Calibri" w:eastAsia="Times New Roman" w:hAnsi="Calibri" w:cs="Calibri"/>
        </w:rPr>
        <w:br/>
      </w:r>
      <w:r>
        <w:rPr>
          <w:noProof/>
        </w:rPr>
        <w:drawing>
          <wp:inline distT="0" distB="0" distL="0" distR="0" wp14:anchorId="541148B3" wp14:editId="361EDB3C">
            <wp:extent cx="4771429" cy="4933333"/>
            <wp:effectExtent l="152400" t="152400" r="353060" b="362585"/>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71429" cy="4933333"/>
                    </a:xfrm>
                    <a:prstGeom prst="rect">
                      <a:avLst/>
                    </a:prstGeom>
                    <a:ln>
                      <a:noFill/>
                    </a:ln>
                    <a:effectLst>
                      <a:outerShdw blurRad="292100" dist="139700" dir="2700000" algn="tl" rotWithShape="0">
                        <a:srgbClr val="333333">
                          <a:alpha val="65000"/>
                        </a:srgbClr>
                      </a:outerShdw>
                    </a:effectLst>
                  </pic:spPr>
                </pic:pic>
              </a:graphicData>
            </a:graphic>
          </wp:inline>
        </w:drawing>
      </w:r>
    </w:p>
    <w:p w14:paraId="09DADA7A" w14:textId="77777777" w:rsidR="003F5FBE" w:rsidRDefault="003F5FBE" w:rsidP="003F5FBE">
      <w:pPr>
        <w:pStyle w:val="ListParagraph"/>
        <w:keepNext/>
        <w:numPr>
          <w:ilvl w:val="0"/>
          <w:numId w:val="43"/>
        </w:numPr>
        <w:spacing w:after="160" w:line="259" w:lineRule="auto"/>
        <w:ind w:right="0"/>
        <w:rPr>
          <w:rFonts w:ascii="Calibri" w:eastAsia="Times New Roman" w:hAnsi="Calibri" w:cs="Calibri"/>
        </w:rPr>
      </w:pPr>
      <w:r>
        <w:rPr>
          <w:rFonts w:ascii="Calibri" w:eastAsia="Times New Roman" w:hAnsi="Calibri" w:cs="Calibri"/>
        </w:rPr>
        <w:t xml:space="preserve">Enter a name for your production environment, paste the environment </w:t>
      </w:r>
      <w:proofErr w:type="spellStart"/>
      <w:r>
        <w:rPr>
          <w:rFonts w:ascii="Calibri" w:eastAsia="Times New Roman" w:hAnsi="Calibri" w:cs="Calibri"/>
        </w:rPr>
        <w:t>Url</w:t>
      </w:r>
      <w:proofErr w:type="spellEnd"/>
      <w:r>
        <w:rPr>
          <w:rFonts w:ascii="Calibri" w:eastAsia="Times New Roman" w:hAnsi="Calibri" w:cs="Calibri"/>
        </w:rPr>
        <w:t xml:space="preserve"> you have in your clipboard, and enter the credentials supplied in your lab and click OK to create your service </w:t>
      </w:r>
      <w:r>
        <w:rPr>
          <w:rFonts w:ascii="Calibri" w:eastAsia="Times New Roman" w:hAnsi="Calibri" w:cs="Calibri"/>
        </w:rPr>
        <w:lastRenderedPageBreak/>
        <w:t>connection.</w:t>
      </w:r>
      <w:r>
        <w:rPr>
          <w:rFonts w:ascii="Calibri" w:eastAsia="Times New Roman" w:hAnsi="Calibri" w:cs="Calibri"/>
        </w:rPr>
        <w:br/>
      </w:r>
      <w:r>
        <w:rPr>
          <w:noProof/>
        </w:rPr>
        <w:drawing>
          <wp:inline distT="0" distB="0" distL="0" distR="0" wp14:anchorId="58CD6F54" wp14:editId="5C34BDE2">
            <wp:extent cx="5000625" cy="2800029"/>
            <wp:effectExtent l="152400" t="152400" r="352425" b="362585"/>
            <wp:docPr id="533683712" name="Picture 5336837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12672" cy="2806775"/>
                    </a:xfrm>
                    <a:prstGeom prst="rect">
                      <a:avLst/>
                    </a:prstGeom>
                    <a:ln>
                      <a:noFill/>
                    </a:ln>
                    <a:effectLst>
                      <a:outerShdw blurRad="292100" dist="139700" dir="2700000" algn="tl" rotWithShape="0">
                        <a:srgbClr val="333333">
                          <a:alpha val="65000"/>
                        </a:srgbClr>
                      </a:outerShdw>
                    </a:effectLst>
                  </pic:spPr>
                </pic:pic>
              </a:graphicData>
            </a:graphic>
          </wp:inline>
        </w:drawing>
      </w:r>
    </w:p>
    <w:p w14:paraId="2BFC294D" w14:textId="77777777" w:rsidR="003F5FBE" w:rsidRDefault="003F5FBE" w:rsidP="003F5FBE">
      <w:pPr>
        <w:pStyle w:val="ListParagraph"/>
        <w:numPr>
          <w:ilvl w:val="0"/>
          <w:numId w:val="43"/>
        </w:numPr>
        <w:spacing w:after="160" w:line="259" w:lineRule="auto"/>
        <w:ind w:right="0"/>
        <w:rPr>
          <w:rFonts w:ascii="Calibri" w:eastAsia="Times New Roman" w:hAnsi="Calibri" w:cs="Calibri"/>
        </w:rPr>
      </w:pPr>
      <w:r>
        <w:rPr>
          <w:rFonts w:ascii="Calibri" w:eastAsia="Times New Roman" w:hAnsi="Calibri" w:cs="Calibri"/>
        </w:rPr>
        <w:t>Back on your pipeline tab, select the new connection you just created.  If it doesn’t exist yet, click the refresh icon to make it show up.</w:t>
      </w:r>
      <w:r>
        <w:rPr>
          <w:rFonts w:ascii="Calibri" w:eastAsia="Times New Roman" w:hAnsi="Calibri" w:cs="Calibri"/>
        </w:rPr>
        <w:br/>
      </w:r>
      <w:r>
        <w:rPr>
          <w:noProof/>
        </w:rPr>
        <w:drawing>
          <wp:inline distT="0" distB="0" distL="0" distR="0" wp14:anchorId="6E65752B" wp14:editId="454CEC4E">
            <wp:extent cx="5000625" cy="1425926"/>
            <wp:effectExtent l="152400" t="152400" r="352425" b="365125"/>
            <wp:docPr id="533683713" name="Picture 5336837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27996" cy="1433731"/>
                    </a:xfrm>
                    <a:prstGeom prst="rect">
                      <a:avLst/>
                    </a:prstGeom>
                    <a:ln>
                      <a:noFill/>
                    </a:ln>
                    <a:effectLst>
                      <a:outerShdw blurRad="292100" dist="139700" dir="2700000" algn="tl" rotWithShape="0">
                        <a:srgbClr val="333333">
                          <a:alpha val="65000"/>
                        </a:srgbClr>
                      </a:outerShdw>
                    </a:effectLst>
                  </pic:spPr>
                </pic:pic>
              </a:graphicData>
            </a:graphic>
          </wp:inline>
        </w:drawing>
      </w:r>
    </w:p>
    <w:p w14:paraId="03C9448B" w14:textId="77777777" w:rsidR="003F5FBE" w:rsidRDefault="003F5FBE" w:rsidP="003F5FBE">
      <w:pPr>
        <w:pStyle w:val="ListParagraph"/>
        <w:numPr>
          <w:ilvl w:val="0"/>
          <w:numId w:val="43"/>
        </w:numPr>
        <w:spacing w:after="160" w:line="259" w:lineRule="auto"/>
        <w:ind w:right="0"/>
        <w:rPr>
          <w:rFonts w:ascii="Calibri" w:eastAsia="Times New Roman" w:hAnsi="Calibri" w:cs="Calibri"/>
        </w:rPr>
      </w:pPr>
      <w:r>
        <w:rPr>
          <w:rFonts w:ascii="Calibri" w:eastAsia="Times New Roman" w:hAnsi="Calibri" w:cs="Calibri"/>
        </w:rPr>
        <w:t xml:space="preserve">Click the Variables tab and set the </w:t>
      </w:r>
      <w:proofErr w:type="spellStart"/>
      <w:r>
        <w:rPr>
          <w:rFonts w:ascii="Calibri" w:eastAsia="Times New Roman" w:hAnsi="Calibri" w:cs="Calibri"/>
        </w:rPr>
        <w:t>SolutionName</w:t>
      </w:r>
      <w:proofErr w:type="spellEnd"/>
      <w:r>
        <w:rPr>
          <w:rFonts w:ascii="Calibri" w:eastAsia="Times New Roman" w:hAnsi="Calibri" w:cs="Calibri"/>
        </w:rPr>
        <w:t xml:space="preserve"> value to </w:t>
      </w:r>
      <w:proofErr w:type="spellStart"/>
      <w:r>
        <w:rPr>
          <w:rFonts w:ascii="Calibri" w:eastAsia="Times New Roman" w:hAnsi="Calibri" w:cs="Calibri"/>
        </w:rPr>
        <w:t>ProductList</w:t>
      </w:r>
      <w:proofErr w:type="spellEnd"/>
      <w:r>
        <w:rPr>
          <w:rFonts w:ascii="Calibri" w:eastAsia="Times New Roman" w:hAnsi="Calibri" w:cs="Calibri"/>
        </w:rPr>
        <w:t>, then Save the pipeline.</w:t>
      </w:r>
    </w:p>
    <w:p w14:paraId="5B574C9B" w14:textId="77777777" w:rsidR="003F5FBE" w:rsidRDefault="003F5FBE" w:rsidP="003F5FBE">
      <w:pPr>
        <w:ind w:left="720"/>
        <w:rPr>
          <w:rFonts w:ascii="Calibri" w:eastAsia="Times New Roman" w:hAnsi="Calibri" w:cs="Calibri"/>
        </w:rPr>
      </w:pPr>
      <w:r>
        <w:rPr>
          <w:noProof/>
        </w:rPr>
        <w:drawing>
          <wp:inline distT="0" distB="0" distL="0" distR="0" wp14:anchorId="33124594" wp14:editId="5F03FF0D">
            <wp:extent cx="4876800" cy="1282765"/>
            <wp:effectExtent l="152400" t="152400" r="361950" b="355600"/>
            <wp:docPr id="533683715" name="Picture 5336837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07227" cy="1290768"/>
                    </a:xfrm>
                    <a:prstGeom prst="rect">
                      <a:avLst/>
                    </a:prstGeom>
                    <a:ln>
                      <a:noFill/>
                    </a:ln>
                    <a:effectLst>
                      <a:outerShdw blurRad="292100" dist="139700" dir="2700000" algn="tl" rotWithShape="0">
                        <a:srgbClr val="333333">
                          <a:alpha val="65000"/>
                        </a:srgbClr>
                      </a:outerShdw>
                    </a:effectLst>
                  </pic:spPr>
                </pic:pic>
              </a:graphicData>
            </a:graphic>
          </wp:inline>
        </w:drawing>
      </w:r>
      <w:r w:rsidRPr="00C41F63">
        <w:rPr>
          <w:rFonts w:ascii="Calibri" w:eastAsia="Times New Roman" w:hAnsi="Calibri" w:cs="Calibri"/>
        </w:rPr>
        <w:t xml:space="preserve"> </w:t>
      </w:r>
    </w:p>
    <w:p w14:paraId="3F22B46B" w14:textId="77777777" w:rsidR="003F5FBE" w:rsidRDefault="003F5FBE" w:rsidP="003F5FBE">
      <w:pPr>
        <w:pStyle w:val="ListParagraph"/>
        <w:numPr>
          <w:ilvl w:val="0"/>
          <w:numId w:val="43"/>
        </w:numPr>
        <w:spacing w:after="160" w:line="259" w:lineRule="auto"/>
        <w:ind w:right="0"/>
        <w:rPr>
          <w:rFonts w:ascii="Calibri" w:eastAsia="Times New Roman" w:hAnsi="Calibri" w:cs="Calibri"/>
        </w:rPr>
      </w:pPr>
      <w:r>
        <w:rPr>
          <w:rFonts w:ascii="Calibri" w:eastAsia="Times New Roman" w:hAnsi="Calibri" w:cs="Calibri"/>
        </w:rPr>
        <w:lastRenderedPageBreak/>
        <w:t>Click the Create Release button and click Create</w:t>
      </w:r>
      <w:r>
        <w:rPr>
          <w:rFonts w:ascii="Calibri" w:eastAsia="Times New Roman" w:hAnsi="Calibri" w:cs="Calibri"/>
        </w:rPr>
        <w:br/>
      </w:r>
      <w:r>
        <w:rPr>
          <w:noProof/>
        </w:rPr>
        <w:drawing>
          <wp:inline distT="0" distB="0" distL="0" distR="0" wp14:anchorId="375C9015" wp14:editId="751040DB">
            <wp:extent cx="3278815" cy="4806950"/>
            <wp:effectExtent l="152400" t="152400" r="360045" b="355600"/>
            <wp:docPr id="533683717" name="Picture 5336837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285644" cy="4816961"/>
                    </a:xfrm>
                    <a:prstGeom prst="rect">
                      <a:avLst/>
                    </a:prstGeom>
                    <a:ln>
                      <a:noFill/>
                    </a:ln>
                    <a:effectLst>
                      <a:outerShdw blurRad="292100" dist="139700" dir="2700000" algn="tl" rotWithShape="0">
                        <a:srgbClr val="333333">
                          <a:alpha val="65000"/>
                        </a:srgbClr>
                      </a:outerShdw>
                    </a:effectLst>
                  </pic:spPr>
                </pic:pic>
              </a:graphicData>
            </a:graphic>
          </wp:inline>
        </w:drawing>
      </w:r>
    </w:p>
    <w:p w14:paraId="31704C1B" w14:textId="77777777" w:rsidR="003F5FBE" w:rsidRDefault="003F5FBE" w:rsidP="003F5FBE">
      <w:pPr>
        <w:rPr>
          <w:rFonts w:ascii="Calibri" w:eastAsia="Times New Roman" w:hAnsi="Calibri" w:cs="Calibri"/>
        </w:rPr>
      </w:pPr>
    </w:p>
    <w:p w14:paraId="3C247C7A" w14:textId="77777777" w:rsidR="003F5FBE" w:rsidRDefault="003F5FBE" w:rsidP="003F5FBE">
      <w:pPr>
        <w:pStyle w:val="ListParagraph"/>
        <w:numPr>
          <w:ilvl w:val="0"/>
          <w:numId w:val="43"/>
        </w:numPr>
        <w:spacing w:after="160" w:line="259" w:lineRule="auto"/>
        <w:ind w:right="0"/>
        <w:rPr>
          <w:rFonts w:ascii="Calibri" w:eastAsia="Times New Roman" w:hAnsi="Calibri" w:cs="Calibri"/>
        </w:rPr>
      </w:pPr>
      <w:r w:rsidRPr="000B37BC">
        <w:rPr>
          <w:rFonts w:ascii="Calibri" w:eastAsia="Times New Roman" w:hAnsi="Calibri" w:cs="Calibri"/>
        </w:rPr>
        <w:t>Go back to make.powerapps.com and select the production environment</w:t>
      </w:r>
      <w:r>
        <w:rPr>
          <w:rFonts w:ascii="Calibri" w:eastAsia="Times New Roman" w:hAnsi="Calibri" w:cs="Calibri"/>
        </w:rPr>
        <w:t xml:space="preserve"> that the Pipeline deployed the App to. </w:t>
      </w:r>
      <w:r w:rsidRPr="000B37BC">
        <w:rPr>
          <w:rFonts w:ascii="Calibri" w:eastAsia="Times New Roman" w:hAnsi="Calibri" w:cs="Calibri"/>
        </w:rPr>
        <w:t>Validate that the solution was successfully imported and play the app in the new environment.</w:t>
      </w:r>
    </w:p>
    <w:p w14:paraId="5EC837E6" w14:textId="77777777" w:rsidR="003F5FBE" w:rsidRPr="00663DFE" w:rsidRDefault="003F5FBE" w:rsidP="003F5FBE">
      <w:pPr>
        <w:pStyle w:val="ListParagraph"/>
        <w:rPr>
          <w:rFonts w:ascii="Calibri" w:eastAsia="Times New Roman" w:hAnsi="Calibri" w:cs="Calibri"/>
        </w:rPr>
      </w:pPr>
    </w:p>
    <w:p w14:paraId="42155BC1" w14:textId="77777777" w:rsidR="003F5FBE" w:rsidRDefault="003F5FBE" w:rsidP="003F5FBE">
      <w:pPr>
        <w:pStyle w:val="ListParagraph"/>
        <w:rPr>
          <w:rFonts w:ascii="Calibri" w:eastAsia="Times New Roman" w:hAnsi="Calibri" w:cs="Calibri"/>
        </w:rPr>
      </w:pPr>
      <w:r>
        <w:rPr>
          <w:noProof/>
        </w:rPr>
        <w:lastRenderedPageBreak/>
        <w:drawing>
          <wp:inline distT="0" distB="0" distL="0" distR="0" wp14:anchorId="0B94F97D" wp14:editId="6D33E17C">
            <wp:extent cx="4638675" cy="2084926"/>
            <wp:effectExtent l="152400" t="152400" r="352425" b="35369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51207" cy="2090559"/>
                    </a:xfrm>
                    <a:prstGeom prst="rect">
                      <a:avLst/>
                    </a:prstGeom>
                    <a:ln>
                      <a:noFill/>
                    </a:ln>
                    <a:effectLst>
                      <a:outerShdw blurRad="292100" dist="139700" dir="2700000" algn="tl" rotWithShape="0">
                        <a:srgbClr val="333333">
                          <a:alpha val="65000"/>
                        </a:srgbClr>
                      </a:outerShdw>
                    </a:effectLst>
                  </pic:spPr>
                </pic:pic>
              </a:graphicData>
            </a:graphic>
          </wp:inline>
        </w:drawing>
      </w:r>
      <w:r w:rsidRPr="000B37BC">
        <w:rPr>
          <w:rFonts w:ascii="Calibri" w:eastAsia="Times New Roman" w:hAnsi="Calibri" w:cs="Calibri"/>
        </w:rPr>
        <w:t xml:space="preserve"> </w:t>
      </w:r>
    </w:p>
    <w:p w14:paraId="486DD5DA" w14:textId="77777777" w:rsidR="003F5FBE" w:rsidRPr="000B37BC" w:rsidRDefault="003F5FBE" w:rsidP="003F5FBE">
      <w:pPr>
        <w:pStyle w:val="ListParagraph"/>
        <w:rPr>
          <w:rFonts w:ascii="Calibri" w:eastAsia="Times New Roman" w:hAnsi="Calibri" w:cs="Calibri"/>
        </w:rPr>
      </w:pPr>
    </w:p>
    <w:p w14:paraId="38B1E4C3" w14:textId="77777777" w:rsidR="003F5FBE" w:rsidRDefault="003F5FBE" w:rsidP="003F5FBE">
      <w:pPr>
        <w:pStyle w:val="ListParagraph"/>
        <w:numPr>
          <w:ilvl w:val="0"/>
          <w:numId w:val="43"/>
        </w:numPr>
        <w:spacing w:after="160" w:line="259" w:lineRule="auto"/>
        <w:ind w:right="0"/>
        <w:rPr>
          <w:rFonts w:ascii="Calibri" w:eastAsia="Times New Roman" w:hAnsi="Calibri" w:cs="Calibri"/>
        </w:rPr>
      </w:pPr>
      <w:r>
        <w:rPr>
          <w:rFonts w:ascii="Calibri" w:eastAsia="Times New Roman" w:hAnsi="Calibri" w:cs="Calibri"/>
        </w:rPr>
        <w:t xml:space="preserve">First time you play the App in the new environment, you will be prompted to allow the App to use the Connector. Click </w:t>
      </w:r>
      <w:r w:rsidRPr="004122B3">
        <w:rPr>
          <w:rFonts w:ascii="Calibri" w:eastAsia="Times New Roman" w:hAnsi="Calibri" w:cs="Calibri"/>
          <w:b/>
          <w:bCs/>
        </w:rPr>
        <w:t>Allow</w:t>
      </w:r>
      <w:r>
        <w:rPr>
          <w:rFonts w:ascii="Calibri" w:eastAsia="Times New Roman" w:hAnsi="Calibri" w:cs="Calibri"/>
        </w:rPr>
        <w:t xml:space="preserve"> and confirm that the app works as expected in the production environment.  </w:t>
      </w:r>
    </w:p>
    <w:p w14:paraId="6792046F" w14:textId="18F5488E" w:rsidR="003F5FBE" w:rsidRPr="003F5FBE" w:rsidRDefault="003F5FBE" w:rsidP="003F5FBE">
      <w:pPr>
        <w:pStyle w:val="ListParagraph"/>
        <w:rPr>
          <w:rFonts w:ascii="Calibri" w:eastAsia="Times New Roman" w:hAnsi="Calibri" w:cs="Calibri"/>
        </w:rPr>
      </w:pPr>
      <w:r>
        <w:rPr>
          <w:noProof/>
        </w:rPr>
        <w:drawing>
          <wp:inline distT="0" distB="0" distL="0" distR="0" wp14:anchorId="7A5E5146" wp14:editId="0F60D4C2">
            <wp:extent cx="3781425" cy="3676177"/>
            <wp:effectExtent l="152400" t="152400" r="352425" b="3625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89503" cy="3684030"/>
                    </a:xfrm>
                    <a:prstGeom prst="rect">
                      <a:avLst/>
                    </a:prstGeom>
                    <a:ln>
                      <a:noFill/>
                    </a:ln>
                    <a:effectLst>
                      <a:outerShdw blurRad="292100" dist="139700" dir="2700000" algn="tl" rotWithShape="0">
                        <a:srgbClr val="333333">
                          <a:alpha val="65000"/>
                        </a:srgbClr>
                      </a:outerShdw>
                    </a:effectLst>
                  </pic:spPr>
                </pic:pic>
              </a:graphicData>
            </a:graphic>
          </wp:inline>
        </w:drawing>
      </w:r>
    </w:p>
    <w:p w14:paraId="0E505E9C" w14:textId="56D47AA3" w:rsidR="004A1006" w:rsidRPr="00D30291" w:rsidRDefault="0025641E" w:rsidP="00D30291">
      <w:pPr>
        <w:pStyle w:val="Heading2"/>
        <w:rPr>
          <w:shd w:val="clear" w:color="auto" w:fill="FFFFFF"/>
        </w:rPr>
      </w:pPr>
      <w:bookmarkStart w:id="53" w:name="_Toc31754813"/>
      <w:r w:rsidRPr="00D30291">
        <w:rPr>
          <w:shd w:val="clear" w:color="auto" w:fill="FFFFFF"/>
        </w:rPr>
        <w:lastRenderedPageBreak/>
        <w:t>Lab Disclaimer</w:t>
      </w:r>
      <w:bookmarkEnd w:id="53"/>
    </w:p>
    <w:p w14:paraId="4A445A35" w14:textId="11CA05E2" w:rsidR="0000294A" w:rsidRDefault="0000294A" w:rsidP="0000294A">
      <w:r>
        <w:t xml:space="preserve">Information in this document, including URL and other Internet Web site references, 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 Without limiting the rights under copyright, no part of this document may be reproduced, stored in or introduced into a retrieval system, or transmitted in any form or by any means (electronic, mechanical, photocopying, recording, or otherwise), or for any purpose, without the express written permission of Microsoft Corporation. </w:t>
      </w:r>
    </w:p>
    <w:p w14:paraId="3B457C92" w14:textId="77777777" w:rsidR="0000294A" w:rsidRDefault="0000294A" w:rsidP="0000294A">
      <w:r>
        <w:t xml:space="preserve">Microsoft may have patents, patent applications, trademarks, copyrights, or other intellectual property rights covering subject matter in this document. Except as expressly provided in any written license agreement from Microsoft, the furnishing of this document does not give you any license to these patents, trademarks, copyrights, or other intellectual property. </w:t>
      </w:r>
    </w:p>
    <w:p w14:paraId="73C8B44B" w14:textId="77777777" w:rsidR="0000294A" w:rsidRDefault="0000294A" w:rsidP="0000294A">
      <w:r>
        <w:t xml:space="preserve">The names of manufacturers, products, or URLs are provided for informational purposes only and Microsoft makes no representations and warranties, either expressed, implied, or statutory, regarding these manufacturers or the use of the products with any Microsoft technologies. The inclusion of a manufacturer or product does not imply endorsement of Microsoft of the manufacturer or product. Links may be provided to third party sites. Such sites are not under the control of Microsoft and Microsoft is not responsible for the contents of any linked site or any link contained in a linked site, or any changes or updates to such sites. Microsoft is not responsible for webcasting or any other form of transmission received from any linked site. Microsoft is providing these links to you only as a convenience, and the inclusion of any link does not imply endorsement of Microsoft of the site or the products contained therein. </w:t>
      </w:r>
    </w:p>
    <w:p w14:paraId="75B9977B" w14:textId="77777777" w:rsidR="0000294A" w:rsidRDefault="0000294A" w:rsidP="0000294A">
      <w:r>
        <w:t xml:space="preserve">© 2019 Microsoft Corporation. All rights reserved. </w:t>
      </w:r>
    </w:p>
    <w:p w14:paraId="6BF53BCC" w14:textId="77777777" w:rsidR="0000294A" w:rsidRDefault="0000294A" w:rsidP="0000294A">
      <w:r>
        <w:t xml:space="preserve">Microsoft and the trademarks listed at </w:t>
      </w:r>
      <w:r w:rsidRPr="00B12664">
        <w:t>https://www.microsoft.com/en-us/legal/intellectualproperty/Trademarks/Usage/General.aspx are trademarks of the Microsoft group of companies. All other trademarks are property of their respective owners.</w:t>
      </w:r>
      <w:r>
        <w:t xml:space="preserve"> </w:t>
      </w:r>
    </w:p>
    <w:p w14:paraId="3A03F387" w14:textId="77777777" w:rsidR="0000294A" w:rsidRDefault="0000294A" w:rsidP="0000294A"/>
    <w:p w14:paraId="167B627B" w14:textId="77777777" w:rsidR="0000294A" w:rsidRPr="008A2F41" w:rsidRDefault="0000294A" w:rsidP="008A2F41">
      <w:pPr>
        <w:ind w:left="0"/>
        <w:rPr>
          <w:sz w:val="21"/>
          <w:szCs w:val="21"/>
        </w:rPr>
      </w:pPr>
    </w:p>
    <w:sectPr w:rsidR="0000294A" w:rsidRPr="008A2F41" w:rsidSect="001C2289">
      <w:headerReference w:type="even" r:id="rId195"/>
      <w:headerReference w:type="default" r:id="rId196"/>
      <w:footerReference w:type="even" r:id="rId19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DBCE16" w14:textId="77777777" w:rsidR="002A5206" w:rsidRPr="00BA60CC" w:rsidRDefault="002A5206" w:rsidP="00D6120F">
      <w:pPr>
        <w:rPr>
          <w:rFonts w:ascii="Segoe UI" w:hAnsi="Segoe UI"/>
          <w:sz w:val="21"/>
          <w:szCs w:val="22"/>
        </w:rPr>
      </w:pPr>
      <w:r>
        <w:separator/>
      </w:r>
    </w:p>
  </w:endnote>
  <w:endnote w:type="continuationSeparator" w:id="0">
    <w:p w14:paraId="256F1DD4" w14:textId="77777777" w:rsidR="002A5206" w:rsidRPr="00BA60CC" w:rsidRDefault="002A5206" w:rsidP="00D6120F">
      <w:pPr>
        <w:rPr>
          <w:rFonts w:ascii="Segoe UI" w:hAnsi="Segoe UI"/>
          <w:sz w:val="21"/>
          <w:szCs w:val="22"/>
        </w:rPr>
      </w:pPr>
      <w:r>
        <w:continuationSeparator/>
      </w:r>
    </w:p>
  </w:endnote>
  <w:endnote w:type="continuationNotice" w:id="1">
    <w:p w14:paraId="24BB0511" w14:textId="77777777" w:rsidR="002A5206" w:rsidRDefault="002A52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hruti">
    <w:panose1 w:val="020B0502040204020203"/>
    <w:charset w:val="00"/>
    <w:family w:val="swiss"/>
    <w:pitch w:val="variable"/>
    <w:sig w:usb0="0004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F26BA" w14:textId="1A40DD6F" w:rsidR="0027548D" w:rsidRDefault="0027548D" w:rsidP="00744CB2">
    <w:pPr>
      <w:pStyle w:val="Footer"/>
      <w:tabs>
        <w:tab w:val="clear" w:pos="9360"/>
        <w:tab w:val="right" w:pos="9000"/>
      </w:tabs>
    </w:pPr>
    <w:r>
      <w:fldChar w:fldCharType="begin"/>
    </w:r>
    <w:r>
      <w:instrText xml:space="preserve"> PAGE   \* MERGEFORMAT </w:instrText>
    </w:r>
    <w:r>
      <w:fldChar w:fldCharType="separate"/>
    </w:r>
    <w:r>
      <w:rPr>
        <w:noProof/>
      </w:rPr>
      <w:t>2</w:t>
    </w:r>
    <w:r>
      <w:rPr>
        <w:noProof/>
      </w:rPr>
      <w:fldChar w:fldCharType="end"/>
    </w:r>
    <w:r>
      <w:tab/>
    </w:r>
    <w:r>
      <w:tab/>
    </w:r>
    <w:r w:rsidRPr="00BF2211">
      <w:t xml:space="preserve">© </w:t>
    </w:r>
    <w:r>
      <w:fldChar w:fldCharType="begin"/>
    </w:r>
    <w:r>
      <w:instrText xml:space="preserve"> DATE  \@ "YYYY"  \* MERGEFORMAT </w:instrText>
    </w:r>
    <w:r>
      <w:fldChar w:fldCharType="separate"/>
    </w:r>
    <w:r w:rsidR="00B022E2">
      <w:rPr>
        <w:noProof/>
      </w:rPr>
      <w:t>2020</w:t>
    </w:r>
    <w:r>
      <w:rPr>
        <w:noProof/>
      </w:rPr>
      <w:fldChar w:fldCharType="end"/>
    </w:r>
    <w:r w:rsidRPr="00BF2211">
      <w:t xml:space="preserve"> Microsoft Corporation.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0"/>
      <w:gridCol w:w="4500"/>
    </w:tblGrid>
    <w:tr w:rsidR="0027548D" w14:paraId="0E4EB205" w14:textId="77777777" w:rsidTr="00FA041E">
      <w:tc>
        <w:tcPr>
          <w:tcW w:w="2500" w:type="pct"/>
        </w:tcPr>
        <w:p w14:paraId="454B1B20" w14:textId="77777777" w:rsidR="0027548D" w:rsidRDefault="0027548D" w:rsidP="000D70CC">
          <w:pPr>
            <w:pStyle w:val="Footer"/>
          </w:pPr>
          <w:r>
            <w:t>© 2019 Microsoft Corporation. All rights reserved.</w:t>
          </w:r>
        </w:p>
      </w:tc>
      <w:tc>
        <w:tcPr>
          <w:tcW w:w="2500" w:type="pct"/>
        </w:tcPr>
        <w:p w14:paraId="6D5C7057" w14:textId="77777777" w:rsidR="0027548D" w:rsidRDefault="0027548D" w:rsidP="000D70CC">
          <w:pPr>
            <w:pStyle w:val="Footer"/>
            <w:jc w:val="right"/>
          </w:pPr>
          <w:r>
            <w:t xml:space="preserve">Page </w:t>
          </w:r>
          <w:r>
            <w:rPr>
              <w:b/>
              <w:bCs w:val="0"/>
              <w:sz w:val="24"/>
            </w:rPr>
            <w:fldChar w:fldCharType="begin"/>
          </w:r>
          <w:r>
            <w:rPr>
              <w:b/>
            </w:rPr>
            <w:instrText xml:space="preserve"> PAGE </w:instrText>
          </w:r>
          <w:r>
            <w:rPr>
              <w:b/>
              <w:bCs w:val="0"/>
              <w:sz w:val="24"/>
            </w:rPr>
            <w:fldChar w:fldCharType="separate"/>
          </w:r>
          <w:r>
            <w:rPr>
              <w:b/>
              <w:bCs w:val="0"/>
              <w:sz w:val="24"/>
            </w:rPr>
            <w:t>32</w:t>
          </w:r>
          <w:r>
            <w:rPr>
              <w:b/>
              <w:bCs w:val="0"/>
              <w:sz w:val="24"/>
            </w:rPr>
            <w:fldChar w:fldCharType="end"/>
          </w:r>
          <w:r>
            <w:t xml:space="preserve"> of </w:t>
          </w:r>
          <w:r>
            <w:rPr>
              <w:b/>
              <w:bCs w:val="0"/>
              <w:sz w:val="24"/>
            </w:rPr>
            <w:fldChar w:fldCharType="begin"/>
          </w:r>
          <w:r>
            <w:rPr>
              <w:b/>
            </w:rPr>
            <w:instrText xml:space="preserve"> NUMPAGES  </w:instrText>
          </w:r>
          <w:r>
            <w:rPr>
              <w:b/>
              <w:bCs w:val="0"/>
              <w:sz w:val="24"/>
            </w:rPr>
            <w:fldChar w:fldCharType="separate"/>
          </w:r>
          <w:r>
            <w:rPr>
              <w:b/>
              <w:bCs w:val="0"/>
              <w:sz w:val="24"/>
            </w:rPr>
            <w:t>38</w:t>
          </w:r>
          <w:r>
            <w:rPr>
              <w:b/>
              <w:bCs w:val="0"/>
              <w:sz w:val="24"/>
            </w:rPr>
            <w:fldChar w:fldCharType="end"/>
          </w:r>
        </w:p>
      </w:tc>
    </w:tr>
  </w:tbl>
  <w:p w14:paraId="11302AD7" w14:textId="77777777" w:rsidR="0027548D" w:rsidRDefault="0027548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3FD36" w14:textId="77777777" w:rsidR="0027548D" w:rsidRDefault="0027548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F26C0" w14:textId="0FBA34C4" w:rsidR="0027548D" w:rsidRDefault="0027548D" w:rsidP="00744CB2">
    <w:pPr>
      <w:pStyle w:val="Footer"/>
      <w:tabs>
        <w:tab w:val="clear" w:pos="9360"/>
        <w:tab w:val="right" w:pos="9000"/>
      </w:tabs>
    </w:pPr>
    <w:r>
      <w:fldChar w:fldCharType="begin"/>
    </w:r>
    <w:r>
      <w:instrText xml:space="preserve"> PAGE   \* MERGEFORMAT </w:instrText>
    </w:r>
    <w:r>
      <w:fldChar w:fldCharType="separate"/>
    </w:r>
    <w:r>
      <w:rPr>
        <w:noProof/>
      </w:rPr>
      <w:t>46</w:t>
    </w:r>
    <w:r>
      <w:rPr>
        <w:noProof/>
      </w:rPr>
      <w:fldChar w:fldCharType="end"/>
    </w:r>
    <w:r>
      <w:tab/>
    </w:r>
    <w:r>
      <w:tab/>
    </w:r>
    <w:r w:rsidRPr="00BF2211">
      <w:t xml:space="preserve">© </w:t>
    </w:r>
    <w:r>
      <w:fldChar w:fldCharType="begin"/>
    </w:r>
    <w:r>
      <w:instrText xml:space="preserve"> DATE  \@ "YYYY"  \* MERGEFORMAT </w:instrText>
    </w:r>
    <w:r>
      <w:fldChar w:fldCharType="separate"/>
    </w:r>
    <w:r w:rsidR="00B022E2">
      <w:rPr>
        <w:noProof/>
      </w:rPr>
      <w:t>2020</w:t>
    </w:r>
    <w:r>
      <w:rPr>
        <w:noProof/>
      </w:rPr>
      <w:fldChar w:fldCharType="end"/>
    </w:r>
    <w:r w:rsidRPr="00BF2211">
      <w:t xml:space="preserve"> Microsoft Corporation. All rights reserved.</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0302B5" w14:textId="77777777" w:rsidR="002A5206" w:rsidRPr="00BA60CC" w:rsidRDefault="002A5206" w:rsidP="00D6120F">
      <w:pPr>
        <w:rPr>
          <w:rFonts w:ascii="Segoe UI" w:hAnsi="Segoe UI"/>
          <w:sz w:val="21"/>
          <w:szCs w:val="22"/>
        </w:rPr>
      </w:pPr>
      <w:r>
        <w:separator/>
      </w:r>
    </w:p>
  </w:footnote>
  <w:footnote w:type="continuationSeparator" w:id="0">
    <w:p w14:paraId="3DC18D19" w14:textId="77777777" w:rsidR="002A5206" w:rsidRPr="00BA60CC" w:rsidRDefault="002A5206" w:rsidP="00D6120F">
      <w:pPr>
        <w:rPr>
          <w:rFonts w:ascii="Segoe UI" w:hAnsi="Segoe UI"/>
          <w:sz w:val="21"/>
          <w:szCs w:val="22"/>
        </w:rPr>
      </w:pPr>
      <w:r>
        <w:continuationSeparator/>
      </w:r>
    </w:p>
  </w:footnote>
  <w:footnote w:type="continuationNotice" w:id="1">
    <w:p w14:paraId="7C878B84" w14:textId="77777777" w:rsidR="002A5206" w:rsidRDefault="002A520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8D79342" w14:textId="77777777" w:rsidR="0027548D" w:rsidRDefault="0027548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EF6ADF6" w14:textId="2B38FF28" w:rsidR="0027548D" w:rsidRPr="00A61EEC" w:rsidRDefault="002A5206" w:rsidP="00A61EEC">
    <w:pPr>
      <w:pStyle w:val="Header"/>
      <w:tabs>
        <w:tab w:val="clear" w:pos="4680"/>
        <w:tab w:val="clear" w:pos="9360"/>
        <w:tab w:val="left" w:pos="1830"/>
      </w:tabs>
      <w:ind w:left="0"/>
      <w:rPr>
        <w:szCs w:val="18"/>
      </w:rPr>
    </w:pPr>
    <w:sdt>
      <w:sdtPr>
        <w:alias w:val="Title"/>
        <w:id w:val="-1648437200"/>
        <w:dataBinding w:prefixMappings="xmlns:ns0='http://purl.org/dc/elements/1.1/' xmlns:ns1='http://schemas.openxmlformats.org/package/2006/metadata/core-properties' " w:xpath="/ns1:coreProperties[1]/ns0:title[1]" w:storeItemID="{6C3C8BC8-F283-45AE-878A-BAB7291924A1}"/>
        <w:text/>
      </w:sdtPr>
      <w:sdtEndPr/>
      <w:sdtContent>
        <w:r w:rsidR="0027548D">
          <w:t>Microsoft Power Apps and Azure</w:t>
        </w:r>
      </w:sdtContent>
    </w:sdt>
    <w:r w:rsidR="0027548D">
      <w:t xml:space="preserve"> - </w:t>
    </w:r>
    <w:sdt>
      <w:sdtPr>
        <w:alias w:val="Subject"/>
        <w:tag w:val=""/>
        <w:id w:val="385220294"/>
        <w:placeholder>
          <w:docPart w:val="CFF503BAFFDC4CAF9D3790CF28A63B32"/>
        </w:placeholder>
        <w:dataBinding w:prefixMappings="xmlns:ns0='http://purl.org/dc/elements/1.1/' xmlns:ns1='http://schemas.openxmlformats.org/package/2006/metadata/core-properties' " w:xpath="/ns1:coreProperties[1]/ns0:subject[1]" w:storeItemID="{6C3C8BC8-F283-45AE-878A-BAB7291924A1}"/>
        <w:text/>
      </w:sdtPr>
      <w:sdtEndPr/>
      <w:sdtContent>
        <w:r w:rsidR="0027548D">
          <w:t>Hands-on Lab</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EDC9A6" w14:textId="77777777" w:rsidR="0027548D" w:rsidRDefault="0027548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F26BC" w14:textId="33796548" w:rsidR="0027548D" w:rsidRPr="00B85E24" w:rsidRDefault="002A5206" w:rsidP="00AF02A9">
    <w:pPr>
      <w:pStyle w:val="Header"/>
      <w:tabs>
        <w:tab w:val="clear" w:pos="4680"/>
        <w:tab w:val="clear" w:pos="9360"/>
        <w:tab w:val="left" w:pos="1830"/>
      </w:tabs>
      <w:ind w:left="0"/>
      <w:rPr>
        <w:szCs w:val="18"/>
      </w:rPr>
    </w:pPr>
    <w:sdt>
      <w:sdtPr>
        <w:alias w:val="Title"/>
        <w:id w:val="264098740"/>
        <w:dataBinding w:prefixMappings="xmlns:ns0='http://purl.org/dc/elements/1.1/' xmlns:ns1='http://schemas.openxmlformats.org/package/2006/metadata/core-properties' " w:xpath="/ns1:coreProperties[1]/ns0:title[1]" w:storeItemID="{6C3C8BC8-F283-45AE-878A-BAB7291924A1}"/>
        <w:text/>
      </w:sdtPr>
      <w:sdtEndPr/>
      <w:sdtContent>
        <w:r w:rsidR="0027548D">
          <w:t>Microsoft Power Apps and Azure</w:t>
        </w:r>
      </w:sdtContent>
    </w:sdt>
    <w:r w:rsidR="0027548D" w:rsidRPr="00B85E24">
      <w:rPr>
        <w:szCs w:val="18"/>
      </w:rPr>
      <w:t xml:space="preserve">- </w:t>
    </w:r>
    <w:r w:rsidR="0027548D">
      <w:rPr>
        <w:noProof/>
      </w:rPr>
      <w:fldChar w:fldCharType="begin"/>
    </w:r>
    <w:r w:rsidR="0027548D">
      <w:rPr>
        <w:noProof/>
      </w:rPr>
      <w:instrText xml:space="preserve"> STYLEREF  "Heading 1"  \* MERGEFORMAT </w:instrText>
    </w:r>
    <w:r w:rsidR="0027548D">
      <w:rPr>
        <w:noProof/>
      </w:rPr>
      <w:fldChar w:fldCharType="separate"/>
    </w:r>
    <w:r w:rsidR="00B022E2">
      <w:rPr>
        <w:noProof/>
      </w:rPr>
      <w:t>Lab Overview and Objectives</w:t>
    </w:r>
    <w:r w:rsidR="0027548D">
      <w:rPr>
        <w:noProof/>
      </w:rPr>
      <w:fldChar w:fldCharType="end"/>
    </w:r>
  </w:p>
  <w:p w14:paraId="745F26BD" w14:textId="77777777" w:rsidR="0027548D" w:rsidRDefault="0027548D" w:rsidP="004543DD">
    <w:pPr>
      <w:pStyle w:val="Header"/>
      <w:ind w:left="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5F26BE" w14:textId="3F892C77" w:rsidR="0027548D" w:rsidRPr="00B85E24" w:rsidRDefault="002A5206" w:rsidP="00AF02A9">
    <w:pPr>
      <w:pStyle w:val="Header"/>
      <w:tabs>
        <w:tab w:val="clear" w:pos="4680"/>
        <w:tab w:val="clear" w:pos="9360"/>
        <w:tab w:val="left" w:pos="1830"/>
      </w:tabs>
      <w:ind w:left="0"/>
      <w:rPr>
        <w:szCs w:val="18"/>
      </w:rPr>
    </w:pPr>
    <w:sdt>
      <w:sdtPr>
        <w:alias w:val="Title"/>
        <w:id w:val="264098835"/>
        <w:dataBinding w:prefixMappings="xmlns:ns0='http://purl.org/dc/elements/1.1/' xmlns:ns1='http://schemas.openxmlformats.org/package/2006/metadata/core-properties' " w:xpath="/ns1:coreProperties[1]/ns0:title[1]" w:storeItemID="{6C3C8BC8-F283-45AE-878A-BAB7291924A1}"/>
        <w:text/>
      </w:sdtPr>
      <w:sdtEndPr/>
      <w:sdtContent>
        <w:r w:rsidR="0027548D">
          <w:t>Microsoft Power Apps and Azure</w:t>
        </w:r>
      </w:sdtContent>
    </w:sdt>
    <w:r w:rsidR="0027548D">
      <w:t xml:space="preserve"> - </w:t>
    </w:r>
    <w:sdt>
      <w:sdtPr>
        <w:alias w:val="Subject"/>
        <w:tag w:val=""/>
        <w:id w:val="187950831"/>
        <w:placeholder>
          <w:docPart w:val="5B4470D760EC4851B5AAC921D11626F1"/>
        </w:placeholder>
        <w:dataBinding w:prefixMappings="xmlns:ns0='http://purl.org/dc/elements/1.1/' xmlns:ns1='http://schemas.openxmlformats.org/package/2006/metadata/core-properties' " w:xpath="/ns1:coreProperties[1]/ns0:subject[1]" w:storeItemID="{6C3C8BC8-F283-45AE-878A-BAB7291924A1}"/>
        <w:text/>
      </w:sdtPr>
      <w:sdtEndPr/>
      <w:sdtContent>
        <w:r w:rsidR="0027548D">
          <w:t>Hands-on Lab</w:t>
        </w:r>
      </w:sdtContent>
    </w:sdt>
  </w:p>
  <w:p w14:paraId="745F26BF" w14:textId="77777777" w:rsidR="0027548D" w:rsidRPr="004543DD" w:rsidRDefault="0027548D" w:rsidP="004543DD">
    <w:pPr>
      <w:pStyle w:val="Header"/>
      <w:ind w:left="0"/>
      <w:rPr>
        <w:szCs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785D67"/>
    <w:multiLevelType w:val="hybridMultilevel"/>
    <w:tmpl w:val="233C228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 w15:restartNumberingAfterBreak="0">
    <w:nsid w:val="028853C6"/>
    <w:multiLevelType w:val="hybridMultilevel"/>
    <w:tmpl w:val="BD40BD6C"/>
    <w:lvl w:ilvl="0" w:tplc="04090011">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3409F8"/>
    <w:multiLevelType w:val="hybridMultilevel"/>
    <w:tmpl w:val="8C843BF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3894685"/>
    <w:multiLevelType w:val="hybridMultilevel"/>
    <w:tmpl w:val="8C843BFE"/>
    <w:lvl w:ilvl="0" w:tplc="04090011">
      <w:start w:val="1"/>
      <w:numFmt w:val="decimal"/>
      <w:lvlText w:val="%1)"/>
      <w:lvlJc w:val="left"/>
      <w:pPr>
        <w:ind w:left="13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6C67A1E"/>
    <w:multiLevelType w:val="hybridMultilevel"/>
    <w:tmpl w:val="323EDC3A"/>
    <w:lvl w:ilvl="0" w:tplc="BEA2FAC6">
      <w:start w:val="1"/>
      <w:numFmt w:val="decimal"/>
      <w:pStyle w:val="Slide"/>
      <w:lvlText w:val="Slide %1"/>
      <w:lvlJc w:val="left"/>
      <w:pPr>
        <w:ind w:left="6660" w:hanging="360"/>
      </w:pPr>
      <w:rPr>
        <w:rFonts w:ascii="Calibri" w:hAnsi="Calibri" w:hint="default"/>
        <w:sz w:val="20"/>
      </w:rPr>
    </w:lvl>
    <w:lvl w:ilvl="1" w:tplc="04090019" w:tentative="1">
      <w:start w:val="1"/>
      <w:numFmt w:val="lowerLetter"/>
      <w:lvlText w:val="%2."/>
      <w:lvlJc w:val="left"/>
      <w:pPr>
        <w:ind w:left="7380" w:hanging="360"/>
      </w:pPr>
    </w:lvl>
    <w:lvl w:ilvl="2" w:tplc="0409001B" w:tentative="1">
      <w:start w:val="1"/>
      <w:numFmt w:val="lowerRoman"/>
      <w:lvlText w:val="%3."/>
      <w:lvlJc w:val="right"/>
      <w:pPr>
        <w:ind w:left="8100" w:hanging="180"/>
      </w:pPr>
    </w:lvl>
    <w:lvl w:ilvl="3" w:tplc="0409000F" w:tentative="1">
      <w:start w:val="1"/>
      <w:numFmt w:val="decimal"/>
      <w:lvlText w:val="%4."/>
      <w:lvlJc w:val="left"/>
      <w:pPr>
        <w:ind w:left="8820" w:hanging="360"/>
      </w:pPr>
    </w:lvl>
    <w:lvl w:ilvl="4" w:tplc="04090019" w:tentative="1">
      <w:start w:val="1"/>
      <w:numFmt w:val="lowerLetter"/>
      <w:lvlText w:val="%5."/>
      <w:lvlJc w:val="left"/>
      <w:pPr>
        <w:ind w:left="9540" w:hanging="360"/>
      </w:pPr>
    </w:lvl>
    <w:lvl w:ilvl="5" w:tplc="0409001B" w:tentative="1">
      <w:start w:val="1"/>
      <w:numFmt w:val="lowerRoman"/>
      <w:lvlText w:val="%6."/>
      <w:lvlJc w:val="right"/>
      <w:pPr>
        <w:ind w:left="10260" w:hanging="180"/>
      </w:pPr>
    </w:lvl>
    <w:lvl w:ilvl="6" w:tplc="0409000F" w:tentative="1">
      <w:start w:val="1"/>
      <w:numFmt w:val="decimal"/>
      <w:lvlText w:val="%7."/>
      <w:lvlJc w:val="left"/>
      <w:pPr>
        <w:ind w:left="10980" w:hanging="360"/>
      </w:pPr>
    </w:lvl>
    <w:lvl w:ilvl="7" w:tplc="04090019" w:tentative="1">
      <w:start w:val="1"/>
      <w:numFmt w:val="lowerLetter"/>
      <w:lvlText w:val="%8."/>
      <w:lvlJc w:val="left"/>
      <w:pPr>
        <w:ind w:left="11700" w:hanging="360"/>
      </w:pPr>
    </w:lvl>
    <w:lvl w:ilvl="8" w:tplc="0409001B" w:tentative="1">
      <w:start w:val="1"/>
      <w:numFmt w:val="lowerRoman"/>
      <w:lvlText w:val="%9."/>
      <w:lvlJc w:val="right"/>
      <w:pPr>
        <w:ind w:left="12420" w:hanging="180"/>
      </w:pPr>
    </w:lvl>
  </w:abstractNum>
  <w:abstractNum w:abstractNumId="5" w15:restartNumberingAfterBreak="0">
    <w:nsid w:val="06DD7EAE"/>
    <w:multiLevelType w:val="hybridMultilevel"/>
    <w:tmpl w:val="CA4C81F0"/>
    <w:lvl w:ilvl="0" w:tplc="02946B1E">
      <w:numFmt w:val="bullet"/>
      <w:lvlText w:val="-"/>
      <w:lvlJc w:val="left"/>
      <w:pPr>
        <w:ind w:left="770" w:hanging="360"/>
      </w:pPr>
      <w:rPr>
        <w:rFonts w:ascii="Cambria" w:eastAsia="SimSun" w:hAnsi="Cambria" w:cstheme="minorBidi"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15:restartNumberingAfterBreak="0">
    <w:nsid w:val="073B1745"/>
    <w:multiLevelType w:val="hybridMultilevel"/>
    <w:tmpl w:val="2236BB96"/>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7" w15:restartNumberingAfterBreak="0">
    <w:nsid w:val="0C885E5F"/>
    <w:multiLevelType w:val="hybridMultilevel"/>
    <w:tmpl w:val="5E9E5D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0E1B46EC"/>
    <w:multiLevelType w:val="hybridMultilevel"/>
    <w:tmpl w:val="3E303D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0E85271"/>
    <w:multiLevelType w:val="hybridMultilevel"/>
    <w:tmpl w:val="DEEA577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155510E3"/>
    <w:multiLevelType w:val="hybridMultilevel"/>
    <w:tmpl w:val="8C843B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7ED015D"/>
    <w:multiLevelType w:val="hybridMultilevel"/>
    <w:tmpl w:val="EAA6770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DCB2BC5"/>
    <w:multiLevelType w:val="hybridMultilevel"/>
    <w:tmpl w:val="49187FB6"/>
    <w:lvl w:ilvl="0" w:tplc="98E04C58">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B9700C"/>
    <w:multiLevelType w:val="hybridMultilevel"/>
    <w:tmpl w:val="BD40BD6C"/>
    <w:lvl w:ilvl="0" w:tplc="04090011">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2EE3524"/>
    <w:multiLevelType w:val="hybridMultilevel"/>
    <w:tmpl w:val="8C8A29AA"/>
    <w:lvl w:ilvl="0" w:tplc="D4E02116">
      <w:start w:val="1"/>
      <w:numFmt w:val="decimal"/>
      <w:lvlText w:val="%1."/>
      <w:lvlJc w:val="left"/>
      <w:pPr>
        <w:ind w:left="1152" w:hanging="360"/>
      </w:pPr>
      <w:rPr>
        <w:b w:val="0"/>
        <w:bCs w:val="0"/>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5" w15:restartNumberingAfterBreak="0">
    <w:nsid w:val="24AA34E0"/>
    <w:multiLevelType w:val="hybridMultilevel"/>
    <w:tmpl w:val="49187FB6"/>
    <w:lvl w:ilvl="0" w:tplc="98E04C58">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302872"/>
    <w:multiLevelType w:val="hybridMultilevel"/>
    <w:tmpl w:val="8AD0ED20"/>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7" w15:restartNumberingAfterBreak="0">
    <w:nsid w:val="2BD66F5E"/>
    <w:multiLevelType w:val="hybridMultilevel"/>
    <w:tmpl w:val="3D30C846"/>
    <w:lvl w:ilvl="0" w:tplc="04090011">
      <w:start w:val="1"/>
      <w:numFmt w:val="decimal"/>
      <w:lvlText w:val="%1)"/>
      <w:lvlJc w:val="left"/>
      <w:pPr>
        <w:ind w:left="720" w:hanging="360"/>
      </w:pPr>
      <w:rPr>
        <w:rFonts w:hint="default"/>
      </w:rPr>
    </w:lvl>
    <w:lvl w:ilvl="1" w:tplc="0C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3E4E26"/>
    <w:multiLevelType w:val="hybridMultilevel"/>
    <w:tmpl w:val="0C044C5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9" w15:restartNumberingAfterBreak="0">
    <w:nsid w:val="38803DFB"/>
    <w:multiLevelType w:val="hybridMultilevel"/>
    <w:tmpl w:val="2E12F6A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0" w15:restartNumberingAfterBreak="0">
    <w:nsid w:val="3C5D795B"/>
    <w:multiLevelType w:val="hybridMultilevel"/>
    <w:tmpl w:val="8C843B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141B16"/>
    <w:multiLevelType w:val="hybridMultilevel"/>
    <w:tmpl w:val="55E81E9A"/>
    <w:lvl w:ilvl="0" w:tplc="26FC1704">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22" w15:restartNumberingAfterBreak="0">
    <w:nsid w:val="52A263EB"/>
    <w:multiLevelType w:val="hybridMultilevel"/>
    <w:tmpl w:val="4B542A48"/>
    <w:lvl w:ilvl="0" w:tplc="26FC1704">
      <w:start w:val="1"/>
      <w:numFmt w:val="decimal"/>
      <w:lvlText w:val="%1."/>
      <w:lvlJc w:val="left"/>
      <w:pPr>
        <w:ind w:left="1080" w:hanging="360"/>
      </w:pPr>
      <w:rPr>
        <w:rFonts w:hint="default"/>
      </w:r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23" w15:restartNumberingAfterBreak="0">
    <w:nsid w:val="530D7235"/>
    <w:multiLevelType w:val="hybridMultilevel"/>
    <w:tmpl w:val="BA2CE1FE"/>
    <w:lvl w:ilvl="0" w:tplc="D4E02116">
      <w:start w:val="1"/>
      <w:numFmt w:val="decimal"/>
      <w:lvlText w:val="%1."/>
      <w:lvlJc w:val="left"/>
      <w:pPr>
        <w:ind w:left="1152" w:hanging="360"/>
      </w:pPr>
      <w:rPr>
        <w:b w:val="0"/>
        <w:bCs w:val="0"/>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4" w15:restartNumberingAfterBreak="0">
    <w:nsid w:val="53900CCD"/>
    <w:multiLevelType w:val="hybridMultilevel"/>
    <w:tmpl w:val="D2DA9A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560A17FE"/>
    <w:multiLevelType w:val="hybridMultilevel"/>
    <w:tmpl w:val="628067B2"/>
    <w:lvl w:ilvl="0" w:tplc="0409000F">
      <w:start w:val="1"/>
      <w:numFmt w:val="decimal"/>
      <w:lvlText w:val="%1."/>
      <w:lvlJc w:val="left"/>
      <w:pPr>
        <w:ind w:left="1152" w:hanging="360"/>
      </w:pPr>
    </w:lvl>
    <w:lvl w:ilvl="1" w:tplc="04090001">
      <w:start w:val="1"/>
      <w:numFmt w:val="bullet"/>
      <w:lvlText w:val=""/>
      <w:lvlJc w:val="left"/>
      <w:pPr>
        <w:ind w:left="1872" w:hanging="360"/>
      </w:pPr>
      <w:rPr>
        <w:rFonts w:ascii="Symbol" w:hAnsi="Symbol" w:hint="default"/>
      </w:r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6" w15:restartNumberingAfterBreak="0">
    <w:nsid w:val="564F613F"/>
    <w:multiLevelType w:val="hybridMultilevel"/>
    <w:tmpl w:val="CFF6949E"/>
    <w:lvl w:ilvl="0" w:tplc="04090011">
      <w:start w:val="1"/>
      <w:numFmt w:val="decimal"/>
      <w:lvlText w:val="%1)"/>
      <w:lvlJc w:val="left"/>
      <w:pPr>
        <w:ind w:left="720" w:hanging="36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5B7343"/>
    <w:multiLevelType w:val="hybridMultilevel"/>
    <w:tmpl w:val="499A0130"/>
    <w:lvl w:ilvl="0" w:tplc="0409000F">
      <w:start w:val="1"/>
      <w:numFmt w:val="decimal"/>
      <w:lvlText w:val="%1."/>
      <w:lvlJc w:val="left"/>
      <w:pPr>
        <w:ind w:left="1200" w:hanging="360"/>
      </w:pPr>
    </w:lvl>
    <w:lvl w:ilvl="1" w:tplc="04090019" w:tentative="1">
      <w:start w:val="1"/>
      <w:numFmt w:val="lowerLetter"/>
      <w:lvlText w:val="%2."/>
      <w:lvlJc w:val="left"/>
      <w:pPr>
        <w:ind w:left="1920" w:hanging="360"/>
      </w:pPr>
    </w:lvl>
    <w:lvl w:ilvl="2" w:tplc="0409001B" w:tentative="1">
      <w:start w:val="1"/>
      <w:numFmt w:val="lowerRoman"/>
      <w:lvlText w:val="%3."/>
      <w:lvlJc w:val="right"/>
      <w:pPr>
        <w:ind w:left="2640" w:hanging="180"/>
      </w:pPr>
    </w:lvl>
    <w:lvl w:ilvl="3" w:tplc="0409000F" w:tentative="1">
      <w:start w:val="1"/>
      <w:numFmt w:val="decimal"/>
      <w:lvlText w:val="%4."/>
      <w:lvlJc w:val="left"/>
      <w:pPr>
        <w:ind w:left="3360" w:hanging="360"/>
      </w:pPr>
    </w:lvl>
    <w:lvl w:ilvl="4" w:tplc="04090019" w:tentative="1">
      <w:start w:val="1"/>
      <w:numFmt w:val="lowerLetter"/>
      <w:lvlText w:val="%5."/>
      <w:lvlJc w:val="left"/>
      <w:pPr>
        <w:ind w:left="4080" w:hanging="360"/>
      </w:pPr>
    </w:lvl>
    <w:lvl w:ilvl="5" w:tplc="0409001B" w:tentative="1">
      <w:start w:val="1"/>
      <w:numFmt w:val="lowerRoman"/>
      <w:lvlText w:val="%6."/>
      <w:lvlJc w:val="right"/>
      <w:pPr>
        <w:ind w:left="4800" w:hanging="180"/>
      </w:pPr>
    </w:lvl>
    <w:lvl w:ilvl="6" w:tplc="0409000F" w:tentative="1">
      <w:start w:val="1"/>
      <w:numFmt w:val="decimal"/>
      <w:lvlText w:val="%7."/>
      <w:lvlJc w:val="left"/>
      <w:pPr>
        <w:ind w:left="5520" w:hanging="360"/>
      </w:pPr>
    </w:lvl>
    <w:lvl w:ilvl="7" w:tplc="04090019" w:tentative="1">
      <w:start w:val="1"/>
      <w:numFmt w:val="lowerLetter"/>
      <w:lvlText w:val="%8."/>
      <w:lvlJc w:val="left"/>
      <w:pPr>
        <w:ind w:left="6240" w:hanging="360"/>
      </w:pPr>
    </w:lvl>
    <w:lvl w:ilvl="8" w:tplc="0409001B" w:tentative="1">
      <w:start w:val="1"/>
      <w:numFmt w:val="lowerRoman"/>
      <w:lvlText w:val="%9."/>
      <w:lvlJc w:val="right"/>
      <w:pPr>
        <w:ind w:left="6960" w:hanging="180"/>
      </w:pPr>
    </w:lvl>
  </w:abstractNum>
  <w:abstractNum w:abstractNumId="28" w15:restartNumberingAfterBreak="0">
    <w:nsid w:val="5DF13E7C"/>
    <w:multiLevelType w:val="hybridMultilevel"/>
    <w:tmpl w:val="6DBC4B9E"/>
    <w:lvl w:ilvl="0" w:tplc="04090011">
      <w:start w:val="1"/>
      <w:numFmt w:val="decimal"/>
      <w:lvlText w:val="%1)"/>
      <w:lvlJc w:val="left"/>
      <w:pPr>
        <w:ind w:left="720" w:hanging="360"/>
      </w:pPr>
      <w:rPr>
        <w:rFonts w:hint="default"/>
      </w:rPr>
    </w:lvl>
    <w:lvl w:ilvl="1" w:tplc="0409000F">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1292430"/>
    <w:multiLevelType w:val="hybridMultilevel"/>
    <w:tmpl w:val="0616D3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61F71822"/>
    <w:multiLevelType w:val="hybridMultilevel"/>
    <w:tmpl w:val="2E12F6A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1" w15:restartNumberingAfterBreak="0">
    <w:nsid w:val="63962DF2"/>
    <w:multiLevelType w:val="multilevel"/>
    <w:tmpl w:val="A678C502"/>
    <w:styleLink w:val="CNumberNormal"/>
    <w:lvl w:ilvl="0">
      <w:start w:val="1"/>
      <w:numFmt w:val="decimal"/>
      <w:lvlText w:val="%1."/>
      <w:lvlJc w:val="left"/>
      <w:pPr>
        <w:tabs>
          <w:tab w:val="num" w:pos="432"/>
        </w:tabs>
        <w:ind w:left="504" w:hanging="432"/>
      </w:pPr>
      <w:rPr>
        <w:rFonts w:hint="default"/>
      </w:rPr>
    </w:lvl>
    <w:lvl w:ilvl="1">
      <w:start w:val="1"/>
      <w:numFmt w:val="lowerLetter"/>
      <w:lvlText w:val="%2."/>
      <w:lvlJc w:val="left"/>
      <w:pPr>
        <w:tabs>
          <w:tab w:val="num" w:pos="864"/>
        </w:tabs>
        <w:ind w:left="936" w:hanging="432"/>
      </w:pPr>
      <w:rPr>
        <w:rFonts w:hint="default"/>
      </w:rPr>
    </w:lvl>
    <w:lvl w:ilvl="2">
      <w:start w:val="1"/>
      <w:numFmt w:val="lowerRoman"/>
      <w:lvlText w:val="%3."/>
      <w:lvlJc w:val="left"/>
      <w:pPr>
        <w:tabs>
          <w:tab w:val="num" w:pos="1296"/>
        </w:tabs>
        <w:ind w:left="1368" w:hanging="432"/>
      </w:pPr>
      <w:rPr>
        <w:rFonts w:hint="default"/>
      </w:rPr>
    </w:lvl>
    <w:lvl w:ilvl="3">
      <w:start w:val="1"/>
      <w:numFmt w:val="decimal"/>
      <w:lvlText w:val="%4.)"/>
      <w:lvlJc w:val="left"/>
      <w:pPr>
        <w:tabs>
          <w:tab w:val="num" w:pos="1728"/>
        </w:tabs>
        <w:ind w:left="1800" w:hanging="432"/>
      </w:pPr>
      <w:rPr>
        <w:rFonts w:hint="default"/>
      </w:rPr>
    </w:lvl>
    <w:lvl w:ilvl="4">
      <w:start w:val="1"/>
      <w:numFmt w:val="lowerLetter"/>
      <w:lvlText w:val="%5.)"/>
      <w:lvlJc w:val="left"/>
      <w:pPr>
        <w:tabs>
          <w:tab w:val="num" w:pos="2160"/>
        </w:tabs>
        <w:ind w:left="2232" w:hanging="432"/>
      </w:pPr>
      <w:rPr>
        <w:rFonts w:hint="default"/>
      </w:rPr>
    </w:lvl>
    <w:lvl w:ilvl="5">
      <w:start w:val="1"/>
      <w:numFmt w:val="lowerRoman"/>
      <w:lvlText w:val="%6.)"/>
      <w:lvlJc w:val="left"/>
      <w:pPr>
        <w:tabs>
          <w:tab w:val="num" w:pos="2592"/>
        </w:tabs>
        <w:ind w:left="2664" w:hanging="432"/>
      </w:pPr>
      <w:rPr>
        <w:rFonts w:hint="default"/>
      </w:rPr>
    </w:lvl>
    <w:lvl w:ilvl="6">
      <w:start w:val="1"/>
      <w:numFmt w:val="decimal"/>
      <w:lvlText w:val="(%7.)"/>
      <w:lvlJc w:val="left"/>
      <w:pPr>
        <w:tabs>
          <w:tab w:val="num" w:pos="3024"/>
        </w:tabs>
        <w:ind w:left="3096" w:hanging="432"/>
      </w:pPr>
      <w:rPr>
        <w:rFonts w:hint="default"/>
      </w:rPr>
    </w:lvl>
    <w:lvl w:ilvl="7">
      <w:start w:val="1"/>
      <w:numFmt w:val="lowerLetter"/>
      <w:lvlText w:val="(%8.)"/>
      <w:lvlJc w:val="left"/>
      <w:pPr>
        <w:tabs>
          <w:tab w:val="num" w:pos="3456"/>
        </w:tabs>
        <w:ind w:left="3528" w:hanging="432"/>
      </w:pPr>
      <w:rPr>
        <w:rFonts w:hint="default"/>
      </w:rPr>
    </w:lvl>
    <w:lvl w:ilvl="8">
      <w:start w:val="1"/>
      <w:numFmt w:val="lowerRoman"/>
      <w:lvlText w:val="(%9.)"/>
      <w:lvlJc w:val="left"/>
      <w:pPr>
        <w:tabs>
          <w:tab w:val="num" w:pos="3888"/>
        </w:tabs>
        <w:ind w:left="3960" w:hanging="432"/>
      </w:pPr>
      <w:rPr>
        <w:rFonts w:hint="default"/>
      </w:rPr>
    </w:lvl>
  </w:abstractNum>
  <w:abstractNum w:abstractNumId="32" w15:restartNumberingAfterBreak="0">
    <w:nsid w:val="648F7E56"/>
    <w:multiLevelType w:val="hybridMultilevel"/>
    <w:tmpl w:val="EE34C9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84E37C9"/>
    <w:multiLevelType w:val="multilevel"/>
    <w:tmpl w:val="B8C61956"/>
    <w:lvl w:ilvl="0">
      <w:start w:val="1"/>
      <w:numFmt w:val="decimal"/>
      <w:pStyle w:val="Heading6"/>
      <w:lvlText w:val="%1."/>
      <w:lvlJc w:val="left"/>
      <w:pPr>
        <w:ind w:left="1224" w:hanging="1224"/>
      </w:pPr>
      <w:rPr>
        <w:rFonts w:hint="default"/>
        <w:b/>
        <w:bCs/>
      </w:rPr>
    </w:lvl>
    <w:lvl w:ilvl="1">
      <w:start w:val="1"/>
      <w:numFmt w:val="decimal"/>
      <w:pStyle w:val="Heading7"/>
      <w:lvlText w:val="%2."/>
      <w:lvlJc w:val="left"/>
      <w:pPr>
        <w:tabs>
          <w:tab w:val="num" w:pos="612"/>
        </w:tabs>
        <w:ind w:left="900" w:hanging="360"/>
      </w:pPr>
      <w:rPr>
        <w:rFonts w:hint="default"/>
      </w:rPr>
    </w:lvl>
    <w:lvl w:ilvl="2">
      <w:start w:val="1"/>
      <w:numFmt w:val="lowerRoman"/>
      <w:pStyle w:val="Heading8"/>
      <w:lvlText w:val="%3."/>
      <w:lvlJc w:val="right"/>
      <w:pPr>
        <w:ind w:left="1224" w:hanging="72"/>
      </w:pPr>
      <w:rPr>
        <w:rFonts w:hint="default"/>
      </w:rPr>
    </w:lvl>
    <w:lvl w:ilvl="3">
      <w:start w:val="1"/>
      <w:numFmt w:val="lowerLetter"/>
      <w:lvlText w:val="%4."/>
      <w:lvlJc w:val="left"/>
      <w:pPr>
        <w:ind w:left="1440" w:hanging="288"/>
      </w:pPr>
      <w:rPr>
        <w:rFonts w:hint="default"/>
      </w:rPr>
    </w:lvl>
    <w:lvl w:ilvl="4">
      <w:start w:val="1"/>
      <w:numFmt w:val="lowerLetter"/>
      <w:lvlText w:val="%5."/>
      <w:lvlJc w:val="left"/>
      <w:pPr>
        <w:ind w:left="-75" w:hanging="360"/>
      </w:pPr>
      <w:rPr>
        <w:rFonts w:hint="default"/>
      </w:rPr>
    </w:lvl>
    <w:lvl w:ilvl="5">
      <w:start w:val="1"/>
      <w:numFmt w:val="lowerRoman"/>
      <w:lvlText w:val="%6."/>
      <w:lvlJc w:val="right"/>
      <w:pPr>
        <w:ind w:left="645" w:hanging="180"/>
      </w:pPr>
      <w:rPr>
        <w:rFonts w:hint="default"/>
      </w:rPr>
    </w:lvl>
    <w:lvl w:ilvl="6">
      <w:start w:val="1"/>
      <w:numFmt w:val="decimal"/>
      <w:lvlText w:val="%7."/>
      <w:lvlJc w:val="left"/>
      <w:pPr>
        <w:ind w:left="1365" w:hanging="360"/>
      </w:pPr>
      <w:rPr>
        <w:rFonts w:hint="default"/>
      </w:rPr>
    </w:lvl>
    <w:lvl w:ilvl="7">
      <w:start w:val="1"/>
      <w:numFmt w:val="lowerLetter"/>
      <w:lvlText w:val="%8."/>
      <w:lvlJc w:val="left"/>
      <w:pPr>
        <w:ind w:left="2085" w:hanging="360"/>
      </w:pPr>
      <w:rPr>
        <w:rFonts w:hint="default"/>
      </w:rPr>
    </w:lvl>
    <w:lvl w:ilvl="8">
      <w:start w:val="1"/>
      <w:numFmt w:val="lowerRoman"/>
      <w:lvlText w:val="%9."/>
      <w:lvlJc w:val="right"/>
      <w:pPr>
        <w:ind w:left="2805" w:hanging="180"/>
      </w:pPr>
      <w:rPr>
        <w:rFonts w:hint="default"/>
      </w:rPr>
    </w:lvl>
  </w:abstractNum>
  <w:abstractNum w:abstractNumId="34" w15:restartNumberingAfterBreak="0">
    <w:nsid w:val="6F8A4736"/>
    <w:multiLevelType w:val="hybridMultilevel"/>
    <w:tmpl w:val="2E12F6A2"/>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5" w15:restartNumberingAfterBreak="0">
    <w:nsid w:val="741225AC"/>
    <w:multiLevelType w:val="hybridMultilevel"/>
    <w:tmpl w:val="8C843BF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C644DD0"/>
    <w:multiLevelType w:val="hybridMultilevel"/>
    <w:tmpl w:val="F53A6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FB93A20"/>
    <w:multiLevelType w:val="hybridMultilevel"/>
    <w:tmpl w:val="49187FB6"/>
    <w:lvl w:ilvl="0" w:tplc="98E04C58">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31"/>
  </w:num>
  <w:num w:numId="4">
    <w:abstractNumId w:val="35"/>
  </w:num>
  <w:num w:numId="5">
    <w:abstractNumId w:val="17"/>
  </w:num>
  <w:num w:numId="6">
    <w:abstractNumId w:val="20"/>
  </w:num>
  <w:num w:numId="7">
    <w:abstractNumId w:val="12"/>
  </w:num>
  <w:num w:numId="8">
    <w:abstractNumId w:val="15"/>
  </w:num>
  <w:num w:numId="9">
    <w:abstractNumId w:val="37"/>
  </w:num>
  <w:num w:numId="10">
    <w:abstractNumId w:val="5"/>
  </w:num>
  <w:num w:numId="11">
    <w:abstractNumId w:val="6"/>
  </w:num>
  <w:num w:numId="12">
    <w:abstractNumId w:val="7"/>
  </w:num>
  <w:num w:numId="13">
    <w:abstractNumId w:val="9"/>
  </w:num>
  <w:num w:numId="14">
    <w:abstractNumId w:val="10"/>
  </w:num>
  <w:num w:numId="15">
    <w:abstractNumId w:val="26"/>
  </w:num>
  <w:num w:numId="16">
    <w:abstractNumId w:val="3"/>
  </w:num>
  <w:num w:numId="17">
    <w:abstractNumId w:val="2"/>
  </w:num>
  <w:num w:numId="18">
    <w:abstractNumId w:val="1"/>
  </w:num>
  <w:num w:numId="19">
    <w:abstractNumId w:val="24"/>
  </w:num>
  <w:num w:numId="20">
    <w:abstractNumId w:val="33"/>
  </w:num>
  <w:num w:numId="21">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7"/>
  </w:num>
  <w:num w:numId="27">
    <w:abstractNumId w:val="36"/>
  </w:num>
  <w:num w:numId="28">
    <w:abstractNumId w:val="0"/>
  </w:num>
  <w:num w:numId="29">
    <w:abstractNumId w:val="23"/>
  </w:num>
  <w:num w:numId="30">
    <w:abstractNumId w:val="30"/>
  </w:num>
  <w:num w:numId="31">
    <w:abstractNumId w:val="21"/>
  </w:num>
  <w:num w:numId="32">
    <w:abstractNumId w:val="22"/>
  </w:num>
  <w:num w:numId="33">
    <w:abstractNumId w:val="16"/>
  </w:num>
  <w:num w:numId="34">
    <w:abstractNumId w:val="14"/>
  </w:num>
  <w:num w:numId="35">
    <w:abstractNumId w:val="19"/>
  </w:num>
  <w:num w:numId="36">
    <w:abstractNumId w:val="34"/>
  </w:num>
  <w:num w:numId="37">
    <w:abstractNumId w:val="18"/>
  </w:num>
  <w:num w:numId="38">
    <w:abstractNumId w:val="25"/>
  </w:num>
  <w:num w:numId="39">
    <w:abstractNumId w:val="11"/>
  </w:num>
  <w:num w:numId="40">
    <w:abstractNumId w:val="28"/>
  </w:num>
  <w:num w:numId="41">
    <w:abstractNumId w:val="13"/>
  </w:num>
  <w:num w:numId="42">
    <w:abstractNumId w:val="29"/>
  </w:num>
  <w:num w:numId="43">
    <w:abstractNumId w:val="3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oNotDisplayPageBoundaries/>
  <w:activeWritingStyle w:appName="MSWord" w:lang="en-US" w:vendorID="64" w:dllVersion="0" w:nlCheck="1" w:checkStyle="0"/>
  <w:activeWritingStyle w:appName="MSWord" w:lang="en-AU" w:vendorID="64" w:dllVersion="0" w:nlCheck="1" w:checkStyle="0"/>
  <w:proofState w:spelling="clean" w:grammar="clean"/>
  <w:attachedTemplate r:id="rId1"/>
  <w:stylePaneFormatFilter w:val="1221" w:allStyles="1" w:customStyles="0" w:latentStyles="0" w:stylesInUse="0" w:headingStyles="1" w:numberingStyles="0" w:tableStyles="0" w:directFormattingOnRuns="0" w:directFormattingOnParagraphs="1" w:directFormattingOnNumbering="0" w:directFormattingOnTables="0" w:clearFormatting="1" w:top3HeadingStyles="0" w:visibleStyles="0" w:alternateStyleNames="0"/>
  <w:stylePaneSortMethod w:val="0004"/>
  <w:documentProtection w:formatting="1" w:enforcement="0"/>
  <w:defaultTabStop w:val="720"/>
  <w:drawingGridHorizontalSpacing w:val="105"/>
  <w:displayHorizont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LawNDU1Mjc2MDa2NDRV0lEKTi0uzszPAykwrgUAcM7FGywAAAA="/>
  </w:docVars>
  <w:rsids>
    <w:rsidRoot w:val="00491C24"/>
    <w:rsid w:val="0000042B"/>
    <w:rsid w:val="00002076"/>
    <w:rsid w:val="0000294A"/>
    <w:rsid w:val="00002D06"/>
    <w:rsid w:val="000038F5"/>
    <w:rsid w:val="000040AF"/>
    <w:rsid w:val="00004B16"/>
    <w:rsid w:val="00006332"/>
    <w:rsid w:val="00007433"/>
    <w:rsid w:val="000117C8"/>
    <w:rsid w:val="00011E2F"/>
    <w:rsid w:val="00012196"/>
    <w:rsid w:val="0001397B"/>
    <w:rsid w:val="00013D1F"/>
    <w:rsid w:val="00014138"/>
    <w:rsid w:val="00016270"/>
    <w:rsid w:val="000173F8"/>
    <w:rsid w:val="00017627"/>
    <w:rsid w:val="000212DC"/>
    <w:rsid w:val="0002147F"/>
    <w:rsid w:val="00022D87"/>
    <w:rsid w:val="00023B69"/>
    <w:rsid w:val="00025EC4"/>
    <w:rsid w:val="00027BAB"/>
    <w:rsid w:val="000300D0"/>
    <w:rsid w:val="00030836"/>
    <w:rsid w:val="00033260"/>
    <w:rsid w:val="0003526D"/>
    <w:rsid w:val="00035C84"/>
    <w:rsid w:val="00037DCD"/>
    <w:rsid w:val="00043801"/>
    <w:rsid w:val="00046199"/>
    <w:rsid w:val="000469CB"/>
    <w:rsid w:val="00051116"/>
    <w:rsid w:val="0005178C"/>
    <w:rsid w:val="00053C70"/>
    <w:rsid w:val="000542B1"/>
    <w:rsid w:val="00056721"/>
    <w:rsid w:val="000575F6"/>
    <w:rsid w:val="00061EB9"/>
    <w:rsid w:val="00062007"/>
    <w:rsid w:val="00062102"/>
    <w:rsid w:val="000629EC"/>
    <w:rsid w:val="0006573D"/>
    <w:rsid w:val="00066645"/>
    <w:rsid w:val="00066D4B"/>
    <w:rsid w:val="000701B9"/>
    <w:rsid w:val="000706B9"/>
    <w:rsid w:val="000726FE"/>
    <w:rsid w:val="0007331A"/>
    <w:rsid w:val="0007381D"/>
    <w:rsid w:val="00074B1E"/>
    <w:rsid w:val="00075F56"/>
    <w:rsid w:val="000761B6"/>
    <w:rsid w:val="00077D68"/>
    <w:rsid w:val="000837ED"/>
    <w:rsid w:val="000854F7"/>
    <w:rsid w:val="00085D93"/>
    <w:rsid w:val="000872E0"/>
    <w:rsid w:val="000926EA"/>
    <w:rsid w:val="00094FD1"/>
    <w:rsid w:val="0009554E"/>
    <w:rsid w:val="00095D6B"/>
    <w:rsid w:val="00095F28"/>
    <w:rsid w:val="000974B5"/>
    <w:rsid w:val="000977F1"/>
    <w:rsid w:val="000A0E8E"/>
    <w:rsid w:val="000A244E"/>
    <w:rsid w:val="000A26E4"/>
    <w:rsid w:val="000A2AA5"/>
    <w:rsid w:val="000A50F6"/>
    <w:rsid w:val="000A6470"/>
    <w:rsid w:val="000A70E0"/>
    <w:rsid w:val="000B08AB"/>
    <w:rsid w:val="000B093A"/>
    <w:rsid w:val="000B17F8"/>
    <w:rsid w:val="000B2735"/>
    <w:rsid w:val="000B2B23"/>
    <w:rsid w:val="000B460D"/>
    <w:rsid w:val="000B51B1"/>
    <w:rsid w:val="000B7848"/>
    <w:rsid w:val="000C0798"/>
    <w:rsid w:val="000C0F93"/>
    <w:rsid w:val="000C1951"/>
    <w:rsid w:val="000C52D3"/>
    <w:rsid w:val="000C5B28"/>
    <w:rsid w:val="000C69C0"/>
    <w:rsid w:val="000C6CFA"/>
    <w:rsid w:val="000C776F"/>
    <w:rsid w:val="000C77C0"/>
    <w:rsid w:val="000C7939"/>
    <w:rsid w:val="000D0A93"/>
    <w:rsid w:val="000D131C"/>
    <w:rsid w:val="000D1D8D"/>
    <w:rsid w:val="000D2AC3"/>
    <w:rsid w:val="000D3BEA"/>
    <w:rsid w:val="000D4375"/>
    <w:rsid w:val="000D5373"/>
    <w:rsid w:val="000D577A"/>
    <w:rsid w:val="000D67A6"/>
    <w:rsid w:val="000D6A82"/>
    <w:rsid w:val="000D70CC"/>
    <w:rsid w:val="000D7BD9"/>
    <w:rsid w:val="000E05F8"/>
    <w:rsid w:val="000E754B"/>
    <w:rsid w:val="000F04FD"/>
    <w:rsid w:val="000F2787"/>
    <w:rsid w:val="000F4782"/>
    <w:rsid w:val="000F4E44"/>
    <w:rsid w:val="000F6C1E"/>
    <w:rsid w:val="00100DCB"/>
    <w:rsid w:val="001014EB"/>
    <w:rsid w:val="00102739"/>
    <w:rsid w:val="00103651"/>
    <w:rsid w:val="00103989"/>
    <w:rsid w:val="00104D9C"/>
    <w:rsid w:val="00106984"/>
    <w:rsid w:val="0010795B"/>
    <w:rsid w:val="00110865"/>
    <w:rsid w:val="001111EF"/>
    <w:rsid w:val="0011175F"/>
    <w:rsid w:val="0011268E"/>
    <w:rsid w:val="00120281"/>
    <w:rsid w:val="001202D7"/>
    <w:rsid w:val="001207EE"/>
    <w:rsid w:val="00120899"/>
    <w:rsid w:val="0012164C"/>
    <w:rsid w:val="00122EF4"/>
    <w:rsid w:val="0012335D"/>
    <w:rsid w:val="00124DE1"/>
    <w:rsid w:val="001261B4"/>
    <w:rsid w:val="00126E87"/>
    <w:rsid w:val="00127ACE"/>
    <w:rsid w:val="00130F74"/>
    <w:rsid w:val="00131047"/>
    <w:rsid w:val="0013146B"/>
    <w:rsid w:val="00131F5F"/>
    <w:rsid w:val="00133AC5"/>
    <w:rsid w:val="001354A4"/>
    <w:rsid w:val="00136513"/>
    <w:rsid w:val="00136C62"/>
    <w:rsid w:val="00145CAA"/>
    <w:rsid w:val="00145EA5"/>
    <w:rsid w:val="0014636F"/>
    <w:rsid w:val="00146467"/>
    <w:rsid w:val="00150122"/>
    <w:rsid w:val="00150C74"/>
    <w:rsid w:val="00150E9F"/>
    <w:rsid w:val="00153B43"/>
    <w:rsid w:val="00154327"/>
    <w:rsid w:val="001573BD"/>
    <w:rsid w:val="001604E9"/>
    <w:rsid w:val="0016249F"/>
    <w:rsid w:val="0016314C"/>
    <w:rsid w:val="001633D9"/>
    <w:rsid w:val="001636D3"/>
    <w:rsid w:val="00163FCC"/>
    <w:rsid w:val="00164B43"/>
    <w:rsid w:val="001651CD"/>
    <w:rsid w:val="00167B41"/>
    <w:rsid w:val="001704EE"/>
    <w:rsid w:val="00170690"/>
    <w:rsid w:val="0017206F"/>
    <w:rsid w:val="0017261A"/>
    <w:rsid w:val="001736BA"/>
    <w:rsid w:val="00174980"/>
    <w:rsid w:val="001751FC"/>
    <w:rsid w:val="0017552E"/>
    <w:rsid w:val="001759C5"/>
    <w:rsid w:val="00176681"/>
    <w:rsid w:val="001776EE"/>
    <w:rsid w:val="00177E51"/>
    <w:rsid w:val="001824D3"/>
    <w:rsid w:val="00184ADC"/>
    <w:rsid w:val="00184C28"/>
    <w:rsid w:val="00186166"/>
    <w:rsid w:val="00187ABF"/>
    <w:rsid w:val="00187CB9"/>
    <w:rsid w:val="001916A2"/>
    <w:rsid w:val="00192405"/>
    <w:rsid w:val="00192770"/>
    <w:rsid w:val="00193AAB"/>
    <w:rsid w:val="00194D3C"/>
    <w:rsid w:val="00195889"/>
    <w:rsid w:val="001965AC"/>
    <w:rsid w:val="00196A21"/>
    <w:rsid w:val="001972FD"/>
    <w:rsid w:val="00197F52"/>
    <w:rsid w:val="001A028B"/>
    <w:rsid w:val="001A13C2"/>
    <w:rsid w:val="001A146C"/>
    <w:rsid w:val="001A1F4F"/>
    <w:rsid w:val="001A327C"/>
    <w:rsid w:val="001A47CF"/>
    <w:rsid w:val="001A6AE6"/>
    <w:rsid w:val="001A7832"/>
    <w:rsid w:val="001A79BA"/>
    <w:rsid w:val="001B010E"/>
    <w:rsid w:val="001B15E4"/>
    <w:rsid w:val="001B2EFF"/>
    <w:rsid w:val="001B3F17"/>
    <w:rsid w:val="001B717D"/>
    <w:rsid w:val="001C07F3"/>
    <w:rsid w:val="001C1B3B"/>
    <w:rsid w:val="001C1E33"/>
    <w:rsid w:val="001C2289"/>
    <w:rsid w:val="001C26A4"/>
    <w:rsid w:val="001C296B"/>
    <w:rsid w:val="001C4976"/>
    <w:rsid w:val="001C55A6"/>
    <w:rsid w:val="001C63B8"/>
    <w:rsid w:val="001C7197"/>
    <w:rsid w:val="001C7E12"/>
    <w:rsid w:val="001D2FFB"/>
    <w:rsid w:val="001D4589"/>
    <w:rsid w:val="001D5A49"/>
    <w:rsid w:val="001D5C44"/>
    <w:rsid w:val="001D6700"/>
    <w:rsid w:val="001D784C"/>
    <w:rsid w:val="001D7E9D"/>
    <w:rsid w:val="001D7FCC"/>
    <w:rsid w:val="001E06B2"/>
    <w:rsid w:val="001E2C4C"/>
    <w:rsid w:val="001E564D"/>
    <w:rsid w:val="001E6266"/>
    <w:rsid w:val="001F1C88"/>
    <w:rsid w:val="001F2100"/>
    <w:rsid w:val="001F246B"/>
    <w:rsid w:val="001F33AF"/>
    <w:rsid w:val="001F3E73"/>
    <w:rsid w:val="001F57BF"/>
    <w:rsid w:val="001F6E0C"/>
    <w:rsid w:val="001F7B13"/>
    <w:rsid w:val="002016BA"/>
    <w:rsid w:val="002018B2"/>
    <w:rsid w:val="00201D11"/>
    <w:rsid w:val="00202C10"/>
    <w:rsid w:val="002054DC"/>
    <w:rsid w:val="0020670E"/>
    <w:rsid w:val="0020728F"/>
    <w:rsid w:val="00210D5E"/>
    <w:rsid w:val="00211EFE"/>
    <w:rsid w:val="002126DC"/>
    <w:rsid w:val="00212A6C"/>
    <w:rsid w:val="00212B6B"/>
    <w:rsid w:val="0021300A"/>
    <w:rsid w:val="00217443"/>
    <w:rsid w:val="002215F9"/>
    <w:rsid w:val="00221FD5"/>
    <w:rsid w:val="0022203A"/>
    <w:rsid w:val="002222CE"/>
    <w:rsid w:val="0022266E"/>
    <w:rsid w:val="0022288E"/>
    <w:rsid w:val="00223949"/>
    <w:rsid w:val="002257C4"/>
    <w:rsid w:val="00225C4C"/>
    <w:rsid w:val="00225DE9"/>
    <w:rsid w:val="002261B0"/>
    <w:rsid w:val="002275FC"/>
    <w:rsid w:val="00235B3B"/>
    <w:rsid w:val="002374E8"/>
    <w:rsid w:val="00241996"/>
    <w:rsid w:val="00241CCA"/>
    <w:rsid w:val="002427C4"/>
    <w:rsid w:val="0024297B"/>
    <w:rsid w:val="002436DB"/>
    <w:rsid w:val="00244F09"/>
    <w:rsid w:val="002461E8"/>
    <w:rsid w:val="0024690F"/>
    <w:rsid w:val="00247CDE"/>
    <w:rsid w:val="00251B2E"/>
    <w:rsid w:val="00252C09"/>
    <w:rsid w:val="002546DB"/>
    <w:rsid w:val="00255383"/>
    <w:rsid w:val="0025641E"/>
    <w:rsid w:val="002572BF"/>
    <w:rsid w:val="0026057F"/>
    <w:rsid w:val="00261451"/>
    <w:rsid w:val="00261932"/>
    <w:rsid w:val="002626DF"/>
    <w:rsid w:val="00263710"/>
    <w:rsid w:val="00264F04"/>
    <w:rsid w:val="002675DD"/>
    <w:rsid w:val="00270EAD"/>
    <w:rsid w:val="00271B88"/>
    <w:rsid w:val="002722EE"/>
    <w:rsid w:val="0027283F"/>
    <w:rsid w:val="00274C75"/>
    <w:rsid w:val="00275229"/>
    <w:rsid w:val="0027548D"/>
    <w:rsid w:val="0027552E"/>
    <w:rsid w:val="00276A0A"/>
    <w:rsid w:val="00276A35"/>
    <w:rsid w:val="00276B02"/>
    <w:rsid w:val="00277C70"/>
    <w:rsid w:val="00280D5E"/>
    <w:rsid w:val="0028119D"/>
    <w:rsid w:val="0028143E"/>
    <w:rsid w:val="002818FD"/>
    <w:rsid w:val="00281F19"/>
    <w:rsid w:val="00282B5D"/>
    <w:rsid w:val="00285B63"/>
    <w:rsid w:val="002863BF"/>
    <w:rsid w:val="002864CB"/>
    <w:rsid w:val="00291BFB"/>
    <w:rsid w:val="00293025"/>
    <w:rsid w:val="00293A90"/>
    <w:rsid w:val="00293AD3"/>
    <w:rsid w:val="00294797"/>
    <w:rsid w:val="002A038C"/>
    <w:rsid w:val="002A09FB"/>
    <w:rsid w:val="002A0E96"/>
    <w:rsid w:val="002A122C"/>
    <w:rsid w:val="002A1774"/>
    <w:rsid w:val="002A19C1"/>
    <w:rsid w:val="002A2D27"/>
    <w:rsid w:val="002A2D6D"/>
    <w:rsid w:val="002A47D3"/>
    <w:rsid w:val="002A5206"/>
    <w:rsid w:val="002A5BF5"/>
    <w:rsid w:val="002A6024"/>
    <w:rsid w:val="002B10CA"/>
    <w:rsid w:val="002B187E"/>
    <w:rsid w:val="002B4214"/>
    <w:rsid w:val="002B45C7"/>
    <w:rsid w:val="002B75CF"/>
    <w:rsid w:val="002B7C9A"/>
    <w:rsid w:val="002B7F79"/>
    <w:rsid w:val="002C0E9C"/>
    <w:rsid w:val="002C1329"/>
    <w:rsid w:val="002C1466"/>
    <w:rsid w:val="002C1EE6"/>
    <w:rsid w:val="002C3C69"/>
    <w:rsid w:val="002C519B"/>
    <w:rsid w:val="002C5314"/>
    <w:rsid w:val="002C783D"/>
    <w:rsid w:val="002C7C22"/>
    <w:rsid w:val="002D21C5"/>
    <w:rsid w:val="002D3C4E"/>
    <w:rsid w:val="002D51C6"/>
    <w:rsid w:val="002D7A8A"/>
    <w:rsid w:val="002E2473"/>
    <w:rsid w:val="002E2528"/>
    <w:rsid w:val="002E28AD"/>
    <w:rsid w:val="002E3253"/>
    <w:rsid w:val="002E4CD3"/>
    <w:rsid w:val="002E768C"/>
    <w:rsid w:val="002E7853"/>
    <w:rsid w:val="002E79A3"/>
    <w:rsid w:val="002F01D8"/>
    <w:rsid w:val="002F0218"/>
    <w:rsid w:val="002F1BF8"/>
    <w:rsid w:val="002F1D39"/>
    <w:rsid w:val="002F292D"/>
    <w:rsid w:val="002F3C0A"/>
    <w:rsid w:val="002F3CD8"/>
    <w:rsid w:val="002F5A12"/>
    <w:rsid w:val="002F5DF3"/>
    <w:rsid w:val="002F635C"/>
    <w:rsid w:val="002F6BB7"/>
    <w:rsid w:val="002F6FCC"/>
    <w:rsid w:val="002F7969"/>
    <w:rsid w:val="002F7C27"/>
    <w:rsid w:val="00300A63"/>
    <w:rsid w:val="00301464"/>
    <w:rsid w:val="0030293A"/>
    <w:rsid w:val="003037EA"/>
    <w:rsid w:val="00303884"/>
    <w:rsid w:val="0030560F"/>
    <w:rsid w:val="0030782A"/>
    <w:rsid w:val="00307FAD"/>
    <w:rsid w:val="00310BC2"/>
    <w:rsid w:val="00310C34"/>
    <w:rsid w:val="003115D3"/>
    <w:rsid w:val="00311AF5"/>
    <w:rsid w:val="00312078"/>
    <w:rsid w:val="003123C4"/>
    <w:rsid w:val="00312814"/>
    <w:rsid w:val="00314236"/>
    <w:rsid w:val="0031622F"/>
    <w:rsid w:val="00316914"/>
    <w:rsid w:val="00316F07"/>
    <w:rsid w:val="00320536"/>
    <w:rsid w:val="00321626"/>
    <w:rsid w:val="00322511"/>
    <w:rsid w:val="0032359F"/>
    <w:rsid w:val="00323D43"/>
    <w:rsid w:val="00324302"/>
    <w:rsid w:val="003250B0"/>
    <w:rsid w:val="00325B56"/>
    <w:rsid w:val="0032624B"/>
    <w:rsid w:val="00326528"/>
    <w:rsid w:val="00326BAD"/>
    <w:rsid w:val="0033564C"/>
    <w:rsid w:val="003361DF"/>
    <w:rsid w:val="003365E8"/>
    <w:rsid w:val="003379A0"/>
    <w:rsid w:val="00337B1A"/>
    <w:rsid w:val="00340600"/>
    <w:rsid w:val="00341656"/>
    <w:rsid w:val="00341672"/>
    <w:rsid w:val="00344699"/>
    <w:rsid w:val="003449AA"/>
    <w:rsid w:val="003456EB"/>
    <w:rsid w:val="00347988"/>
    <w:rsid w:val="00351FEF"/>
    <w:rsid w:val="0035217E"/>
    <w:rsid w:val="00352218"/>
    <w:rsid w:val="00353CD1"/>
    <w:rsid w:val="003563EC"/>
    <w:rsid w:val="00356DED"/>
    <w:rsid w:val="00357691"/>
    <w:rsid w:val="003576EB"/>
    <w:rsid w:val="003576FF"/>
    <w:rsid w:val="003601A6"/>
    <w:rsid w:val="00361F39"/>
    <w:rsid w:val="00362A4D"/>
    <w:rsid w:val="00362E08"/>
    <w:rsid w:val="00363C2E"/>
    <w:rsid w:val="0036605A"/>
    <w:rsid w:val="00366136"/>
    <w:rsid w:val="00366C32"/>
    <w:rsid w:val="00370F3F"/>
    <w:rsid w:val="003710A8"/>
    <w:rsid w:val="00373010"/>
    <w:rsid w:val="00374249"/>
    <w:rsid w:val="00374820"/>
    <w:rsid w:val="003756CF"/>
    <w:rsid w:val="003760A1"/>
    <w:rsid w:val="00377537"/>
    <w:rsid w:val="00381526"/>
    <w:rsid w:val="003824EA"/>
    <w:rsid w:val="003828EB"/>
    <w:rsid w:val="00382AC9"/>
    <w:rsid w:val="00382BAC"/>
    <w:rsid w:val="003833D5"/>
    <w:rsid w:val="003837B4"/>
    <w:rsid w:val="00383AA2"/>
    <w:rsid w:val="003847DE"/>
    <w:rsid w:val="0038651A"/>
    <w:rsid w:val="00386D42"/>
    <w:rsid w:val="00387A74"/>
    <w:rsid w:val="003903E9"/>
    <w:rsid w:val="00390AFA"/>
    <w:rsid w:val="00391854"/>
    <w:rsid w:val="003929F1"/>
    <w:rsid w:val="003930E1"/>
    <w:rsid w:val="00395865"/>
    <w:rsid w:val="00396677"/>
    <w:rsid w:val="00396ED2"/>
    <w:rsid w:val="003A5A03"/>
    <w:rsid w:val="003A5D72"/>
    <w:rsid w:val="003A6C50"/>
    <w:rsid w:val="003B13B7"/>
    <w:rsid w:val="003B29EF"/>
    <w:rsid w:val="003B348E"/>
    <w:rsid w:val="003B3BE2"/>
    <w:rsid w:val="003B511D"/>
    <w:rsid w:val="003C1C79"/>
    <w:rsid w:val="003C2256"/>
    <w:rsid w:val="003C2C89"/>
    <w:rsid w:val="003C3C3A"/>
    <w:rsid w:val="003C4E9F"/>
    <w:rsid w:val="003C6021"/>
    <w:rsid w:val="003C68B7"/>
    <w:rsid w:val="003C7067"/>
    <w:rsid w:val="003C7390"/>
    <w:rsid w:val="003D0CF4"/>
    <w:rsid w:val="003D10BB"/>
    <w:rsid w:val="003D3AF3"/>
    <w:rsid w:val="003D3F4F"/>
    <w:rsid w:val="003D41FF"/>
    <w:rsid w:val="003D5444"/>
    <w:rsid w:val="003E0242"/>
    <w:rsid w:val="003E0AB3"/>
    <w:rsid w:val="003E0C75"/>
    <w:rsid w:val="003E16E0"/>
    <w:rsid w:val="003E23F1"/>
    <w:rsid w:val="003E3278"/>
    <w:rsid w:val="003E3B7B"/>
    <w:rsid w:val="003E5AD8"/>
    <w:rsid w:val="003E659F"/>
    <w:rsid w:val="003E67EF"/>
    <w:rsid w:val="003E7414"/>
    <w:rsid w:val="003F07AD"/>
    <w:rsid w:val="003F39E0"/>
    <w:rsid w:val="003F50EE"/>
    <w:rsid w:val="003F5FBE"/>
    <w:rsid w:val="003F6830"/>
    <w:rsid w:val="003F6BC4"/>
    <w:rsid w:val="003F76C6"/>
    <w:rsid w:val="004007CC"/>
    <w:rsid w:val="004009D7"/>
    <w:rsid w:val="00400AA1"/>
    <w:rsid w:val="00401497"/>
    <w:rsid w:val="0040155E"/>
    <w:rsid w:val="00402117"/>
    <w:rsid w:val="004027EC"/>
    <w:rsid w:val="004041EC"/>
    <w:rsid w:val="00404E4A"/>
    <w:rsid w:val="00406D27"/>
    <w:rsid w:val="00410D92"/>
    <w:rsid w:val="00410FCF"/>
    <w:rsid w:val="00412349"/>
    <w:rsid w:val="0041308B"/>
    <w:rsid w:val="0041335B"/>
    <w:rsid w:val="00413447"/>
    <w:rsid w:val="004135B8"/>
    <w:rsid w:val="004143BC"/>
    <w:rsid w:val="00414471"/>
    <w:rsid w:val="0041688A"/>
    <w:rsid w:val="00416BCC"/>
    <w:rsid w:val="00417E65"/>
    <w:rsid w:val="0042221B"/>
    <w:rsid w:val="00422FE6"/>
    <w:rsid w:val="00425612"/>
    <w:rsid w:val="0042717B"/>
    <w:rsid w:val="004317D4"/>
    <w:rsid w:val="00431BCE"/>
    <w:rsid w:val="00432A7E"/>
    <w:rsid w:val="0043475E"/>
    <w:rsid w:val="00437125"/>
    <w:rsid w:val="00441030"/>
    <w:rsid w:val="00442CBD"/>
    <w:rsid w:val="00443A02"/>
    <w:rsid w:val="00445643"/>
    <w:rsid w:val="0044605A"/>
    <w:rsid w:val="00447632"/>
    <w:rsid w:val="00450894"/>
    <w:rsid w:val="00454217"/>
    <w:rsid w:val="004543DD"/>
    <w:rsid w:val="0045497F"/>
    <w:rsid w:val="00454F4B"/>
    <w:rsid w:val="00456875"/>
    <w:rsid w:val="004571F7"/>
    <w:rsid w:val="00461EFB"/>
    <w:rsid w:val="0046200F"/>
    <w:rsid w:val="00463094"/>
    <w:rsid w:val="0046319C"/>
    <w:rsid w:val="0046329C"/>
    <w:rsid w:val="0046387F"/>
    <w:rsid w:val="00463E91"/>
    <w:rsid w:val="004642C6"/>
    <w:rsid w:val="00470AD9"/>
    <w:rsid w:val="00471133"/>
    <w:rsid w:val="004718AA"/>
    <w:rsid w:val="00472098"/>
    <w:rsid w:val="00472962"/>
    <w:rsid w:val="00473C1A"/>
    <w:rsid w:val="00473CBD"/>
    <w:rsid w:val="00474BCF"/>
    <w:rsid w:val="004822B1"/>
    <w:rsid w:val="00486882"/>
    <w:rsid w:val="004868C0"/>
    <w:rsid w:val="00487378"/>
    <w:rsid w:val="004873D9"/>
    <w:rsid w:val="004878B2"/>
    <w:rsid w:val="00487BF3"/>
    <w:rsid w:val="00491C24"/>
    <w:rsid w:val="00492FCA"/>
    <w:rsid w:val="00495703"/>
    <w:rsid w:val="00495A52"/>
    <w:rsid w:val="00497059"/>
    <w:rsid w:val="004A0A1F"/>
    <w:rsid w:val="004A0B6E"/>
    <w:rsid w:val="004A1006"/>
    <w:rsid w:val="004A1C50"/>
    <w:rsid w:val="004A2362"/>
    <w:rsid w:val="004A2FE8"/>
    <w:rsid w:val="004A6DE9"/>
    <w:rsid w:val="004A74DB"/>
    <w:rsid w:val="004B1DD0"/>
    <w:rsid w:val="004B1E0C"/>
    <w:rsid w:val="004B3657"/>
    <w:rsid w:val="004B37F3"/>
    <w:rsid w:val="004C0275"/>
    <w:rsid w:val="004C0331"/>
    <w:rsid w:val="004C0F0E"/>
    <w:rsid w:val="004C2505"/>
    <w:rsid w:val="004C273B"/>
    <w:rsid w:val="004C2C4D"/>
    <w:rsid w:val="004C2EAF"/>
    <w:rsid w:val="004C2F79"/>
    <w:rsid w:val="004C3515"/>
    <w:rsid w:val="004C3C1C"/>
    <w:rsid w:val="004C7383"/>
    <w:rsid w:val="004D042F"/>
    <w:rsid w:val="004D0DFB"/>
    <w:rsid w:val="004D1E0D"/>
    <w:rsid w:val="004D20AB"/>
    <w:rsid w:val="004D22FA"/>
    <w:rsid w:val="004D2D26"/>
    <w:rsid w:val="004D3017"/>
    <w:rsid w:val="004D4D9B"/>
    <w:rsid w:val="004D52AA"/>
    <w:rsid w:val="004D7D33"/>
    <w:rsid w:val="004E1DFA"/>
    <w:rsid w:val="004E264D"/>
    <w:rsid w:val="004E4DD1"/>
    <w:rsid w:val="004E6690"/>
    <w:rsid w:val="004E7211"/>
    <w:rsid w:val="004E7265"/>
    <w:rsid w:val="004E7F3F"/>
    <w:rsid w:val="004F10A0"/>
    <w:rsid w:val="004F367A"/>
    <w:rsid w:val="004F4585"/>
    <w:rsid w:val="004F613A"/>
    <w:rsid w:val="004F6C2F"/>
    <w:rsid w:val="004F780E"/>
    <w:rsid w:val="00503CE6"/>
    <w:rsid w:val="005048FC"/>
    <w:rsid w:val="00504CDB"/>
    <w:rsid w:val="0050510A"/>
    <w:rsid w:val="005053A0"/>
    <w:rsid w:val="00512AF8"/>
    <w:rsid w:val="00513BBA"/>
    <w:rsid w:val="00513C54"/>
    <w:rsid w:val="00514D7D"/>
    <w:rsid w:val="005157D3"/>
    <w:rsid w:val="0052217F"/>
    <w:rsid w:val="005230B5"/>
    <w:rsid w:val="0052553A"/>
    <w:rsid w:val="00525BFB"/>
    <w:rsid w:val="00526DB2"/>
    <w:rsid w:val="00527A64"/>
    <w:rsid w:val="005315C3"/>
    <w:rsid w:val="0053273E"/>
    <w:rsid w:val="00532DE0"/>
    <w:rsid w:val="0053315A"/>
    <w:rsid w:val="00535192"/>
    <w:rsid w:val="00536263"/>
    <w:rsid w:val="00537470"/>
    <w:rsid w:val="005378F3"/>
    <w:rsid w:val="00537C92"/>
    <w:rsid w:val="005401AB"/>
    <w:rsid w:val="00540424"/>
    <w:rsid w:val="00541C17"/>
    <w:rsid w:val="00541DA7"/>
    <w:rsid w:val="005420F3"/>
    <w:rsid w:val="00542D68"/>
    <w:rsid w:val="00544892"/>
    <w:rsid w:val="005455C0"/>
    <w:rsid w:val="0055058E"/>
    <w:rsid w:val="00550BA3"/>
    <w:rsid w:val="00552046"/>
    <w:rsid w:val="005522F2"/>
    <w:rsid w:val="005526EA"/>
    <w:rsid w:val="00553641"/>
    <w:rsid w:val="00553A81"/>
    <w:rsid w:val="00553EA3"/>
    <w:rsid w:val="00556214"/>
    <w:rsid w:val="0055683C"/>
    <w:rsid w:val="00557AA3"/>
    <w:rsid w:val="00557BCD"/>
    <w:rsid w:val="00560423"/>
    <w:rsid w:val="00560840"/>
    <w:rsid w:val="00561A9A"/>
    <w:rsid w:val="00562177"/>
    <w:rsid w:val="00564503"/>
    <w:rsid w:val="00565929"/>
    <w:rsid w:val="005700E0"/>
    <w:rsid w:val="0057121E"/>
    <w:rsid w:val="00571691"/>
    <w:rsid w:val="005734D8"/>
    <w:rsid w:val="005738AD"/>
    <w:rsid w:val="005746C2"/>
    <w:rsid w:val="00575751"/>
    <w:rsid w:val="00576828"/>
    <w:rsid w:val="00576D6B"/>
    <w:rsid w:val="00577CFF"/>
    <w:rsid w:val="005810ED"/>
    <w:rsid w:val="005813A9"/>
    <w:rsid w:val="00581F61"/>
    <w:rsid w:val="00582394"/>
    <w:rsid w:val="00582FC9"/>
    <w:rsid w:val="00583F13"/>
    <w:rsid w:val="005872E4"/>
    <w:rsid w:val="00590159"/>
    <w:rsid w:val="00590CF7"/>
    <w:rsid w:val="00592516"/>
    <w:rsid w:val="00592622"/>
    <w:rsid w:val="00593F49"/>
    <w:rsid w:val="005941AF"/>
    <w:rsid w:val="00594887"/>
    <w:rsid w:val="005949C8"/>
    <w:rsid w:val="00594A84"/>
    <w:rsid w:val="00594AAD"/>
    <w:rsid w:val="005956B2"/>
    <w:rsid w:val="00596447"/>
    <w:rsid w:val="00596C52"/>
    <w:rsid w:val="005A15E8"/>
    <w:rsid w:val="005A1E9A"/>
    <w:rsid w:val="005A378A"/>
    <w:rsid w:val="005A406B"/>
    <w:rsid w:val="005A40C6"/>
    <w:rsid w:val="005A4BFC"/>
    <w:rsid w:val="005A536D"/>
    <w:rsid w:val="005A5A04"/>
    <w:rsid w:val="005A637E"/>
    <w:rsid w:val="005A72A2"/>
    <w:rsid w:val="005A7D31"/>
    <w:rsid w:val="005B1A2D"/>
    <w:rsid w:val="005B2232"/>
    <w:rsid w:val="005B30EB"/>
    <w:rsid w:val="005B410D"/>
    <w:rsid w:val="005B490B"/>
    <w:rsid w:val="005C1F05"/>
    <w:rsid w:val="005C42B2"/>
    <w:rsid w:val="005C49A6"/>
    <w:rsid w:val="005C5CEF"/>
    <w:rsid w:val="005D0527"/>
    <w:rsid w:val="005D064C"/>
    <w:rsid w:val="005D109D"/>
    <w:rsid w:val="005D1C89"/>
    <w:rsid w:val="005D1D86"/>
    <w:rsid w:val="005D23E5"/>
    <w:rsid w:val="005D308B"/>
    <w:rsid w:val="005D4677"/>
    <w:rsid w:val="005D511E"/>
    <w:rsid w:val="005D52B2"/>
    <w:rsid w:val="005D5411"/>
    <w:rsid w:val="005D65F8"/>
    <w:rsid w:val="005E02E4"/>
    <w:rsid w:val="005E0E55"/>
    <w:rsid w:val="005E1D1D"/>
    <w:rsid w:val="005E2438"/>
    <w:rsid w:val="005E2588"/>
    <w:rsid w:val="005E433A"/>
    <w:rsid w:val="005E4676"/>
    <w:rsid w:val="005E70B6"/>
    <w:rsid w:val="005E7773"/>
    <w:rsid w:val="005F0AF3"/>
    <w:rsid w:val="005F1D26"/>
    <w:rsid w:val="005F2933"/>
    <w:rsid w:val="005F3E09"/>
    <w:rsid w:val="005F45B0"/>
    <w:rsid w:val="005F4726"/>
    <w:rsid w:val="006004AB"/>
    <w:rsid w:val="00602AD2"/>
    <w:rsid w:val="00603612"/>
    <w:rsid w:val="006056B5"/>
    <w:rsid w:val="0060578E"/>
    <w:rsid w:val="006076E7"/>
    <w:rsid w:val="006079B8"/>
    <w:rsid w:val="00610AAB"/>
    <w:rsid w:val="00610D34"/>
    <w:rsid w:val="00612B14"/>
    <w:rsid w:val="00612B39"/>
    <w:rsid w:val="006146F1"/>
    <w:rsid w:val="00614EB5"/>
    <w:rsid w:val="00615113"/>
    <w:rsid w:val="00615397"/>
    <w:rsid w:val="00616A52"/>
    <w:rsid w:val="006206E8"/>
    <w:rsid w:val="0062070F"/>
    <w:rsid w:val="006236D9"/>
    <w:rsid w:val="00624455"/>
    <w:rsid w:val="0062490A"/>
    <w:rsid w:val="00627463"/>
    <w:rsid w:val="006276F9"/>
    <w:rsid w:val="00630817"/>
    <w:rsid w:val="0063137D"/>
    <w:rsid w:val="006335CC"/>
    <w:rsid w:val="00634050"/>
    <w:rsid w:val="00635E06"/>
    <w:rsid w:val="006361C8"/>
    <w:rsid w:val="00636843"/>
    <w:rsid w:val="00640A4D"/>
    <w:rsid w:val="00641A29"/>
    <w:rsid w:val="0064271E"/>
    <w:rsid w:val="00643DCB"/>
    <w:rsid w:val="00644317"/>
    <w:rsid w:val="00644A07"/>
    <w:rsid w:val="0064637B"/>
    <w:rsid w:val="00646535"/>
    <w:rsid w:val="00646AB2"/>
    <w:rsid w:val="00652658"/>
    <w:rsid w:val="00652AD5"/>
    <w:rsid w:val="006532FD"/>
    <w:rsid w:val="0065482F"/>
    <w:rsid w:val="00656E70"/>
    <w:rsid w:val="006571DC"/>
    <w:rsid w:val="006608E4"/>
    <w:rsid w:val="006610C2"/>
    <w:rsid w:val="00661BD9"/>
    <w:rsid w:val="00662135"/>
    <w:rsid w:val="00665BF4"/>
    <w:rsid w:val="00665CC0"/>
    <w:rsid w:val="00666403"/>
    <w:rsid w:val="006666A9"/>
    <w:rsid w:val="00667E1E"/>
    <w:rsid w:val="00670156"/>
    <w:rsid w:val="006718D1"/>
    <w:rsid w:val="00673704"/>
    <w:rsid w:val="00677B1A"/>
    <w:rsid w:val="00677F1D"/>
    <w:rsid w:val="0068107F"/>
    <w:rsid w:val="0068117C"/>
    <w:rsid w:val="006816D5"/>
    <w:rsid w:val="00681AD5"/>
    <w:rsid w:val="00681CD4"/>
    <w:rsid w:val="006820AB"/>
    <w:rsid w:val="00682A4D"/>
    <w:rsid w:val="006836A8"/>
    <w:rsid w:val="006837F3"/>
    <w:rsid w:val="00683959"/>
    <w:rsid w:val="00683E94"/>
    <w:rsid w:val="006847E9"/>
    <w:rsid w:val="006857BF"/>
    <w:rsid w:val="006866A2"/>
    <w:rsid w:val="00686783"/>
    <w:rsid w:val="00687EB5"/>
    <w:rsid w:val="00690AB2"/>
    <w:rsid w:val="0069143C"/>
    <w:rsid w:val="00691B2B"/>
    <w:rsid w:val="00692315"/>
    <w:rsid w:val="00693D7A"/>
    <w:rsid w:val="00693EA8"/>
    <w:rsid w:val="006947DA"/>
    <w:rsid w:val="006951C2"/>
    <w:rsid w:val="0069557F"/>
    <w:rsid w:val="006A0CA0"/>
    <w:rsid w:val="006A20B4"/>
    <w:rsid w:val="006A37C6"/>
    <w:rsid w:val="006A3E56"/>
    <w:rsid w:val="006A540D"/>
    <w:rsid w:val="006A6FAF"/>
    <w:rsid w:val="006A72A2"/>
    <w:rsid w:val="006A765D"/>
    <w:rsid w:val="006B20D3"/>
    <w:rsid w:val="006B2362"/>
    <w:rsid w:val="006B271B"/>
    <w:rsid w:val="006B3A49"/>
    <w:rsid w:val="006B577A"/>
    <w:rsid w:val="006B6920"/>
    <w:rsid w:val="006B6CF2"/>
    <w:rsid w:val="006B6D94"/>
    <w:rsid w:val="006B70A1"/>
    <w:rsid w:val="006C1C06"/>
    <w:rsid w:val="006C26EB"/>
    <w:rsid w:val="006C316A"/>
    <w:rsid w:val="006C3589"/>
    <w:rsid w:val="006C4668"/>
    <w:rsid w:val="006C6061"/>
    <w:rsid w:val="006D0512"/>
    <w:rsid w:val="006D0684"/>
    <w:rsid w:val="006D09CD"/>
    <w:rsid w:val="006D0B1A"/>
    <w:rsid w:val="006D0BE6"/>
    <w:rsid w:val="006D1338"/>
    <w:rsid w:val="006D6B23"/>
    <w:rsid w:val="006D7C88"/>
    <w:rsid w:val="006E003E"/>
    <w:rsid w:val="006E5BA2"/>
    <w:rsid w:val="006E5E0D"/>
    <w:rsid w:val="006E6D20"/>
    <w:rsid w:val="006F07FE"/>
    <w:rsid w:val="006F0A63"/>
    <w:rsid w:val="006F1EDD"/>
    <w:rsid w:val="006F1F8A"/>
    <w:rsid w:val="006F67DB"/>
    <w:rsid w:val="006F689F"/>
    <w:rsid w:val="006F705D"/>
    <w:rsid w:val="006F70A9"/>
    <w:rsid w:val="00703F05"/>
    <w:rsid w:val="00704585"/>
    <w:rsid w:val="00704BF4"/>
    <w:rsid w:val="00705731"/>
    <w:rsid w:val="00707318"/>
    <w:rsid w:val="00710227"/>
    <w:rsid w:val="0071040E"/>
    <w:rsid w:val="00710F54"/>
    <w:rsid w:val="00711D17"/>
    <w:rsid w:val="007125E1"/>
    <w:rsid w:val="00713DA4"/>
    <w:rsid w:val="00714268"/>
    <w:rsid w:val="0071488F"/>
    <w:rsid w:val="00714BA4"/>
    <w:rsid w:val="00716045"/>
    <w:rsid w:val="00716371"/>
    <w:rsid w:val="007217AB"/>
    <w:rsid w:val="0072221C"/>
    <w:rsid w:val="0072239F"/>
    <w:rsid w:val="00722488"/>
    <w:rsid w:val="00722D2D"/>
    <w:rsid w:val="007267AA"/>
    <w:rsid w:val="007269B9"/>
    <w:rsid w:val="00726F51"/>
    <w:rsid w:val="00727D5A"/>
    <w:rsid w:val="00730FE3"/>
    <w:rsid w:val="007311B3"/>
    <w:rsid w:val="00731DA8"/>
    <w:rsid w:val="00732B39"/>
    <w:rsid w:val="00733E7F"/>
    <w:rsid w:val="007349EF"/>
    <w:rsid w:val="00740927"/>
    <w:rsid w:val="007426E4"/>
    <w:rsid w:val="00744CB2"/>
    <w:rsid w:val="007464DB"/>
    <w:rsid w:val="00747595"/>
    <w:rsid w:val="0074788C"/>
    <w:rsid w:val="00750026"/>
    <w:rsid w:val="0075118E"/>
    <w:rsid w:val="00751310"/>
    <w:rsid w:val="0075289A"/>
    <w:rsid w:val="00752C37"/>
    <w:rsid w:val="00752F31"/>
    <w:rsid w:val="00753970"/>
    <w:rsid w:val="007553D3"/>
    <w:rsid w:val="0075743D"/>
    <w:rsid w:val="00757A28"/>
    <w:rsid w:val="00761E6B"/>
    <w:rsid w:val="0076245E"/>
    <w:rsid w:val="00762BEB"/>
    <w:rsid w:val="00763620"/>
    <w:rsid w:val="00765356"/>
    <w:rsid w:val="00767656"/>
    <w:rsid w:val="007676FC"/>
    <w:rsid w:val="00767A48"/>
    <w:rsid w:val="00771A17"/>
    <w:rsid w:val="0077214F"/>
    <w:rsid w:val="0077253A"/>
    <w:rsid w:val="00773C7E"/>
    <w:rsid w:val="00775017"/>
    <w:rsid w:val="00775467"/>
    <w:rsid w:val="007757C4"/>
    <w:rsid w:val="00776182"/>
    <w:rsid w:val="0077633B"/>
    <w:rsid w:val="0077639B"/>
    <w:rsid w:val="007801C8"/>
    <w:rsid w:val="00780316"/>
    <w:rsid w:val="00780C9F"/>
    <w:rsid w:val="00781629"/>
    <w:rsid w:val="0078191B"/>
    <w:rsid w:val="00782A06"/>
    <w:rsid w:val="00782E3E"/>
    <w:rsid w:val="007830A2"/>
    <w:rsid w:val="007832E2"/>
    <w:rsid w:val="00783C38"/>
    <w:rsid w:val="00786C84"/>
    <w:rsid w:val="00790D33"/>
    <w:rsid w:val="00794726"/>
    <w:rsid w:val="00794D3C"/>
    <w:rsid w:val="007964C2"/>
    <w:rsid w:val="007A00F6"/>
    <w:rsid w:val="007A0B4E"/>
    <w:rsid w:val="007A358F"/>
    <w:rsid w:val="007A3DC7"/>
    <w:rsid w:val="007A47C5"/>
    <w:rsid w:val="007A4D65"/>
    <w:rsid w:val="007A5E70"/>
    <w:rsid w:val="007B0D00"/>
    <w:rsid w:val="007B23B7"/>
    <w:rsid w:val="007B3108"/>
    <w:rsid w:val="007B4E5E"/>
    <w:rsid w:val="007B51D6"/>
    <w:rsid w:val="007B6726"/>
    <w:rsid w:val="007B6B1C"/>
    <w:rsid w:val="007C0CB8"/>
    <w:rsid w:val="007C0DE3"/>
    <w:rsid w:val="007C2408"/>
    <w:rsid w:val="007C3DB0"/>
    <w:rsid w:val="007C4F41"/>
    <w:rsid w:val="007C6298"/>
    <w:rsid w:val="007D120C"/>
    <w:rsid w:val="007D24BF"/>
    <w:rsid w:val="007D4A82"/>
    <w:rsid w:val="007D4D4A"/>
    <w:rsid w:val="007E1481"/>
    <w:rsid w:val="007E467B"/>
    <w:rsid w:val="007E7CE4"/>
    <w:rsid w:val="007F0C5F"/>
    <w:rsid w:val="007F1EAF"/>
    <w:rsid w:val="007F4D09"/>
    <w:rsid w:val="0080028D"/>
    <w:rsid w:val="00800334"/>
    <w:rsid w:val="008021F8"/>
    <w:rsid w:val="00802289"/>
    <w:rsid w:val="00802C90"/>
    <w:rsid w:val="008046AD"/>
    <w:rsid w:val="00805D90"/>
    <w:rsid w:val="008076B6"/>
    <w:rsid w:val="00810785"/>
    <w:rsid w:val="00810FC4"/>
    <w:rsid w:val="00814FDC"/>
    <w:rsid w:val="00815AB5"/>
    <w:rsid w:val="00815D43"/>
    <w:rsid w:val="00816FEA"/>
    <w:rsid w:val="00820880"/>
    <w:rsid w:val="00820D1F"/>
    <w:rsid w:val="00822851"/>
    <w:rsid w:val="00822BDE"/>
    <w:rsid w:val="00824A71"/>
    <w:rsid w:val="00825448"/>
    <w:rsid w:val="00831651"/>
    <w:rsid w:val="0083222C"/>
    <w:rsid w:val="008343CD"/>
    <w:rsid w:val="00834A3B"/>
    <w:rsid w:val="00834E2A"/>
    <w:rsid w:val="0083757C"/>
    <w:rsid w:val="0084055E"/>
    <w:rsid w:val="0084335F"/>
    <w:rsid w:val="00843581"/>
    <w:rsid w:val="008505D4"/>
    <w:rsid w:val="00851F1B"/>
    <w:rsid w:val="00852143"/>
    <w:rsid w:val="00852230"/>
    <w:rsid w:val="00852445"/>
    <w:rsid w:val="008525A9"/>
    <w:rsid w:val="0085261D"/>
    <w:rsid w:val="00854888"/>
    <w:rsid w:val="00854C5D"/>
    <w:rsid w:val="0085584D"/>
    <w:rsid w:val="0085586E"/>
    <w:rsid w:val="00856F02"/>
    <w:rsid w:val="008573DB"/>
    <w:rsid w:val="0085786E"/>
    <w:rsid w:val="00860CDD"/>
    <w:rsid w:val="0086231F"/>
    <w:rsid w:val="00862BAC"/>
    <w:rsid w:val="00866615"/>
    <w:rsid w:val="008666FE"/>
    <w:rsid w:val="00866A96"/>
    <w:rsid w:val="00870AED"/>
    <w:rsid w:val="00872E96"/>
    <w:rsid w:val="008743BA"/>
    <w:rsid w:val="00874471"/>
    <w:rsid w:val="00875B7F"/>
    <w:rsid w:val="00876912"/>
    <w:rsid w:val="00877FD8"/>
    <w:rsid w:val="008803FB"/>
    <w:rsid w:val="008837C6"/>
    <w:rsid w:val="00884A2E"/>
    <w:rsid w:val="00884BE1"/>
    <w:rsid w:val="00884E29"/>
    <w:rsid w:val="00884EA3"/>
    <w:rsid w:val="00885754"/>
    <w:rsid w:val="00885A28"/>
    <w:rsid w:val="00886763"/>
    <w:rsid w:val="00891512"/>
    <w:rsid w:val="008918E0"/>
    <w:rsid w:val="00891FDD"/>
    <w:rsid w:val="00892380"/>
    <w:rsid w:val="0089305A"/>
    <w:rsid w:val="00894601"/>
    <w:rsid w:val="00894D90"/>
    <w:rsid w:val="008A07A3"/>
    <w:rsid w:val="008A0ADC"/>
    <w:rsid w:val="008A0B51"/>
    <w:rsid w:val="008A1204"/>
    <w:rsid w:val="008A289E"/>
    <w:rsid w:val="008A2F41"/>
    <w:rsid w:val="008A34F4"/>
    <w:rsid w:val="008A5C74"/>
    <w:rsid w:val="008A7897"/>
    <w:rsid w:val="008A7AE7"/>
    <w:rsid w:val="008B01B6"/>
    <w:rsid w:val="008B10CC"/>
    <w:rsid w:val="008B1C20"/>
    <w:rsid w:val="008B35F4"/>
    <w:rsid w:val="008B534C"/>
    <w:rsid w:val="008B7A43"/>
    <w:rsid w:val="008B7B56"/>
    <w:rsid w:val="008C17FB"/>
    <w:rsid w:val="008C461E"/>
    <w:rsid w:val="008C5D68"/>
    <w:rsid w:val="008C5FFA"/>
    <w:rsid w:val="008C6398"/>
    <w:rsid w:val="008C6B53"/>
    <w:rsid w:val="008C6C43"/>
    <w:rsid w:val="008C6D29"/>
    <w:rsid w:val="008C781C"/>
    <w:rsid w:val="008D0380"/>
    <w:rsid w:val="008D17CA"/>
    <w:rsid w:val="008D17EA"/>
    <w:rsid w:val="008D2972"/>
    <w:rsid w:val="008D3B67"/>
    <w:rsid w:val="008D3C3D"/>
    <w:rsid w:val="008D3FF4"/>
    <w:rsid w:val="008D56E5"/>
    <w:rsid w:val="008D5BA7"/>
    <w:rsid w:val="008D7696"/>
    <w:rsid w:val="008D7E0E"/>
    <w:rsid w:val="008E0275"/>
    <w:rsid w:val="008E1F1F"/>
    <w:rsid w:val="008E24C0"/>
    <w:rsid w:val="008E28C0"/>
    <w:rsid w:val="008E2B65"/>
    <w:rsid w:val="008E2C5E"/>
    <w:rsid w:val="008E3DB7"/>
    <w:rsid w:val="008E4AB4"/>
    <w:rsid w:val="008E65DB"/>
    <w:rsid w:val="008E704F"/>
    <w:rsid w:val="008E7252"/>
    <w:rsid w:val="008E7995"/>
    <w:rsid w:val="008E7CDF"/>
    <w:rsid w:val="008E7F33"/>
    <w:rsid w:val="008F13B9"/>
    <w:rsid w:val="008F1B88"/>
    <w:rsid w:val="008F3080"/>
    <w:rsid w:val="008F42EC"/>
    <w:rsid w:val="008F6631"/>
    <w:rsid w:val="008F762C"/>
    <w:rsid w:val="008F777E"/>
    <w:rsid w:val="0090250C"/>
    <w:rsid w:val="00902ACA"/>
    <w:rsid w:val="00902F75"/>
    <w:rsid w:val="009045FC"/>
    <w:rsid w:val="00904626"/>
    <w:rsid w:val="00904721"/>
    <w:rsid w:val="00906A38"/>
    <w:rsid w:val="009103A4"/>
    <w:rsid w:val="009118ED"/>
    <w:rsid w:val="00911D76"/>
    <w:rsid w:val="00915506"/>
    <w:rsid w:val="00915C8E"/>
    <w:rsid w:val="00917679"/>
    <w:rsid w:val="00920162"/>
    <w:rsid w:val="00920867"/>
    <w:rsid w:val="00920F9A"/>
    <w:rsid w:val="00921F32"/>
    <w:rsid w:val="009239C9"/>
    <w:rsid w:val="00924927"/>
    <w:rsid w:val="0093096B"/>
    <w:rsid w:val="00930C1C"/>
    <w:rsid w:val="009311EF"/>
    <w:rsid w:val="0093162E"/>
    <w:rsid w:val="0093320A"/>
    <w:rsid w:val="00935447"/>
    <w:rsid w:val="009356A1"/>
    <w:rsid w:val="009360B8"/>
    <w:rsid w:val="00936E2D"/>
    <w:rsid w:val="00936EDA"/>
    <w:rsid w:val="00936FA1"/>
    <w:rsid w:val="00937631"/>
    <w:rsid w:val="0093792A"/>
    <w:rsid w:val="00937FB3"/>
    <w:rsid w:val="00941421"/>
    <w:rsid w:val="0094315F"/>
    <w:rsid w:val="00943762"/>
    <w:rsid w:val="00943F38"/>
    <w:rsid w:val="00945779"/>
    <w:rsid w:val="00947C09"/>
    <w:rsid w:val="009507EF"/>
    <w:rsid w:val="00950807"/>
    <w:rsid w:val="009524BC"/>
    <w:rsid w:val="00953376"/>
    <w:rsid w:val="009539A6"/>
    <w:rsid w:val="009554C1"/>
    <w:rsid w:val="00957BA0"/>
    <w:rsid w:val="00957BBA"/>
    <w:rsid w:val="00961BE8"/>
    <w:rsid w:val="009647F4"/>
    <w:rsid w:val="00964A3B"/>
    <w:rsid w:val="00965576"/>
    <w:rsid w:val="009670AD"/>
    <w:rsid w:val="00967B4A"/>
    <w:rsid w:val="00971B8C"/>
    <w:rsid w:val="00971B97"/>
    <w:rsid w:val="009741E0"/>
    <w:rsid w:val="009749A0"/>
    <w:rsid w:val="00976173"/>
    <w:rsid w:val="00976DE8"/>
    <w:rsid w:val="00976E5A"/>
    <w:rsid w:val="00977CB2"/>
    <w:rsid w:val="00981BD2"/>
    <w:rsid w:val="00982D36"/>
    <w:rsid w:val="00983612"/>
    <w:rsid w:val="009841EB"/>
    <w:rsid w:val="009868D6"/>
    <w:rsid w:val="00987304"/>
    <w:rsid w:val="00987CDE"/>
    <w:rsid w:val="009904D7"/>
    <w:rsid w:val="009941BA"/>
    <w:rsid w:val="009A019E"/>
    <w:rsid w:val="009A096F"/>
    <w:rsid w:val="009A1668"/>
    <w:rsid w:val="009A1B92"/>
    <w:rsid w:val="009A1CAB"/>
    <w:rsid w:val="009A21C0"/>
    <w:rsid w:val="009A3D1F"/>
    <w:rsid w:val="009A6FA8"/>
    <w:rsid w:val="009A7FA2"/>
    <w:rsid w:val="009B01EC"/>
    <w:rsid w:val="009B17D6"/>
    <w:rsid w:val="009B1C51"/>
    <w:rsid w:val="009B37BF"/>
    <w:rsid w:val="009B4DC6"/>
    <w:rsid w:val="009C12D7"/>
    <w:rsid w:val="009C1423"/>
    <w:rsid w:val="009C1762"/>
    <w:rsid w:val="009C22FB"/>
    <w:rsid w:val="009C32B5"/>
    <w:rsid w:val="009C3FBE"/>
    <w:rsid w:val="009C460D"/>
    <w:rsid w:val="009C4D6E"/>
    <w:rsid w:val="009C4F5C"/>
    <w:rsid w:val="009C5BEA"/>
    <w:rsid w:val="009D3480"/>
    <w:rsid w:val="009D58C4"/>
    <w:rsid w:val="009D64FA"/>
    <w:rsid w:val="009D6D13"/>
    <w:rsid w:val="009D79F3"/>
    <w:rsid w:val="009E0D32"/>
    <w:rsid w:val="009E1485"/>
    <w:rsid w:val="009E23D0"/>
    <w:rsid w:val="009E3941"/>
    <w:rsid w:val="009E49A1"/>
    <w:rsid w:val="009E4BB6"/>
    <w:rsid w:val="009E5316"/>
    <w:rsid w:val="009F1F59"/>
    <w:rsid w:val="009F3690"/>
    <w:rsid w:val="009F5ECB"/>
    <w:rsid w:val="009F7241"/>
    <w:rsid w:val="009F75AD"/>
    <w:rsid w:val="00A00ACA"/>
    <w:rsid w:val="00A00AD9"/>
    <w:rsid w:val="00A01464"/>
    <w:rsid w:val="00A018FA"/>
    <w:rsid w:val="00A01C9E"/>
    <w:rsid w:val="00A02E2A"/>
    <w:rsid w:val="00A04B26"/>
    <w:rsid w:val="00A05342"/>
    <w:rsid w:val="00A07893"/>
    <w:rsid w:val="00A116B2"/>
    <w:rsid w:val="00A14C92"/>
    <w:rsid w:val="00A20736"/>
    <w:rsid w:val="00A20E50"/>
    <w:rsid w:val="00A21DA0"/>
    <w:rsid w:val="00A21EAC"/>
    <w:rsid w:val="00A2263A"/>
    <w:rsid w:val="00A244D9"/>
    <w:rsid w:val="00A255D3"/>
    <w:rsid w:val="00A25B3C"/>
    <w:rsid w:val="00A25C3B"/>
    <w:rsid w:val="00A27186"/>
    <w:rsid w:val="00A271A4"/>
    <w:rsid w:val="00A306B2"/>
    <w:rsid w:val="00A31F67"/>
    <w:rsid w:val="00A31FAF"/>
    <w:rsid w:val="00A32539"/>
    <w:rsid w:val="00A3258A"/>
    <w:rsid w:val="00A32A3F"/>
    <w:rsid w:val="00A33706"/>
    <w:rsid w:val="00A33891"/>
    <w:rsid w:val="00A36D7E"/>
    <w:rsid w:val="00A40CBB"/>
    <w:rsid w:val="00A41461"/>
    <w:rsid w:val="00A4491C"/>
    <w:rsid w:val="00A461A2"/>
    <w:rsid w:val="00A46D07"/>
    <w:rsid w:val="00A46FC4"/>
    <w:rsid w:val="00A52BB9"/>
    <w:rsid w:val="00A537ED"/>
    <w:rsid w:val="00A53BB7"/>
    <w:rsid w:val="00A54371"/>
    <w:rsid w:val="00A549F8"/>
    <w:rsid w:val="00A55438"/>
    <w:rsid w:val="00A55F14"/>
    <w:rsid w:val="00A56563"/>
    <w:rsid w:val="00A57275"/>
    <w:rsid w:val="00A613A2"/>
    <w:rsid w:val="00A61EEC"/>
    <w:rsid w:val="00A61F7A"/>
    <w:rsid w:val="00A63238"/>
    <w:rsid w:val="00A64594"/>
    <w:rsid w:val="00A64D8A"/>
    <w:rsid w:val="00A6662F"/>
    <w:rsid w:val="00A66D6D"/>
    <w:rsid w:val="00A67EDF"/>
    <w:rsid w:val="00A7000C"/>
    <w:rsid w:val="00A70E1D"/>
    <w:rsid w:val="00A71B19"/>
    <w:rsid w:val="00A72234"/>
    <w:rsid w:val="00A737D4"/>
    <w:rsid w:val="00A74092"/>
    <w:rsid w:val="00A74617"/>
    <w:rsid w:val="00A748D4"/>
    <w:rsid w:val="00A7579F"/>
    <w:rsid w:val="00A761D5"/>
    <w:rsid w:val="00A76384"/>
    <w:rsid w:val="00A76E4C"/>
    <w:rsid w:val="00A80805"/>
    <w:rsid w:val="00A8223F"/>
    <w:rsid w:val="00A83FF9"/>
    <w:rsid w:val="00A848F4"/>
    <w:rsid w:val="00A8502C"/>
    <w:rsid w:val="00A854DB"/>
    <w:rsid w:val="00A85AF3"/>
    <w:rsid w:val="00A86984"/>
    <w:rsid w:val="00A869B8"/>
    <w:rsid w:val="00A90226"/>
    <w:rsid w:val="00A912D9"/>
    <w:rsid w:val="00A914B0"/>
    <w:rsid w:val="00A91723"/>
    <w:rsid w:val="00A9194A"/>
    <w:rsid w:val="00A91A87"/>
    <w:rsid w:val="00A92D3D"/>
    <w:rsid w:val="00A95915"/>
    <w:rsid w:val="00A95E26"/>
    <w:rsid w:val="00A96598"/>
    <w:rsid w:val="00A96672"/>
    <w:rsid w:val="00A96EDD"/>
    <w:rsid w:val="00AA3070"/>
    <w:rsid w:val="00AA3FC2"/>
    <w:rsid w:val="00AA4BE2"/>
    <w:rsid w:val="00AA586D"/>
    <w:rsid w:val="00AA6DD3"/>
    <w:rsid w:val="00AB07ED"/>
    <w:rsid w:val="00AB1531"/>
    <w:rsid w:val="00AB1A62"/>
    <w:rsid w:val="00AB2466"/>
    <w:rsid w:val="00AB26EE"/>
    <w:rsid w:val="00AB2B60"/>
    <w:rsid w:val="00AB2C26"/>
    <w:rsid w:val="00AB2CB7"/>
    <w:rsid w:val="00AB30A8"/>
    <w:rsid w:val="00AB3647"/>
    <w:rsid w:val="00AB420A"/>
    <w:rsid w:val="00AB5CCF"/>
    <w:rsid w:val="00AB5FDC"/>
    <w:rsid w:val="00AB612B"/>
    <w:rsid w:val="00AB6A44"/>
    <w:rsid w:val="00AC10E3"/>
    <w:rsid w:val="00AC188F"/>
    <w:rsid w:val="00AC2325"/>
    <w:rsid w:val="00AC298B"/>
    <w:rsid w:val="00AC3334"/>
    <w:rsid w:val="00AC3EDA"/>
    <w:rsid w:val="00AC656D"/>
    <w:rsid w:val="00AC6F1F"/>
    <w:rsid w:val="00AC71C7"/>
    <w:rsid w:val="00AD05E0"/>
    <w:rsid w:val="00AD16DE"/>
    <w:rsid w:val="00AD3ECC"/>
    <w:rsid w:val="00AD4401"/>
    <w:rsid w:val="00AD449B"/>
    <w:rsid w:val="00AD4703"/>
    <w:rsid w:val="00AD4E47"/>
    <w:rsid w:val="00AD5702"/>
    <w:rsid w:val="00AD6622"/>
    <w:rsid w:val="00AE0B2C"/>
    <w:rsid w:val="00AE215D"/>
    <w:rsid w:val="00AE50F4"/>
    <w:rsid w:val="00AE57E2"/>
    <w:rsid w:val="00AE6E2C"/>
    <w:rsid w:val="00AE7329"/>
    <w:rsid w:val="00AE76AD"/>
    <w:rsid w:val="00AF02A9"/>
    <w:rsid w:val="00AF0643"/>
    <w:rsid w:val="00AF0E0C"/>
    <w:rsid w:val="00AF1667"/>
    <w:rsid w:val="00AF24EF"/>
    <w:rsid w:val="00AF622C"/>
    <w:rsid w:val="00B003B9"/>
    <w:rsid w:val="00B00513"/>
    <w:rsid w:val="00B00732"/>
    <w:rsid w:val="00B0151A"/>
    <w:rsid w:val="00B01E1A"/>
    <w:rsid w:val="00B022E2"/>
    <w:rsid w:val="00B02C69"/>
    <w:rsid w:val="00B02F9A"/>
    <w:rsid w:val="00B045FF"/>
    <w:rsid w:val="00B06CCF"/>
    <w:rsid w:val="00B10105"/>
    <w:rsid w:val="00B10F93"/>
    <w:rsid w:val="00B1105E"/>
    <w:rsid w:val="00B11F38"/>
    <w:rsid w:val="00B12365"/>
    <w:rsid w:val="00B13334"/>
    <w:rsid w:val="00B14D48"/>
    <w:rsid w:val="00B15D2B"/>
    <w:rsid w:val="00B16A34"/>
    <w:rsid w:val="00B2030D"/>
    <w:rsid w:val="00B21CED"/>
    <w:rsid w:val="00B2218B"/>
    <w:rsid w:val="00B22BA2"/>
    <w:rsid w:val="00B22BF2"/>
    <w:rsid w:val="00B24B35"/>
    <w:rsid w:val="00B2544B"/>
    <w:rsid w:val="00B26558"/>
    <w:rsid w:val="00B26602"/>
    <w:rsid w:val="00B305F5"/>
    <w:rsid w:val="00B30C5A"/>
    <w:rsid w:val="00B30E3F"/>
    <w:rsid w:val="00B31B37"/>
    <w:rsid w:val="00B3294D"/>
    <w:rsid w:val="00B33BA4"/>
    <w:rsid w:val="00B362B4"/>
    <w:rsid w:val="00B4255E"/>
    <w:rsid w:val="00B429B3"/>
    <w:rsid w:val="00B42DD3"/>
    <w:rsid w:val="00B42F73"/>
    <w:rsid w:val="00B446A2"/>
    <w:rsid w:val="00B44E03"/>
    <w:rsid w:val="00B4596C"/>
    <w:rsid w:val="00B507FD"/>
    <w:rsid w:val="00B52576"/>
    <w:rsid w:val="00B52E43"/>
    <w:rsid w:val="00B53650"/>
    <w:rsid w:val="00B53D74"/>
    <w:rsid w:val="00B554FC"/>
    <w:rsid w:val="00B56072"/>
    <w:rsid w:val="00B56D6B"/>
    <w:rsid w:val="00B57BAA"/>
    <w:rsid w:val="00B60637"/>
    <w:rsid w:val="00B60AA6"/>
    <w:rsid w:val="00B60F79"/>
    <w:rsid w:val="00B61824"/>
    <w:rsid w:val="00B619C2"/>
    <w:rsid w:val="00B63C4C"/>
    <w:rsid w:val="00B63C6F"/>
    <w:rsid w:val="00B6407E"/>
    <w:rsid w:val="00B647C8"/>
    <w:rsid w:val="00B6556D"/>
    <w:rsid w:val="00B65BFF"/>
    <w:rsid w:val="00B65CFA"/>
    <w:rsid w:val="00B670E2"/>
    <w:rsid w:val="00B6713D"/>
    <w:rsid w:val="00B67B68"/>
    <w:rsid w:val="00B67F24"/>
    <w:rsid w:val="00B704CA"/>
    <w:rsid w:val="00B708C7"/>
    <w:rsid w:val="00B72CA4"/>
    <w:rsid w:val="00B7407C"/>
    <w:rsid w:val="00B77166"/>
    <w:rsid w:val="00B7770F"/>
    <w:rsid w:val="00B77CAC"/>
    <w:rsid w:val="00B80F2E"/>
    <w:rsid w:val="00B8114D"/>
    <w:rsid w:val="00B8186D"/>
    <w:rsid w:val="00B82146"/>
    <w:rsid w:val="00B83082"/>
    <w:rsid w:val="00B83C3A"/>
    <w:rsid w:val="00B83CA2"/>
    <w:rsid w:val="00B83DCD"/>
    <w:rsid w:val="00B86030"/>
    <w:rsid w:val="00B861E9"/>
    <w:rsid w:val="00B86F76"/>
    <w:rsid w:val="00B91CBF"/>
    <w:rsid w:val="00B93BE5"/>
    <w:rsid w:val="00B94A74"/>
    <w:rsid w:val="00B973DE"/>
    <w:rsid w:val="00B976E2"/>
    <w:rsid w:val="00B97A1B"/>
    <w:rsid w:val="00BA040E"/>
    <w:rsid w:val="00BA0447"/>
    <w:rsid w:val="00BA0A14"/>
    <w:rsid w:val="00BA0F2C"/>
    <w:rsid w:val="00BA26E2"/>
    <w:rsid w:val="00BA2DF4"/>
    <w:rsid w:val="00BA314A"/>
    <w:rsid w:val="00BA3555"/>
    <w:rsid w:val="00BA40D6"/>
    <w:rsid w:val="00BA4B5A"/>
    <w:rsid w:val="00BA60CC"/>
    <w:rsid w:val="00BA7CE7"/>
    <w:rsid w:val="00BB0A6A"/>
    <w:rsid w:val="00BB1543"/>
    <w:rsid w:val="00BB2699"/>
    <w:rsid w:val="00BB48C5"/>
    <w:rsid w:val="00BB504C"/>
    <w:rsid w:val="00BB54F0"/>
    <w:rsid w:val="00BB580C"/>
    <w:rsid w:val="00BB5EAA"/>
    <w:rsid w:val="00BC105E"/>
    <w:rsid w:val="00BC3D20"/>
    <w:rsid w:val="00BC5CCE"/>
    <w:rsid w:val="00BC5D9D"/>
    <w:rsid w:val="00BC6D76"/>
    <w:rsid w:val="00BC701E"/>
    <w:rsid w:val="00BC70D8"/>
    <w:rsid w:val="00BC7C7F"/>
    <w:rsid w:val="00BD1D3E"/>
    <w:rsid w:val="00BD365C"/>
    <w:rsid w:val="00BD43EF"/>
    <w:rsid w:val="00BD51D3"/>
    <w:rsid w:val="00BD5DDD"/>
    <w:rsid w:val="00BD7AB5"/>
    <w:rsid w:val="00BE082A"/>
    <w:rsid w:val="00BE0C8A"/>
    <w:rsid w:val="00BE0D2E"/>
    <w:rsid w:val="00BE2324"/>
    <w:rsid w:val="00BE27A9"/>
    <w:rsid w:val="00BE2932"/>
    <w:rsid w:val="00BE35C6"/>
    <w:rsid w:val="00BE3FFF"/>
    <w:rsid w:val="00BE43C6"/>
    <w:rsid w:val="00BF2211"/>
    <w:rsid w:val="00BF27C6"/>
    <w:rsid w:val="00BF3213"/>
    <w:rsid w:val="00BF561B"/>
    <w:rsid w:val="00BF70F4"/>
    <w:rsid w:val="00BF7654"/>
    <w:rsid w:val="00BF7D7A"/>
    <w:rsid w:val="00C01E1E"/>
    <w:rsid w:val="00C022EB"/>
    <w:rsid w:val="00C02B81"/>
    <w:rsid w:val="00C02F70"/>
    <w:rsid w:val="00C03F70"/>
    <w:rsid w:val="00C07143"/>
    <w:rsid w:val="00C101CF"/>
    <w:rsid w:val="00C11185"/>
    <w:rsid w:val="00C132E0"/>
    <w:rsid w:val="00C13825"/>
    <w:rsid w:val="00C154F1"/>
    <w:rsid w:val="00C156B1"/>
    <w:rsid w:val="00C170D1"/>
    <w:rsid w:val="00C203CC"/>
    <w:rsid w:val="00C20C99"/>
    <w:rsid w:val="00C22AEE"/>
    <w:rsid w:val="00C24014"/>
    <w:rsid w:val="00C241B3"/>
    <w:rsid w:val="00C243BA"/>
    <w:rsid w:val="00C24A29"/>
    <w:rsid w:val="00C26DE0"/>
    <w:rsid w:val="00C30380"/>
    <w:rsid w:val="00C30606"/>
    <w:rsid w:val="00C30AA7"/>
    <w:rsid w:val="00C32440"/>
    <w:rsid w:val="00C32D4C"/>
    <w:rsid w:val="00C3507A"/>
    <w:rsid w:val="00C35650"/>
    <w:rsid w:val="00C365F1"/>
    <w:rsid w:val="00C36786"/>
    <w:rsid w:val="00C43708"/>
    <w:rsid w:val="00C445D8"/>
    <w:rsid w:val="00C44C19"/>
    <w:rsid w:val="00C46159"/>
    <w:rsid w:val="00C475C2"/>
    <w:rsid w:val="00C47D38"/>
    <w:rsid w:val="00C500C7"/>
    <w:rsid w:val="00C50C61"/>
    <w:rsid w:val="00C5228C"/>
    <w:rsid w:val="00C53DB1"/>
    <w:rsid w:val="00C54BB0"/>
    <w:rsid w:val="00C57B82"/>
    <w:rsid w:val="00C57CD5"/>
    <w:rsid w:val="00C61582"/>
    <w:rsid w:val="00C61F9B"/>
    <w:rsid w:val="00C66D8D"/>
    <w:rsid w:val="00C714F7"/>
    <w:rsid w:val="00C72146"/>
    <w:rsid w:val="00C7231A"/>
    <w:rsid w:val="00C738DC"/>
    <w:rsid w:val="00C74C36"/>
    <w:rsid w:val="00C7501E"/>
    <w:rsid w:val="00C76F2F"/>
    <w:rsid w:val="00C775AB"/>
    <w:rsid w:val="00C81C09"/>
    <w:rsid w:val="00C82353"/>
    <w:rsid w:val="00C83AD9"/>
    <w:rsid w:val="00C85734"/>
    <w:rsid w:val="00C9089E"/>
    <w:rsid w:val="00C948E7"/>
    <w:rsid w:val="00C94E74"/>
    <w:rsid w:val="00C94FB4"/>
    <w:rsid w:val="00C953A1"/>
    <w:rsid w:val="00C97DE6"/>
    <w:rsid w:val="00CA08CD"/>
    <w:rsid w:val="00CA1F7B"/>
    <w:rsid w:val="00CA2D71"/>
    <w:rsid w:val="00CA31B5"/>
    <w:rsid w:val="00CA4894"/>
    <w:rsid w:val="00CA52AD"/>
    <w:rsid w:val="00CA559A"/>
    <w:rsid w:val="00CA590D"/>
    <w:rsid w:val="00CA6501"/>
    <w:rsid w:val="00CA6B55"/>
    <w:rsid w:val="00CB26B5"/>
    <w:rsid w:val="00CB486F"/>
    <w:rsid w:val="00CB5633"/>
    <w:rsid w:val="00CB5D96"/>
    <w:rsid w:val="00CB61A1"/>
    <w:rsid w:val="00CB6B87"/>
    <w:rsid w:val="00CC05B4"/>
    <w:rsid w:val="00CC0792"/>
    <w:rsid w:val="00CC534C"/>
    <w:rsid w:val="00CC67FC"/>
    <w:rsid w:val="00CC68F6"/>
    <w:rsid w:val="00CC74B2"/>
    <w:rsid w:val="00CD2215"/>
    <w:rsid w:val="00CD3D00"/>
    <w:rsid w:val="00CD3DEF"/>
    <w:rsid w:val="00CD409F"/>
    <w:rsid w:val="00CD4FBC"/>
    <w:rsid w:val="00CD55C5"/>
    <w:rsid w:val="00CD5884"/>
    <w:rsid w:val="00CD5953"/>
    <w:rsid w:val="00CD7795"/>
    <w:rsid w:val="00CD7993"/>
    <w:rsid w:val="00CE14F9"/>
    <w:rsid w:val="00CE24BD"/>
    <w:rsid w:val="00CE3843"/>
    <w:rsid w:val="00CE3D61"/>
    <w:rsid w:val="00CE67A8"/>
    <w:rsid w:val="00CE740F"/>
    <w:rsid w:val="00CF01B9"/>
    <w:rsid w:val="00CF0562"/>
    <w:rsid w:val="00CF08EE"/>
    <w:rsid w:val="00CF0B3D"/>
    <w:rsid w:val="00CF167F"/>
    <w:rsid w:val="00CF27F3"/>
    <w:rsid w:val="00CF296D"/>
    <w:rsid w:val="00CF2A16"/>
    <w:rsid w:val="00CF32E5"/>
    <w:rsid w:val="00CF6FB5"/>
    <w:rsid w:val="00D024F4"/>
    <w:rsid w:val="00D037CA"/>
    <w:rsid w:val="00D07D29"/>
    <w:rsid w:val="00D101E5"/>
    <w:rsid w:val="00D1109D"/>
    <w:rsid w:val="00D11EDB"/>
    <w:rsid w:val="00D121CE"/>
    <w:rsid w:val="00D13756"/>
    <w:rsid w:val="00D140D6"/>
    <w:rsid w:val="00D1497C"/>
    <w:rsid w:val="00D15686"/>
    <w:rsid w:val="00D15A80"/>
    <w:rsid w:val="00D210D8"/>
    <w:rsid w:val="00D2137E"/>
    <w:rsid w:val="00D219B2"/>
    <w:rsid w:val="00D23336"/>
    <w:rsid w:val="00D23637"/>
    <w:rsid w:val="00D238FB"/>
    <w:rsid w:val="00D23E93"/>
    <w:rsid w:val="00D26055"/>
    <w:rsid w:val="00D27486"/>
    <w:rsid w:val="00D27B88"/>
    <w:rsid w:val="00D27E46"/>
    <w:rsid w:val="00D30291"/>
    <w:rsid w:val="00D32A95"/>
    <w:rsid w:val="00D32F4B"/>
    <w:rsid w:val="00D331A7"/>
    <w:rsid w:val="00D3522D"/>
    <w:rsid w:val="00D355AD"/>
    <w:rsid w:val="00D359CC"/>
    <w:rsid w:val="00D35F59"/>
    <w:rsid w:val="00D36805"/>
    <w:rsid w:val="00D37BBD"/>
    <w:rsid w:val="00D40225"/>
    <w:rsid w:val="00D4078D"/>
    <w:rsid w:val="00D41026"/>
    <w:rsid w:val="00D41827"/>
    <w:rsid w:val="00D4184C"/>
    <w:rsid w:val="00D422DA"/>
    <w:rsid w:val="00D42F34"/>
    <w:rsid w:val="00D43C8D"/>
    <w:rsid w:val="00D4551A"/>
    <w:rsid w:val="00D45DE9"/>
    <w:rsid w:val="00D50430"/>
    <w:rsid w:val="00D50A6A"/>
    <w:rsid w:val="00D50DE8"/>
    <w:rsid w:val="00D532FA"/>
    <w:rsid w:val="00D55D02"/>
    <w:rsid w:val="00D57520"/>
    <w:rsid w:val="00D6120F"/>
    <w:rsid w:val="00D612AA"/>
    <w:rsid w:val="00D63861"/>
    <w:rsid w:val="00D64BE7"/>
    <w:rsid w:val="00D657DA"/>
    <w:rsid w:val="00D67A59"/>
    <w:rsid w:val="00D72251"/>
    <w:rsid w:val="00D72FC9"/>
    <w:rsid w:val="00D7516F"/>
    <w:rsid w:val="00D76FE6"/>
    <w:rsid w:val="00D803BC"/>
    <w:rsid w:val="00D8124D"/>
    <w:rsid w:val="00D82F7B"/>
    <w:rsid w:val="00D83160"/>
    <w:rsid w:val="00D84399"/>
    <w:rsid w:val="00D847AE"/>
    <w:rsid w:val="00D85F46"/>
    <w:rsid w:val="00D871B7"/>
    <w:rsid w:val="00D90395"/>
    <w:rsid w:val="00D91E28"/>
    <w:rsid w:val="00D91F6B"/>
    <w:rsid w:val="00D91FEA"/>
    <w:rsid w:val="00D9228B"/>
    <w:rsid w:val="00D928E0"/>
    <w:rsid w:val="00D949DD"/>
    <w:rsid w:val="00D94B39"/>
    <w:rsid w:val="00D9594B"/>
    <w:rsid w:val="00D95F38"/>
    <w:rsid w:val="00D96BE9"/>
    <w:rsid w:val="00D96F85"/>
    <w:rsid w:val="00D97D17"/>
    <w:rsid w:val="00DA0102"/>
    <w:rsid w:val="00DA05FE"/>
    <w:rsid w:val="00DA2F48"/>
    <w:rsid w:val="00DA431A"/>
    <w:rsid w:val="00DA5835"/>
    <w:rsid w:val="00DA6A97"/>
    <w:rsid w:val="00DB04B6"/>
    <w:rsid w:val="00DB062B"/>
    <w:rsid w:val="00DB1434"/>
    <w:rsid w:val="00DB2AC5"/>
    <w:rsid w:val="00DB6F17"/>
    <w:rsid w:val="00DB7B4E"/>
    <w:rsid w:val="00DC0FDD"/>
    <w:rsid w:val="00DC49D2"/>
    <w:rsid w:val="00DD0A8D"/>
    <w:rsid w:val="00DD0E1D"/>
    <w:rsid w:val="00DD16E8"/>
    <w:rsid w:val="00DD345D"/>
    <w:rsid w:val="00DD43DB"/>
    <w:rsid w:val="00DD4A95"/>
    <w:rsid w:val="00DD5AC3"/>
    <w:rsid w:val="00DD6DEC"/>
    <w:rsid w:val="00DD7803"/>
    <w:rsid w:val="00DE0C55"/>
    <w:rsid w:val="00DE131B"/>
    <w:rsid w:val="00DE2A30"/>
    <w:rsid w:val="00DE2D06"/>
    <w:rsid w:val="00DE304F"/>
    <w:rsid w:val="00DE345A"/>
    <w:rsid w:val="00DE3609"/>
    <w:rsid w:val="00DE37AC"/>
    <w:rsid w:val="00DE4CC9"/>
    <w:rsid w:val="00DE5157"/>
    <w:rsid w:val="00DE518C"/>
    <w:rsid w:val="00DE59A3"/>
    <w:rsid w:val="00DE7047"/>
    <w:rsid w:val="00DE7558"/>
    <w:rsid w:val="00DE77B8"/>
    <w:rsid w:val="00DF0D9C"/>
    <w:rsid w:val="00DF1ADE"/>
    <w:rsid w:val="00DF2634"/>
    <w:rsid w:val="00DF2A1E"/>
    <w:rsid w:val="00DF3BAC"/>
    <w:rsid w:val="00DF47F9"/>
    <w:rsid w:val="00DF47FC"/>
    <w:rsid w:val="00DF4BF2"/>
    <w:rsid w:val="00DF587F"/>
    <w:rsid w:val="00DF7371"/>
    <w:rsid w:val="00E0100A"/>
    <w:rsid w:val="00E01D9B"/>
    <w:rsid w:val="00E02313"/>
    <w:rsid w:val="00E045BD"/>
    <w:rsid w:val="00E067DD"/>
    <w:rsid w:val="00E0708D"/>
    <w:rsid w:val="00E07BBF"/>
    <w:rsid w:val="00E10A27"/>
    <w:rsid w:val="00E1158F"/>
    <w:rsid w:val="00E123C6"/>
    <w:rsid w:val="00E1416E"/>
    <w:rsid w:val="00E15889"/>
    <w:rsid w:val="00E202A0"/>
    <w:rsid w:val="00E237B3"/>
    <w:rsid w:val="00E23C9B"/>
    <w:rsid w:val="00E242B5"/>
    <w:rsid w:val="00E25298"/>
    <w:rsid w:val="00E252A7"/>
    <w:rsid w:val="00E25663"/>
    <w:rsid w:val="00E25C78"/>
    <w:rsid w:val="00E26B25"/>
    <w:rsid w:val="00E26EB4"/>
    <w:rsid w:val="00E309DD"/>
    <w:rsid w:val="00E30B14"/>
    <w:rsid w:val="00E313AE"/>
    <w:rsid w:val="00E31453"/>
    <w:rsid w:val="00E31946"/>
    <w:rsid w:val="00E33C23"/>
    <w:rsid w:val="00E33CA3"/>
    <w:rsid w:val="00E33E5F"/>
    <w:rsid w:val="00E356BE"/>
    <w:rsid w:val="00E35C0A"/>
    <w:rsid w:val="00E35FA5"/>
    <w:rsid w:val="00E36142"/>
    <w:rsid w:val="00E3619B"/>
    <w:rsid w:val="00E37DFD"/>
    <w:rsid w:val="00E40354"/>
    <w:rsid w:val="00E4065A"/>
    <w:rsid w:val="00E40AA5"/>
    <w:rsid w:val="00E40EDA"/>
    <w:rsid w:val="00E435D8"/>
    <w:rsid w:val="00E457B7"/>
    <w:rsid w:val="00E46240"/>
    <w:rsid w:val="00E46859"/>
    <w:rsid w:val="00E46900"/>
    <w:rsid w:val="00E51395"/>
    <w:rsid w:val="00E51BEA"/>
    <w:rsid w:val="00E54EC0"/>
    <w:rsid w:val="00E55D26"/>
    <w:rsid w:val="00E5601B"/>
    <w:rsid w:val="00E56D88"/>
    <w:rsid w:val="00E61293"/>
    <w:rsid w:val="00E615D1"/>
    <w:rsid w:val="00E637C7"/>
    <w:rsid w:val="00E64809"/>
    <w:rsid w:val="00E663CF"/>
    <w:rsid w:val="00E6658B"/>
    <w:rsid w:val="00E672C4"/>
    <w:rsid w:val="00E70F51"/>
    <w:rsid w:val="00E7324D"/>
    <w:rsid w:val="00E756B0"/>
    <w:rsid w:val="00E80A53"/>
    <w:rsid w:val="00E82FE1"/>
    <w:rsid w:val="00E85775"/>
    <w:rsid w:val="00E8599A"/>
    <w:rsid w:val="00E87EB1"/>
    <w:rsid w:val="00E90E6B"/>
    <w:rsid w:val="00E920FB"/>
    <w:rsid w:val="00E924CD"/>
    <w:rsid w:val="00E93DFB"/>
    <w:rsid w:val="00E94521"/>
    <w:rsid w:val="00E94CD1"/>
    <w:rsid w:val="00E979F1"/>
    <w:rsid w:val="00EA0C74"/>
    <w:rsid w:val="00EA1486"/>
    <w:rsid w:val="00EA20B4"/>
    <w:rsid w:val="00EA2E05"/>
    <w:rsid w:val="00EA435D"/>
    <w:rsid w:val="00EA62A8"/>
    <w:rsid w:val="00EA6B51"/>
    <w:rsid w:val="00EB126D"/>
    <w:rsid w:val="00EB1F2F"/>
    <w:rsid w:val="00EB2DDE"/>
    <w:rsid w:val="00EB3DDA"/>
    <w:rsid w:val="00EB4985"/>
    <w:rsid w:val="00EB5BFD"/>
    <w:rsid w:val="00EB66FE"/>
    <w:rsid w:val="00EB6C33"/>
    <w:rsid w:val="00EB6DAF"/>
    <w:rsid w:val="00EB725A"/>
    <w:rsid w:val="00EB7CA9"/>
    <w:rsid w:val="00EC1037"/>
    <w:rsid w:val="00EC2EBB"/>
    <w:rsid w:val="00EC6B6F"/>
    <w:rsid w:val="00EC74B7"/>
    <w:rsid w:val="00EC755B"/>
    <w:rsid w:val="00EC7568"/>
    <w:rsid w:val="00EC7CD9"/>
    <w:rsid w:val="00ED0040"/>
    <w:rsid w:val="00ED12F5"/>
    <w:rsid w:val="00ED134E"/>
    <w:rsid w:val="00ED1AFA"/>
    <w:rsid w:val="00ED1DB8"/>
    <w:rsid w:val="00ED2497"/>
    <w:rsid w:val="00ED3078"/>
    <w:rsid w:val="00ED5B73"/>
    <w:rsid w:val="00ED6EBD"/>
    <w:rsid w:val="00ED7BF2"/>
    <w:rsid w:val="00EE153F"/>
    <w:rsid w:val="00EE212A"/>
    <w:rsid w:val="00EE5582"/>
    <w:rsid w:val="00EE6105"/>
    <w:rsid w:val="00EE696B"/>
    <w:rsid w:val="00EE7269"/>
    <w:rsid w:val="00EF06B4"/>
    <w:rsid w:val="00EF0865"/>
    <w:rsid w:val="00EF2F3A"/>
    <w:rsid w:val="00EF39CF"/>
    <w:rsid w:val="00EF517C"/>
    <w:rsid w:val="00EF577D"/>
    <w:rsid w:val="00EF5DD6"/>
    <w:rsid w:val="00F0056C"/>
    <w:rsid w:val="00F01C67"/>
    <w:rsid w:val="00F02CE5"/>
    <w:rsid w:val="00F03A48"/>
    <w:rsid w:val="00F03B3D"/>
    <w:rsid w:val="00F04490"/>
    <w:rsid w:val="00F0681C"/>
    <w:rsid w:val="00F0698C"/>
    <w:rsid w:val="00F06C1B"/>
    <w:rsid w:val="00F06FBF"/>
    <w:rsid w:val="00F079AC"/>
    <w:rsid w:val="00F07A48"/>
    <w:rsid w:val="00F1092E"/>
    <w:rsid w:val="00F118DB"/>
    <w:rsid w:val="00F11BE9"/>
    <w:rsid w:val="00F143B9"/>
    <w:rsid w:val="00F156C0"/>
    <w:rsid w:val="00F1709B"/>
    <w:rsid w:val="00F17CD1"/>
    <w:rsid w:val="00F20679"/>
    <w:rsid w:val="00F232CF"/>
    <w:rsid w:val="00F23A66"/>
    <w:rsid w:val="00F25516"/>
    <w:rsid w:val="00F25E22"/>
    <w:rsid w:val="00F2765E"/>
    <w:rsid w:val="00F30E5F"/>
    <w:rsid w:val="00F32897"/>
    <w:rsid w:val="00F336F9"/>
    <w:rsid w:val="00F34147"/>
    <w:rsid w:val="00F3481A"/>
    <w:rsid w:val="00F34831"/>
    <w:rsid w:val="00F40199"/>
    <w:rsid w:val="00F403F5"/>
    <w:rsid w:val="00F424E1"/>
    <w:rsid w:val="00F428D7"/>
    <w:rsid w:val="00F4306B"/>
    <w:rsid w:val="00F44912"/>
    <w:rsid w:val="00F44F27"/>
    <w:rsid w:val="00F46273"/>
    <w:rsid w:val="00F46E5B"/>
    <w:rsid w:val="00F52832"/>
    <w:rsid w:val="00F53F24"/>
    <w:rsid w:val="00F5671A"/>
    <w:rsid w:val="00F56DF6"/>
    <w:rsid w:val="00F56E45"/>
    <w:rsid w:val="00F57C20"/>
    <w:rsid w:val="00F6051B"/>
    <w:rsid w:val="00F6282A"/>
    <w:rsid w:val="00F62A60"/>
    <w:rsid w:val="00F62DC5"/>
    <w:rsid w:val="00F63E66"/>
    <w:rsid w:val="00F64203"/>
    <w:rsid w:val="00F650BA"/>
    <w:rsid w:val="00F65B63"/>
    <w:rsid w:val="00F66578"/>
    <w:rsid w:val="00F667A9"/>
    <w:rsid w:val="00F66B99"/>
    <w:rsid w:val="00F66B9E"/>
    <w:rsid w:val="00F670A4"/>
    <w:rsid w:val="00F70057"/>
    <w:rsid w:val="00F7203D"/>
    <w:rsid w:val="00F7505A"/>
    <w:rsid w:val="00F75821"/>
    <w:rsid w:val="00F766CB"/>
    <w:rsid w:val="00F76E1B"/>
    <w:rsid w:val="00F77845"/>
    <w:rsid w:val="00F8066C"/>
    <w:rsid w:val="00F8111F"/>
    <w:rsid w:val="00F820FC"/>
    <w:rsid w:val="00F84755"/>
    <w:rsid w:val="00F85E0D"/>
    <w:rsid w:val="00F86484"/>
    <w:rsid w:val="00F866C8"/>
    <w:rsid w:val="00F931C3"/>
    <w:rsid w:val="00F95011"/>
    <w:rsid w:val="00F957C5"/>
    <w:rsid w:val="00F96515"/>
    <w:rsid w:val="00F97FDB"/>
    <w:rsid w:val="00FA041E"/>
    <w:rsid w:val="00FA125D"/>
    <w:rsid w:val="00FA1A80"/>
    <w:rsid w:val="00FA2431"/>
    <w:rsid w:val="00FA2F5A"/>
    <w:rsid w:val="00FA4723"/>
    <w:rsid w:val="00FA6741"/>
    <w:rsid w:val="00FA7423"/>
    <w:rsid w:val="00FA7D01"/>
    <w:rsid w:val="00FA7E99"/>
    <w:rsid w:val="00FB0F24"/>
    <w:rsid w:val="00FB183B"/>
    <w:rsid w:val="00FB238E"/>
    <w:rsid w:val="00FB7325"/>
    <w:rsid w:val="00FB742C"/>
    <w:rsid w:val="00FC03D2"/>
    <w:rsid w:val="00FC1205"/>
    <w:rsid w:val="00FC1C62"/>
    <w:rsid w:val="00FC28F9"/>
    <w:rsid w:val="00FC3E9C"/>
    <w:rsid w:val="00FC4FA9"/>
    <w:rsid w:val="00FD3292"/>
    <w:rsid w:val="00FD3860"/>
    <w:rsid w:val="00FD424E"/>
    <w:rsid w:val="00FD47CA"/>
    <w:rsid w:val="00FD66AB"/>
    <w:rsid w:val="00FD685C"/>
    <w:rsid w:val="00FD6C74"/>
    <w:rsid w:val="00FE145B"/>
    <w:rsid w:val="00FE1EEE"/>
    <w:rsid w:val="00FE20EC"/>
    <w:rsid w:val="00FE2DDF"/>
    <w:rsid w:val="00FE3B22"/>
    <w:rsid w:val="00FE661D"/>
    <w:rsid w:val="00FE676E"/>
    <w:rsid w:val="00FE7D45"/>
    <w:rsid w:val="00FE7E54"/>
    <w:rsid w:val="00FF0B3B"/>
    <w:rsid w:val="00FF1D39"/>
    <w:rsid w:val="00FF23F1"/>
    <w:rsid w:val="00FF3D09"/>
    <w:rsid w:val="00FF49A1"/>
    <w:rsid w:val="00FF6683"/>
    <w:rsid w:val="00FF73D9"/>
    <w:rsid w:val="00FF75D3"/>
    <w:rsid w:val="00FF7A75"/>
    <w:rsid w:val="43933664"/>
    <w:rsid w:val="4ED436E5"/>
    <w:rsid w:val="7CBCCB95"/>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745F25E6"/>
  <w15:docId w15:val="{444B67A4-10F5-43C7-A5E3-72A9A73495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3FF9"/>
    <w:pPr>
      <w:spacing w:after="120"/>
      <w:ind w:left="432" w:right="144"/>
    </w:pPr>
    <w:rPr>
      <w:rFonts w:ascii="Cambria" w:hAnsi="Cambria"/>
      <w:szCs w:val="23"/>
    </w:rPr>
  </w:style>
  <w:style w:type="paragraph" w:styleId="Heading1">
    <w:name w:val="heading 1"/>
    <w:basedOn w:val="Normal"/>
    <w:next w:val="Normal"/>
    <w:link w:val="Heading1Char"/>
    <w:uiPriority w:val="9"/>
    <w:qFormat/>
    <w:rsid w:val="00FD66AB"/>
    <w:pPr>
      <w:pageBreakBefore/>
      <w:spacing w:line="240" w:lineRule="auto"/>
      <w:ind w:left="0"/>
      <w:outlineLvl w:val="0"/>
    </w:pPr>
    <w:rPr>
      <w:rFonts w:ascii="Calibri" w:hAnsi="Calibri"/>
      <w:b/>
      <w:color w:val="288AC6"/>
      <w:sz w:val="48"/>
      <w:szCs w:val="48"/>
    </w:rPr>
  </w:style>
  <w:style w:type="paragraph" w:styleId="Heading2">
    <w:name w:val="heading 2"/>
    <w:basedOn w:val="Normal"/>
    <w:next w:val="Normal"/>
    <w:link w:val="Heading2Char"/>
    <w:unhideWhenUsed/>
    <w:qFormat/>
    <w:rsid w:val="00FD66AB"/>
    <w:pPr>
      <w:keepNext/>
      <w:pageBreakBefore/>
      <w:pBdr>
        <w:bottom w:val="single" w:sz="4" w:space="1" w:color="288AC6"/>
      </w:pBdr>
      <w:spacing w:before="480" w:after="240" w:line="240" w:lineRule="auto"/>
      <w:ind w:left="0"/>
      <w:outlineLvl w:val="1"/>
    </w:pPr>
    <w:rPr>
      <w:rFonts w:ascii="Calibri" w:eastAsia="MS Mincho" w:hAnsi="Calibri" w:cs="Arial"/>
      <w:b/>
      <w:bCs/>
      <w:color w:val="288AC6"/>
      <w:sz w:val="40"/>
      <w:szCs w:val="40"/>
    </w:rPr>
  </w:style>
  <w:style w:type="paragraph" w:styleId="Heading3">
    <w:name w:val="heading 3"/>
    <w:basedOn w:val="Normal"/>
    <w:next w:val="Normal"/>
    <w:link w:val="Heading3Char"/>
    <w:uiPriority w:val="9"/>
    <w:unhideWhenUsed/>
    <w:qFormat/>
    <w:rsid w:val="006C1C06"/>
    <w:pPr>
      <w:keepNext/>
      <w:ind w:left="0"/>
      <w:outlineLvl w:val="2"/>
    </w:pPr>
    <w:rPr>
      <w:rFonts w:ascii="Calibri" w:hAnsi="Calibri"/>
      <w:b/>
      <w:sz w:val="36"/>
      <w:szCs w:val="36"/>
    </w:rPr>
  </w:style>
  <w:style w:type="paragraph" w:styleId="Heading4">
    <w:name w:val="heading 4"/>
    <w:basedOn w:val="Normal"/>
    <w:next w:val="Normal"/>
    <w:link w:val="Heading4Char"/>
    <w:uiPriority w:val="9"/>
    <w:unhideWhenUsed/>
    <w:qFormat/>
    <w:rsid w:val="006C1C06"/>
    <w:pPr>
      <w:keepNext/>
      <w:spacing w:after="60"/>
      <w:ind w:left="288"/>
      <w:outlineLvl w:val="3"/>
    </w:pPr>
    <w:rPr>
      <w:rFonts w:ascii="Calibri" w:hAnsi="Calibri"/>
      <w:b/>
      <w:sz w:val="32"/>
      <w:szCs w:val="32"/>
    </w:rPr>
  </w:style>
  <w:style w:type="paragraph" w:styleId="Heading5">
    <w:name w:val="heading 5"/>
    <w:basedOn w:val="Normal"/>
    <w:next w:val="Normal"/>
    <w:link w:val="Heading5Char"/>
    <w:unhideWhenUsed/>
    <w:qFormat/>
    <w:rsid w:val="006C1C06"/>
    <w:pPr>
      <w:keepNext/>
      <w:spacing w:after="0"/>
      <w:outlineLvl w:val="4"/>
    </w:pPr>
    <w:rPr>
      <w:rFonts w:ascii="Calibri" w:hAnsi="Calibri"/>
      <w:b/>
      <w:sz w:val="26"/>
      <w:szCs w:val="28"/>
    </w:rPr>
  </w:style>
  <w:style w:type="paragraph" w:styleId="Heading6">
    <w:name w:val="heading 6"/>
    <w:basedOn w:val="Normal"/>
    <w:next w:val="Normal"/>
    <w:link w:val="Heading6Char"/>
    <w:uiPriority w:val="9"/>
    <w:unhideWhenUsed/>
    <w:qFormat/>
    <w:rsid w:val="006C1C06"/>
    <w:pPr>
      <w:keepNext/>
      <w:numPr>
        <w:numId w:val="20"/>
      </w:numPr>
      <w:spacing w:after="0" w:line="240" w:lineRule="auto"/>
      <w:outlineLvl w:val="5"/>
    </w:pPr>
    <w:rPr>
      <w:rFonts w:ascii="Calibri" w:hAnsi="Calibri"/>
      <w:b/>
      <w:i/>
      <w:sz w:val="25"/>
      <w:szCs w:val="25"/>
    </w:rPr>
  </w:style>
  <w:style w:type="paragraph" w:styleId="Heading7">
    <w:name w:val="heading 7"/>
    <w:basedOn w:val="Normal"/>
    <w:next w:val="Normal"/>
    <w:link w:val="Heading7Char"/>
    <w:uiPriority w:val="9"/>
    <w:unhideWhenUsed/>
    <w:rsid w:val="00D6120F"/>
    <w:pPr>
      <w:keepNext/>
      <w:keepLines/>
      <w:numPr>
        <w:ilvl w:val="1"/>
        <w:numId w:val="20"/>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00294A"/>
    <w:pPr>
      <w:keepNext/>
      <w:keepLines/>
      <w:numPr>
        <w:ilvl w:val="2"/>
        <w:numId w:val="20"/>
      </w:numPr>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istenabsatz1"/>
    <w:basedOn w:val="Normal"/>
    <w:link w:val="ListParagraphChar"/>
    <w:uiPriority w:val="34"/>
    <w:qFormat/>
    <w:rsid w:val="00860CDD"/>
    <w:pPr>
      <w:ind w:left="720"/>
      <w:contextualSpacing/>
    </w:pPr>
  </w:style>
  <w:style w:type="paragraph" w:customStyle="1" w:styleId="StyleCourseTitleBody36ptRight-05">
    <w:name w:val="Style Course Title + +Body 36 pt Right:  -0.5&quot;"/>
    <w:basedOn w:val="CourseTitle"/>
    <w:qFormat/>
    <w:rsid w:val="00FD66AB"/>
    <w:pPr>
      <w:ind w:right="-720"/>
    </w:pPr>
    <w:rPr>
      <w:rFonts w:asciiTheme="minorHAnsi" w:hAnsiTheme="minorHAnsi" w:cs="Times New Roman"/>
      <w:bCs/>
      <w:color w:val="288AC6"/>
      <w:sz w:val="72"/>
      <w:szCs w:val="20"/>
    </w:rPr>
  </w:style>
  <w:style w:type="character" w:customStyle="1" w:styleId="Heading1Char">
    <w:name w:val="Heading 1 Char"/>
    <w:basedOn w:val="DefaultParagraphFont"/>
    <w:link w:val="Heading1"/>
    <w:uiPriority w:val="9"/>
    <w:rsid w:val="00FD66AB"/>
    <w:rPr>
      <w:rFonts w:ascii="Calibri" w:hAnsi="Calibri"/>
      <w:b/>
      <w:color w:val="288AC6"/>
      <w:sz w:val="48"/>
      <w:szCs w:val="48"/>
    </w:rPr>
  </w:style>
  <w:style w:type="character" w:customStyle="1" w:styleId="Heading2Char">
    <w:name w:val="Heading 2 Char"/>
    <w:basedOn w:val="DefaultParagraphFont"/>
    <w:link w:val="Heading2"/>
    <w:rsid w:val="00FD66AB"/>
    <w:rPr>
      <w:rFonts w:ascii="Calibri" w:eastAsia="MS Mincho" w:hAnsi="Calibri" w:cs="Arial"/>
      <w:b/>
      <w:bCs/>
      <w:color w:val="288AC6"/>
      <w:sz w:val="40"/>
      <w:szCs w:val="40"/>
    </w:rPr>
  </w:style>
  <w:style w:type="character" w:customStyle="1" w:styleId="Heading3Char">
    <w:name w:val="Heading 3 Char"/>
    <w:basedOn w:val="DefaultParagraphFont"/>
    <w:link w:val="Heading3"/>
    <w:uiPriority w:val="9"/>
    <w:rsid w:val="006C1C06"/>
    <w:rPr>
      <w:rFonts w:ascii="Calibri" w:hAnsi="Calibri"/>
      <w:b/>
      <w:sz w:val="36"/>
      <w:szCs w:val="36"/>
    </w:rPr>
  </w:style>
  <w:style w:type="character" w:customStyle="1" w:styleId="Heading4Char">
    <w:name w:val="Heading 4 Char"/>
    <w:basedOn w:val="DefaultParagraphFont"/>
    <w:link w:val="Heading4"/>
    <w:uiPriority w:val="9"/>
    <w:rsid w:val="006C1C06"/>
    <w:rPr>
      <w:rFonts w:ascii="Calibri" w:hAnsi="Calibri"/>
      <w:b/>
      <w:sz w:val="32"/>
      <w:szCs w:val="32"/>
    </w:rPr>
  </w:style>
  <w:style w:type="character" w:customStyle="1" w:styleId="Heading5Char">
    <w:name w:val="Heading 5 Char"/>
    <w:basedOn w:val="DefaultParagraphFont"/>
    <w:link w:val="Heading5"/>
    <w:rsid w:val="006C1C06"/>
    <w:rPr>
      <w:rFonts w:ascii="Calibri" w:hAnsi="Calibri"/>
      <w:b/>
      <w:sz w:val="26"/>
      <w:szCs w:val="28"/>
    </w:rPr>
  </w:style>
  <w:style w:type="character" w:customStyle="1" w:styleId="Heading6Char">
    <w:name w:val="Heading 6 Char"/>
    <w:basedOn w:val="DefaultParagraphFont"/>
    <w:link w:val="Heading6"/>
    <w:uiPriority w:val="9"/>
    <w:rsid w:val="006C1C06"/>
    <w:rPr>
      <w:rFonts w:ascii="Calibri" w:hAnsi="Calibri"/>
      <w:b/>
      <w:i/>
      <w:sz w:val="25"/>
      <w:szCs w:val="25"/>
    </w:rPr>
  </w:style>
  <w:style w:type="table" w:styleId="MediumList2-Accent1">
    <w:name w:val="Medium List 2 Accent 1"/>
    <w:basedOn w:val="TableNormal"/>
    <w:uiPriority w:val="66"/>
    <w:rsid w:val="00884EA3"/>
    <w:pPr>
      <w:spacing w:after="0" w:line="240" w:lineRule="auto"/>
    </w:pPr>
    <w:rPr>
      <w:rFonts w:asciiTheme="majorHAnsi" w:eastAsiaTheme="majorEastAsia" w:hAnsiTheme="majorHAnsi" w:cstheme="majorBidi"/>
      <w:color w:val="000000" w:themeColor="text1"/>
      <w:lang w:bidi="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TableGrid">
    <w:name w:val="Table Grid"/>
    <w:basedOn w:val="TableNormal"/>
    <w:uiPriority w:val="39"/>
    <w:rsid w:val="00884EA3"/>
    <w:pPr>
      <w:spacing w:after="0" w:line="240" w:lineRule="auto"/>
    </w:pPr>
    <w:tblPr>
      <w:tblBorders>
        <w:top w:val="single" w:sz="4" w:space="0" w:color="DDD9C3" w:themeColor="background2" w:themeShade="E6"/>
        <w:left w:val="single" w:sz="4" w:space="0" w:color="DDD9C3" w:themeColor="background2" w:themeShade="E6"/>
        <w:bottom w:val="single" w:sz="4" w:space="0" w:color="DDD9C3" w:themeColor="background2" w:themeShade="E6"/>
        <w:right w:val="single" w:sz="4" w:space="0" w:color="DDD9C3" w:themeColor="background2" w:themeShade="E6"/>
        <w:insideH w:val="single" w:sz="4" w:space="0" w:color="DDD9C3" w:themeColor="background2" w:themeShade="E6"/>
        <w:insideV w:val="single" w:sz="4" w:space="0" w:color="DDD9C3" w:themeColor="background2" w:themeShade="E6"/>
      </w:tblBorders>
    </w:tblPr>
  </w:style>
  <w:style w:type="table" w:customStyle="1" w:styleId="MediumList11">
    <w:name w:val="Medium List 11"/>
    <w:basedOn w:val="TableNormal"/>
    <w:uiPriority w:val="65"/>
    <w:rsid w:val="00884EA3"/>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2">
    <w:name w:val="Medium List 1 Accent 2"/>
    <w:basedOn w:val="TableNormal"/>
    <w:uiPriority w:val="65"/>
    <w:rsid w:val="00884EA3"/>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customStyle="1" w:styleId="LightShading1">
    <w:name w:val="Light Shading1"/>
    <w:basedOn w:val="TableNormal"/>
    <w:uiPriority w:val="60"/>
    <w:rsid w:val="00884EA3"/>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1">
    <w:name w:val="Light List1"/>
    <w:basedOn w:val="TableNormal"/>
    <w:uiPriority w:val="61"/>
    <w:rsid w:val="00884EA3"/>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esson">
    <w:name w:val="Lesson"/>
    <w:basedOn w:val="TableProfessional"/>
    <w:uiPriority w:val="99"/>
    <w:qFormat/>
    <w:rsid w:val="001A146C"/>
    <w:pPr>
      <w:spacing w:after="0" w:line="240" w:lineRule="auto"/>
      <w:ind w:left="0"/>
    </w:pPr>
    <w:rPr>
      <w:rFonts w:ascii="Calibri" w:hAnsi="Calibri"/>
      <w:sz w:val="21"/>
      <w:szCs w:val="20"/>
      <w:lang w:val="en-AU" w:eastAsia="en-AU" w:bidi="gu-IN"/>
    </w:rPr>
    <w:tblPr>
      <w:tblStyleRowBandSize w:val="1"/>
      <w:tblStyleColBandSize w:val="1"/>
      <w:tblInd w:w="432" w:type="dxa"/>
      <w:tblBorders>
        <w:top w:val="single" w:sz="4" w:space="0" w:color="DBE5F1" w:themeColor="accent1" w:themeTint="33"/>
        <w:left w:val="single" w:sz="4" w:space="0" w:color="DBE5F1" w:themeColor="accent1" w:themeTint="33"/>
        <w:bottom w:val="single" w:sz="4" w:space="0" w:color="DBE5F1" w:themeColor="accent1" w:themeTint="33"/>
        <w:right w:val="single" w:sz="4" w:space="0" w:color="DBE5F1" w:themeColor="accent1" w:themeTint="33"/>
        <w:insideH w:val="single" w:sz="4" w:space="0" w:color="DBE5F1" w:themeColor="accent1" w:themeTint="33"/>
        <w:insideV w:val="single" w:sz="4" w:space="0" w:color="DBE5F1" w:themeColor="accent1" w:themeTint="33"/>
      </w:tblBorders>
    </w:tblPr>
    <w:tcPr>
      <w:shd w:val="clear" w:color="auto" w:fill="auto"/>
    </w:tcPr>
    <w:tblStylePr w:type="firstRow">
      <w:rPr>
        <w:rFonts w:ascii="Calibri" w:hAnsi="Calibri"/>
        <w:b/>
        <w:bCs/>
        <w:i w:val="0"/>
        <w:color w:val="auto"/>
        <w:sz w:val="21"/>
      </w:rPr>
      <w:tblPr/>
      <w:trPr>
        <w:tblHeader/>
      </w:trPr>
      <w:tcPr>
        <w:tc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l2br w:val="none" w:sz="0" w:space="0" w:color="auto"/>
          <w:tr2bl w:val="none" w:sz="0" w:space="0" w:color="auto"/>
        </w:tcBorders>
        <w:shd w:val="clear" w:color="auto" w:fill="DBE5F1" w:themeFill="accent1" w:themeFillTint="33"/>
      </w:tcPr>
    </w:tblStylePr>
  </w:style>
  <w:style w:type="paragraph" w:styleId="BalloonText">
    <w:name w:val="Balloon Text"/>
    <w:basedOn w:val="Normal"/>
    <w:link w:val="BalloonTextChar"/>
    <w:uiPriority w:val="99"/>
    <w:semiHidden/>
    <w:unhideWhenUsed/>
    <w:rsid w:val="005B410D"/>
    <w:pPr>
      <w:spacing w:after="0" w:line="240" w:lineRule="auto"/>
    </w:pPr>
    <w:rPr>
      <w:rFonts w:ascii="Tahoma" w:hAnsi="Tahoma" w:cs="Tahoma"/>
      <w:sz w:val="16"/>
      <w:szCs w:val="16"/>
    </w:rPr>
  </w:style>
  <w:style w:type="table" w:styleId="TableProfessional">
    <w:name w:val="Table Professional"/>
    <w:basedOn w:val="TableNormal"/>
    <w:uiPriority w:val="99"/>
    <w:semiHidden/>
    <w:unhideWhenUsed/>
    <w:rsid w:val="00884EA3"/>
    <w:pPr>
      <w:ind w:left="432"/>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BalloonTextChar">
    <w:name w:val="Balloon Text Char"/>
    <w:basedOn w:val="DefaultParagraphFont"/>
    <w:link w:val="BalloonText"/>
    <w:uiPriority w:val="99"/>
    <w:semiHidden/>
    <w:rsid w:val="005B410D"/>
    <w:rPr>
      <w:rFonts w:ascii="Tahoma" w:hAnsi="Tahoma" w:cs="Tahoma"/>
      <w:sz w:val="16"/>
      <w:szCs w:val="16"/>
    </w:rPr>
  </w:style>
  <w:style w:type="paragraph" w:customStyle="1" w:styleId="CourseTitle">
    <w:name w:val="Course Title"/>
    <w:semiHidden/>
    <w:rsid w:val="005B410D"/>
    <w:pPr>
      <w:spacing w:after="0" w:line="240" w:lineRule="auto"/>
    </w:pPr>
    <w:rPr>
      <w:rFonts w:ascii="Verdana" w:eastAsia="Times New Roman" w:hAnsi="Verdana" w:cs="Verdana"/>
      <w:b/>
      <w:color w:val="5F5F5F"/>
      <w:sz w:val="48"/>
      <w:szCs w:val="48"/>
    </w:rPr>
  </w:style>
  <w:style w:type="paragraph" w:customStyle="1" w:styleId="ModuleTitle">
    <w:name w:val="Module Title"/>
    <w:semiHidden/>
    <w:rsid w:val="00FD66AB"/>
    <w:pPr>
      <w:spacing w:after="0" w:line="240" w:lineRule="auto"/>
    </w:pPr>
    <w:rPr>
      <w:rFonts w:ascii="Verdana" w:eastAsia="Times New Roman" w:hAnsi="Verdana" w:cs="Verdana"/>
      <w:b/>
      <w:color w:val="288AC6"/>
      <w:sz w:val="36"/>
      <w:szCs w:val="36"/>
    </w:rPr>
  </w:style>
  <w:style w:type="paragraph" w:styleId="Footer">
    <w:name w:val="footer"/>
    <w:basedOn w:val="Normal"/>
    <w:next w:val="Normal"/>
    <w:link w:val="FooterChar"/>
    <w:uiPriority w:val="99"/>
    <w:rsid w:val="00744CB2"/>
    <w:pPr>
      <w:tabs>
        <w:tab w:val="center" w:pos="4680"/>
        <w:tab w:val="right" w:pos="9360"/>
      </w:tabs>
      <w:spacing w:after="0" w:line="240" w:lineRule="auto"/>
      <w:ind w:left="0"/>
    </w:pPr>
    <w:rPr>
      <w:rFonts w:asciiTheme="minorHAnsi" w:eastAsia="Times New Roman" w:hAnsiTheme="minorHAnsi" w:cs="Times New Roman"/>
      <w:bCs/>
      <w:sz w:val="16"/>
      <w:szCs w:val="24"/>
    </w:rPr>
  </w:style>
  <w:style w:type="character" w:customStyle="1" w:styleId="FooterChar">
    <w:name w:val="Footer Char"/>
    <w:basedOn w:val="DefaultParagraphFont"/>
    <w:link w:val="Footer"/>
    <w:uiPriority w:val="99"/>
    <w:rsid w:val="00744CB2"/>
    <w:rPr>
      <w:rFonts w:eastAsia="Times New Roman" w:cs="Times New Roman"/>
      <w:bCs/>
      <w:sz w:val="16"/>
      <w:szCs w:val="24"/>
    </w:rPr>
  </w:style>
  <w:style w:type="character" w:styleId="Hyperlink">
    <w:name w:val="Hyperlink"/>
    <w:basedOn w:val="DefaultParagraphFont"/>
    <w:uiPriority w:val="99"/>
    <w:unhideWhenUsed/>
    <w:rsid w:val="00264F04"/>
    <w:rPr>
      <w:color w:val="0000FF" w:themeColor="hyperlink"/>
      <w:u w:val="single"/>
    </w:rPr>
  </w:style>
  <w:style w:type="paragraph" w:styleId="Header">
    <w:name w:val="header"/>
    <w:basedOn w:val="Normal"/>
    <w:link w:val="HeaderChar"/>
    <w:uiPriority w:val="99"/>
    <w:unhideWhenUsed/>
    <w:rsid w:val="00280D5E"/>
    <w:pPr>
      <w:tabs>
        <w:tab w:val="center" w:pos="4680"/>
        <w:tab w:val="right" w:pos="9360"/>
      </w:tabs>
      <w:spacing w:after="0" w:line="240" w:lineRule="auto"/>
    </w:pPr>
    <w:rPr>
      <w:rFonts w:asciiTheme="minorHAnsi" w:hAnsiTheme="minorHAnsi"/>
      <w:sz w:val="18"/>
    </w:rPr>
  </w:style>
  <w:style w:type="character" w:customStyle="1" w:styleId="HeaderChar">
    <w:name w:val="Header Char"/>
    <w:basedOn w:val="DefaultParagraphFont"/>
    <w:link w:val="Header"/>
    <w:uiPriority w:val="99"/>
    <w:rsid w:val="00280D5E"/>
    <w:rPr>
      <w:sz w:val="18"/>
    </w:rPr>
  </w:style>
  <w:style w:type="paragraph" w:styleId="TOCHeading">
    <w:name w:val="TOC Heading"/>
    <w:basedOn w:val="NoSpacing"/>
    <w:next w:val="Normal"/>
    <w:uiPriority w:val="39"/>
    <w:unhideWhenUsed/>
    <w:rsid w:val="002B7C9A"/>
    <w:pPr>
      <w:spacing w:after="240"/>
      <w:ind w:left="0"/>
    </w:pPr>
    <w:rPr>
      <w:rFonts w:asciiTheme="minorHAnsi" w:hAnsiTheme="minorHAnsi"/>
      <w:b/>
      <w:sz w:val="28"/>
      <w:szCs w:val="28"/>
    </w:rPr>
  </w:style>
  <w:style w:type="paragraph" w:styleId="TOC1">
    <w:name w:val="toc 1"/>
    <w:basedOn w:val="Normal"/>
    <w:next w:val="Normal"/>
    <w:autoRedefine/>
    <w:uiPriority w:val="39"/>
    <w:unhideWhenUsed/>
    <w:rsid w:val="00C02B81"/>
    <w:pPr>
      <w:spacing w:after="100"/>
      <w:ind w:left="0"/>
    </w:pPr>
  </w:style>
  <w:style w:type="paragraph" w:styleId="TOC3">
    <w:name w:val="toc 3"/>
    <w:basedOn w:val="Normal"/>
    <w:next w:val="Normal"/>
    <w:autoRedefine/>
    <w:uiPriority w:val="39"/>
    <w:unhideWhenUsed/>
    <w:rsid w:val="00C02B81"/>
    <w:pPr>
      <w:spacing w:after="100"/>
      <w:ind w:left="420"/>
    </w:pPr>
    <w:rPr>
      <w:sz w:val="20"/>
    </w:rPr>
  </w:style>
  <w:style w:type="paragraph" w:styleId="TOC2">
    <w:name w:val="toc 2"/>
    <w:basedOn w:val="Normal"/>
    <w:next w:val="Normal"/>
    <w:autoRedefine/>
    <w:uiPriority w:val="39"/>
    <w:unhideWhenUsed/>
    <w:rsid w:val="00C02B81"/>
    <w:pPr>
      <w:spacing w:after="100"/>
      <w:ind w:left="210"/>
    </w:pPr>
    <w:rPr>
      <w:sz w:val="20"/>
    </w:rPr>
  </w:style>
  <w:style w:type="paragraph" w:styleId="NoSpacing">
    <w:name w:val="No Spacing"/>
    <w:uiPriority w:val="1"/>
    <w:rsid w:val="00CA1F7B"/>
    <w:pPr>
      <w:spacing w:after="0" w:line="240" w:lineRule="auto"/>
      <w:ind w:left="432"/>
    </w:pPr>
    <w:rPr>
      <w:rFonts w:ascii="Segoe UI" w:hAnsi="Segoe UI"/>
      <w:sz w:val="21"/>
    </w:rPr>
  </w:style>
  <w:style w:type="paragraph" w:styleId="TOC4">
    <w:name w:val="toc 4"/>
    <w:basedOn w:val="Normal"/>
    <w:next w:val="Normal"/>
    <w:autoRedefine/>
    <w:uiPriority w:val="39"/>
    <w:semiHidden/>
    <w:unhideWhenUsed/>
    <w:rsid w:val="00C02B81"/>
    <w:pPr>
      <w:spacing w:after="100"/>
      <w:ind w:left="630"/>
    </w:pPr>
    <w:rPr>
      <w:sz w:val="20"/>
    </w:rPr>
  </w:style>
  <w:style w:type="character" w:styleId="PlaceholderText">
    <w:name w:val="Placeholder Text"/>
    <w:basedOn w:val="DefaultParagraphFont"/>
    <w:uiPriority w:val="99"/>
    <w:semiHidden/>
    <w:rsid w:val="00280D5E"/>
    <w:rPr>
      <w:color w:val="808080"/>
    </w:rPr>
  </w:style>
  <w:style w:type="paragraph" w:customStyle="1" w:styleId="Notes">
    <w:name w:val="Notes"/>
    <w:basedOn w:val="Normal"/>
    <w:link w:val="NotesChar"/>
    <w:qFormat/>
    <w:rsid w:val="00F17CD1"/>
    <w:pPr>
      <w:spacing w:before="240" w:after="480"/>
      <w:ind w:left="1166" w:right="1166"/>
      <w:contextualSpacing/>
      <w:jc w:val="both"/>
    </w:pPr>
    <w:rPr>
      <w:sz w:val="20"/>
    </w:rPr>
  </w:style>
  <w:style w:type="character" w:customStyle="1" w:styleId="NotesChar">
    <w:name w:val="Notes Char"/>
    <w:basedOn w:val="DefaultParagraphFont"/>
    <w:link w:val="Notes"/>
    <w:rsid w:val="00F17CD1"/>
    <w:rPr>
      <w:rFonts w:ascii="Constantia" w:hAnsi="Constantia"/>
      <w:sz w:val="20"/>
      <w:szCs w:val="23"/>
    </w:rPr>
  </w:style>
  <w:style w:type="character" w:customStyle="1" w:styleId="Heading7Char">
    <w:name w:val="Heading 7 Char"/>
    <w:basedOn w:val="DefaultParagraphFont"/>
    <w:link w:val="Heading7"/>
    <w:uiPriority w:val="9"/>
    <w:semiHidden/>
    <w:rsid w:val="00D6120F"/>
    <w:rPr>
      <w:rFonts w:asciiTheme="majorHAnsi" w:eastAsiaTheme="majorEastAsia" w:hAnsiTheme="majorHAnsi" w:cstheme="majorBidi"/>
      <w:i/>
      <w:iCs/>
      <w:color w:val="404040" w:themeColor="text1" w:themeTint="BF"/>
      <w:sz w:val="21"/>
    </w:rPr>
  </w:style>
  <w:style w:type="paragraph" w:styleId="IntenseQuote">
    <w:name w:val="Intense Quote"/>
    <w:basedOn w:val="Normal"/>
    <w:next w:val="Normal"/>
    <w:link w:val="IntenseQuoteChar"/>
    <w:uiPriority w:val="30"/>
    <w:qFormat/>
    <w:rsid w:val="00732B39"/>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32B39"/>
    <w:rPr>
      <w:rFonts w:ascii="Constantia" w:hAnsi="Constantia"/>
      <w:b/>
      <w:bCs/>
      <w:i/>
      <w:iCs/>
      <w:color w:val="4F81BD" w:themeColor="accent1"/>
      <w:sz w:val="23"/>
      <w:szCs w:val="23"/>
    </w:rPr>
  </w:style>
  <w:style w:type="paragraph" w:styleId="Title">
    <w:name w:val="Title"/>
    <w:basedOn w:val="Normal"/>
    <w:next w:val="Normal"/>
    <w:link w:val="TitleChar"/>
    <w:uiPriority w:val="10"/>
    <w:rsid w:val="00732B3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732B39"/>
    <w:rPr>
      <w:rFonts w:asciiTheme="majorHAnsi" w:eastAsiaTheme="majorEastAsia" w:hAnsiTheme="majorHAnsi" w:cstheme="majorBidi"/>
      <w:color w:val="17365D" w:themeColor="text2" w:themeShade="BF"/>
      <w:spacing w:val="5"/>
      <w:kern w:val="28"/>
      <w:sz w:val="52"/>
      <w:szCs w:val="52"/>
    </w:rPr>
  </w:style>
  <w:style w:type="paragraph" w:customStyle="1" w:styleId="Art">
    <w:name w:val="Art"/>
    <w:basedOn w:val="Normal"/>
    <w:qFormat/>
    <w:rsid w:val="00DF47FC"/>
    <w:pPr>
      <w:keepNext/>
      <w:spacing w:before="240" w:after="60" w:line="240" w:lineRule="auto"/>
      <w:ind w:left="360" w:right="0"/>
    </w:pPr>
  </w:style>
  <w:style w:type="paragraph" w:styleId="Caption">
    <w:name w:val="caption"/>
    <w:basedOn w:val="Normal"/>
    <w:next w:val="Normal"/>
    <w:link w:val="CaptionChar"/>
    <w:uiPriority w:val="35"/>
    <w:unhideWhenUsed/>
    <w:qFormat/>
    <w:rsid w:val="002626DF"/>
    <w:pPr>
      <w:spacing w:after="240" w:line="240" w:lineRule="auto"/>
      <w:ind w:left="360"/>
    </w:pPr>
    <w:rPr>
      <w:rFonts w:asciiTheme="minorHAnsi" w:hAnsiTheme="minorHAnsi"/>
      <w:b/>
      <w:bCs/>
      <w:sz w:val="18"/>
      <w:szCs w:val="18"/>
    </w:rPr>
  </w:style>
  <w:style w:type="paragraph" w:customStyle="1" w:styleId="Code">
    <w:name w:val="Code"/>
    <w:basedOn w:val="Normal"/>
    <w:qFormat/>
    <w:rsid w:val="00A737D4"/>
    <w:pPr>
      <w:shd w:val="clear" w:color="auto" w:fill="F2F2F2" w:themeFill="background1" w:themeFillShade="F2"/>
      <w:spacing w:before="120" w:line="348" w:lineRule="auto"/>
      <w:contextualSpacing/>
    </w:pPr>
    <w:rPr>
      <w:rFonts w:ascii="Consolas" w:hAnsi="Consolas"/>
      <w:sz w:val="20"/>
    </w:rPr>
  </w:style>
  <w:style w:type="table" w:customStyle="1" w:styleId="LightShading-Accent11">
    <w:name w:val="Light Shading - Accent 11"/>
    <w:basedOn w:val="TableNormal"/>
    <w:uiPriority w:val="60"/>
    <w:rsid w:val="00593F49"/>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Slide">
    <w:name w:val="Slide"/>
    <w:next w:val="Normal"/>
    <w:qFormat/>
    <w:rsid w:val="0045497F"/>
    <w:pPr>
      <w:numPr>
        <w:numId w:val="2"/>
      </w:numPr>
      <w:spacing w:after="0" w:line="240" w:lineRule="auto"/>
      <w:jc w:val="right"/>
    </w:pPr>
    <w:rPr>
      <w:color w:val="7F7F7F" w:themeColor="text1" w:themeTint="80"/>
    </w:rPr>
  </w:style>
  <w:style w:type="paragraph" w:customStyle="1" w:styleId="NoteText">
    <w:name w:val="Note Text"/>
    <w:basedOn w:val="Normal"/>
    <w:link w:val="NoteTextChar"/>
    <w:uiPriority w:val="51"/>
    <w:qFormat/>
    <w:rsid w:val="004F6C2F"/>
    <w:pPr>
      <w:spacing w:after="80" w:line="240" w:lineRule="auto"/>
      <w:ind w:left="144" w:right="0"/>
    </w:pPr>
    <w:rPr>
      <w:rFonts w:ascii="Calibri" w:hAnsi="Calibri"/>
    </w:rPr>
  </w:style>
  <w:style w:type="character" w:customStyle="1" w:styleId="NoteTextChar">
    <w:name w:val="Note Text Char"/>
    <w:basedOn w:val="DefaultParagraphFont"/>
    <w:link w:val="NoteText"/>
    <w:uiPriority w:val="51"/>
    <w:rsid w:val="004F6C2F"/>
    <w:rPr>
      <w:rFonts w:ascii="Calibri" w:hAnsi="Calibri"/>
      <w:szCs w:val="23"/>
    </w:rPr>
  </w:style>
  <w:style w:type="numbering" w:customStyle="1" w:styleId="CNumberNormal">
    <w:name w:val="CNumber Normal"/>
    <w:basedOn w:val="NoList"/>
    <w:rsid w:val="004F6C2F"/>
    <w:pPr>
      <w:numPr>
        <w:numId w:val="3"/>
      </w:numPr>
    </w:pPr>
  </w:style>
  <w:style w:type="paragraph" w:customStyle="1" w:styleId="TableText">
    <w:name w:val="Table Text"/>
    <w:basedOn w:val="Normal"/>
    <w:qFormat/>
    <w:rsid w:val="00583F13"/>
    <w:pPr>
      <w:spacing w:after="0"/>
      <w:ind w:left="0"/>
    </w:pPr>
    <w:rPr>
      <w:rFonts w:ascii="Calibri" w:hAnsi="Calibri"/>
      <w:sz w:val="20"/>
      <w:szCs w:val="21"/>
    </w:rPr>
  </w:style>
  <w:style w:type="table" w:styleId="LightList-Accent3">
    <w:name w:val="Light List Accent 3"/>
    <w:basedOn w:val="TableNormal"/>
    <w:uiPriority w:val="61"/>
    <w:rsid w:val="00C57CD5"/>
    <w:pPr>
      <w:spacing w:after="0" w:line="240" w:lineRule="auto"/>
    </w:pPr>
    <w:rPr>
      <w:rFonts w:eastAsiaTheme="minorEastAsia"/>
      <w:lang w:bidi="en-US"/>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character" w:customStyle="1" w:styleId="CaptionChar">
    <w:name w:val="Caption Char"/>
    <w:basedOn w:val="DefaultParagraphFont"/>
    <w:link w:val="Caption"/>
    <w:uiPriority w:val="35"/>
    <w:rsid w:val="002626DF"/>
    <w:rPr>
      <w:b/>
      <w:bCs/>
      <w:sz w:val="18"/>
      <w:szCs w:val="18"/>
    </w:rPr>
  </w:style>
  <w:style w:type="paragraph" w:customStyle="1" w:styleId="NotesCourse">
    <w:name w:val="Notes_Course"/>
    <w:basedOn w:val="Normal"/>
    <w:qFormat/>
    <w:rsid w:val="005F1D26"/>
    <w:pPr>
      <w:spacing w:line="240" w:lineRule="auto"/>
      <w:ind w:left="144"/>
    </w:pPr>
    <w:rPr>
      <w:rFonts w:asciiTheme="minorHAnsi" w:hAnsiTheme="minorHAnsi"/>
      <w:sz w:val="18"/>
    </w:rPr>
  </w:style>
  <w:style w:type="paragraph" w:customStyle="1" w:styleId="IDText">
    <w:name w:val="ID_Text"/>
    <w:basedOn w:val="Normal"/>
    <w:rsid w:val="00C22AEE"/>
    <w:pPr>
      <w:spacing w:after="200"/>
      <w:ind w:left="0" w:right="0"/>
    </w:pPr>
    <w:rPr>
      <w:rFonts w:asciiTheme="minorHAnsi" w:hAnsiTheme="minorHAnsi"/>
      <w:vanish/>
      <w:color w:val="FF0000"/>
      <w:sz w:val="18"/>
      <w:szCs w:val="22"/>
    </w:rPr>
  </w:style>
  <w:style w:type="table" w:customStyle="1" w:styleId="TableGrid1">
    <w:name w:val="Table Grid1"/>
    <w:basedOn w:val="TableNormal"/>
    <w:next w:val="TableGrid"/>
    <w:uiPriority w:val="59"/>
    <w:rsid w:val="00713DA4"/>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CommentReference">
    <w:name w:val="annotation reference"/>
    <w:basedOn w:val="DefaultParagraphFont"/>
    <w:uiPriority w:val="99"/>
    <w:semiHidden/>
    <w:unhideWhenUsed/>
    <w:rsid w:val="00B67B68"/>
    <w:rPr>
      <w:sz w:val="16"/>
      <w:szCs w:val="16"/>
    </w:rPr>
  </w:style>
  <w:style w:type="paragraph" w:styleId="CommentText">
    <w:name w:val="annotation text"/>
    <w:basedOn w:val="Normal"/>
    <w:link w:val="CommentTextChar"/>
    <w:uiPriority w:val="99"/>
    <w:semiHidden/>
    <w:unhideWhenUsed/>
    <w:rsid w:val="00B67B68"/>
    <w:pPr>
      <w:spacing w:line="240" w:lineRule="auto"/>
    </w:pPr>
    <w:rPr>
      <w:sz w:val="20"/>
      <w:szCs w:val="20"/>
    </w:rPr>
  </w:style>
  <w:style w:type="character" w:customStyle="1" w:styleId="CommentTextChar">
    <w:name w:val="Comment Text Char"/>
    <w:basedOn w:val="DefaultParagraphFont"/>
    <w:link w:val="CommentText"/>
    <w:uiPriority w:val="99"/>
    <w:semiHidden/>
    <w:rsid w:val="00B67B68"/>
    <w:rPr>
      <w:rFonts w:ascii="Constantia" w:hAnsi="Constantia"/>
      <w:sz w:val="20"/>
      <w:szCs w:val="20"/>
    </w:rPr>
  </w:style>
  <w:style w:type="paragraph" w:styleId="BodyText">
    <w:name w:val="Body Text"/>
    <w:basedOn w:val="Normal"/>
    <w:link w:val="BodyTextChar"/>
    <w:uiPriority w:val="99"/>
    <w:unhideWhenUsed/>
    <w:rsid w:val="00753970"/>
    <w:rPr>
      <w:rFonts w:eastAsia="Times New Roman" w:cs="Times New Roman"/>
      <w:szCs w:val="21"/>
    </w:rPr>
  </w:style>
  <w:style w:type="character" w:customStyle="1" w:styleId="BodyTextChar">
    <w:name w:val="Body Text Char"/>
    <w:basedOn w:val="DefaultParagraphFont"/>
    <w:link w:val="BodyText"/>
    <w:uiPriority w:val="99"/>
    <w:rsid w:val="00753970"/>
    <w:rPr>
      <w:rFonts w:ascii="Cambria" w:eastAsia="Times New Roman" w:hAnsi="Cambria" w:cs="Times New Roman"/>
      <w:szCs w:val="21"/>
    </w:rPr>
  </w:style>
  <w:style w:type="paragraph" w:styleId="DocumentMap">
    <w:name w:val="Document Map"/>
    <w:basedOn w:val="Normal"/>
    <w:link w:val="DocumentMapChar"/>
    <w:uiPriority w:val="99"/>
    <w:semiHidden/>
    <w:unhideWhenUsed/>
    <w:rsid w:val="00A2073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A20736"/>
    <w:rPr>
      <w:rFonts w:ascii="Tahoma" w:hAnsi="Tahoma" w:cs="Tahoma"/>
      <w:sz w:val="16"/>
      <w:szCs w:val="16"/>
    </w:rPr>
  </w:style>
  <w:style w:type="paragraph" w:customStyle="1" w:styleId="Text">
    <w:name w:val="Text"/>
    <w:aliases w:val="t"/>
    <w:link w:val="TexxtChar"/>
    <w:rsid w:val="00416BCC"/>
    <w:pPr>
      <w:spacing w:before="60" w:after="60" w:line="260" w:lineRule="exact"/>
    </w:pPr>
    <w:rPr>
      <w:rFonts w:ascii="Verdana" w:eastAsia="Times New Roman" w:hAnsi="Verdana" w:cs="Times New Roman"/>
      <w:color w:val="000000"/>
      <w:sz w:val="20"/>
      <w:szCs w:val="20"/>
    </w:rPr>
  </w:style>
  <w:style w:type="character" w:customStyle="1" w:styleId="TexxtChar">
    <w:name w:val="Texxt Char"/>
    <w:aliases w:val="t Char Char"/>
    <w:basedOn w:val="DefaultParagraphFont"/>
    <w:link w:val="Text"/>
    <w:rsid w:val="00416BCC"/>
    <w:rPr>
      <w:rFonts w:ascii="Verdana" w:eastAsia="Times New Roman" w:hAnsi="Verdana" w:cs="Times New Roman"/>
      <w:color w:val="000000"/>
      <w:sz w:val="20"/>
      <w:szCs w:val="20"/>
    </w:rPr>
  </w:style>
  <w:style w:type="paragraph" w:customStyle="1" w:styleId="NumberedList1">
    <w:name w:val="Numbered List 1"/>
    <w:aliases w:val="nl1"/>
    <w:link w:val="NumberedList1Char"/>
    <w:rsid w:val="00416BCC"/>
    <w:pPr>
      <w:spacing w:before="60" w:after="60" w:line="260" w:lineRule="exact"/>
    </w:pPr>
    <w:rPr>
      <w:rFonts w:ascii="Verdana" w:eastAsia="Times New Roman" w:hAnsi="Verdana" w:cs="Times New Roman"/>
      <w:color w:val="000000"/>
      <w:sz w:val="20"/>
      <w:szCs w:val="20"/>
    </w:rPr>
  </w:style>
  <w:style w:type="character" w:customStyle="1" w:styleId="NumberedList1Char">
    <w:name w:val="Numbered List 1 Char"/>
    <w:aliases w:val="nl1 Char"/>
    <w:basedOn w:val="DefaultParagraphFont"/>
    <w:link w:val="NumberedList1"/>
    <w:rsid w:val="00416BCC"/>
    <w:rPr>
      <w:rFonts w:ascii="Verdana" w:eastAsia="Times New Roman" w:hAnsi="Verdana" w:cs="Times New Roman"/>
      <w:color w:val="000000"/>
      <w:sz w:val="20"/>
      <w:szCs w:val="20"/>
    </w:rPr>
  </w:style>
  <w:style w:type="paragraph" w:customStyle="1" w:styleId="Ln1">
    <w:name w:val="Ln1"/>
    <w:basedOn w:val="Normal"/>
    <w:rsid w:val="003563EC"/>
    <w:pPr>
      <w:spacing w:after="200"/>
      <w:ind w:left="1080" w:right="0" w:hanging="360"/>
    </w:pPr>
    <w:rPr>
      <w:rFonts w:asciiTheme="minorHAnsi" w:hAnsiTheme="minorHAnsi"/>
      <w:szCs w:val="22"/>
    </w:rPr>
  </w:style>
  <w:style w:type="paragraph" w:styleId="CommentSubject">
    <w:name w:val="annotation subject"/>
    <w:basedOn w:val="CommentText"/>
    <w:next w:val="CommentText"/>
    <w:link w:val="CommentSubjectChar"/>
    <w:uiPriority w:val="99"/>
    <w:semiHidden/>
    <w:unhideWhenUsed/>
    <w:rsid w:val="00EB7CA9"/>
    <w:rPr>
      <w:b/>
      <w:bCs/>
    </w:rPr>
  </w:style>
  <w:style w:type="character" w:customStyle="1" w:styleId="CommentSubjectChar">
    <w:name w:val="Comment Subject Char"/>
    <w:basedOn w:val="CommentTextChar"/>
    <w:link w:val="CommentSubject"/>
    <w:uiPriority w:val="99"/>
    <w:semiHidden/>
    <w:rsid w:val="00EB7CA9"/>
    <w:rPr>
      <w:rFonts w:ascii="Cambria" w:hAnsi="Cambria"/>
      <w:b/>
      <w:bCs/>
      <w:sz w:val="20"/>
      <w:szCs w:val="20"/>
    </w:rPr>
  </w:style>
  <w:style w:type="character" w:styleId="FollowedHyperlink">
    <w:name w:val="FollowedHyperlink"/>
    <w:basedOn w:val="DefaultParagraphFont"/>
    <w:uiPriority w:val="99"/>
    <w:semiHidden/>
    <w:unhideWhenUsed/>
    <w:rsid w:val="006836A8"/>
    <w:rPr>
      <w:color w:val="800080" w:themeColor="followedHyperlink"/>
      <w:u w:val="single"/>
    </w:rPr>
  </w:style>
  <w:style w:type="paragraph" w:styleId="Revision">
    <w:name w:val="Revision"/>
    <w:hidden/>
    <w:uiPriority w:val="99"/>
    <w:semiHidden/>
    <w:rsid w:val="00CC05B4"/>
    <w:pPr>
      <w:spacing w:after="0" w:line="240" w:lineRule="auto"/>
    </w:pPr>
    <w:rPr>
      <w:rFonts w:ascii="Cambria" w:hAnsi="Cambria"/>
      <w:szCs w:val="23"/>
    </w:rPr>
  </w:style>
  <w:style w:type="character" w:styleId="UnresolvedMention">
    <w:name w:val="Unresolved Mention"/>
    <w:basedOn w:val="DefaultParagraphFont"/>
    <w:uiPriority w:val="99"/>
    <w:semiHidden/>
    <w:unhideWhenUsed/>
    <w:rsid w:val="005B1A2D"/>
    <w:rPr>
      <w:color w:val="605E5C"/>
      <w:shd w:val="clear" w:color="auto" w:fill="E1DFDD"/>
    </w:rPr>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CC0792"/>
    <w:rPr>
      <w:rFonts w:ascii="Cambria" w:hAnsi="Cambria"/>
      <w:szCs w:val="23"/>
    </w:rPr>
  </w:style>
  <w:style w:type="character" w:customStyle="1" w:styleId="Heading8Char">
    <w:name w:val="Heading 8 Char"/>
    <w:basedOn w:val="DefaultParagraphFont"/>
    <w:link w:val="Heading8"/>
    <w:uiPriority w:val="9"/>
    <w:semiHidden/>
    <w:rsid w:val="0000294A"/>
    <w:rPr>
      <w:rFonts w:asciiTheme="majorHAnsi" w:eastAsiaTheme="majorEastAsia" w:hAnsiTheme="majorHAnsi" w:cstheme="majorBidi"/>
      <w:color w:val="272727" w:themeColor="text1" w:themeTint="D8"/>
      <w:sz w:val="21"/>
      <w:szCs w:val="21"/>
    </w:rPr>
  </w:style>
  <w:style w:type="character" w:styleId="Strong">
    <w:name w:val="Strong"/>
    <w:basedOn w:val="DefaultParagraphFont"/>
    <w:uiPriority w:val="22"/>
    <w:qFormat/>
    <w:rsid w:val="0000294A"/>
    <w:rPr>
      <w:b/>
      <w:bCs/>
    </w:rPr>
  </w:style>
  <w:style w:type="character" w:customStyle="1" w:styleId="apple-converted-space">
    <w:name w:val="apple-converted-space"/>
    <w:basedOn w:val="DefaultParagraphFont"/>
    <w:rsid w:val="000029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802177">
      <w:bodyDiv w:val="1"/>
      <w:marLeft w:val="0"/>
      <w:marRight w:val="0"/>
      <w:marTop w:val="0"/>
      <w:marBottom w:val="0"/>
      <w:divBdr>
        <w:top w:val="none" w:sz="0" w:space="0" w:color="auto"/>
        <w:left w:val="none" w:sz="0" w:space="0" w:color="auto"/>
        <w:bottom w:val="none" w:sz="0" w:space="0" w:color="auto"/>
        <w:right w:val="none" w:sz="0" w:space="0" w:color="auto"/>
      </w:divBdr>
    </w:div>
    <w:div w:id="169417604">
      <w:bodyDiv w:val="1"/>
      <w:marLeft w:val="0"/>
      <w:marRight w:val="0"/>
      <w:marTop w:val="0"/>
      <w:marBottom w:val="0"/>
      <w:divBdr>
        <w:top w:val="none" w:sz="0" w:space="0" w:color="auto"/>
        <w:left w:val="none" w:sz="0" w:space="0" w:color="auto"/>
        <w:bottom w:val="none" w:sz="0" w:space="0" w:color="auto"/>
        <w:right w:val="none" w:sz="0" w:space="0" w:color="auto"/>
      </w:divBdr>
    </w:div>
    <w:div w:id="210269585">
      <w:bodyDiv w:val="1"/>
      <w:marLeft w:val="0"/>
      <w:marRight w:val="0"/>
      <w:marTop w:val="0"/>
      <w:marBottom w:val="0"/>
      <w:divBdr>
        <w:top w:val="none" w:sz="0" w:space="0" w:color="auto"/>
        <w:left w:val="none" w:sz="0" w:space="0" w:color="auto"/>
        <w:bottom w:val="none" w:sz="0" w:space="0" w:color="auto"/>
        <w:right w:val="none" w:sz="0" w:space="0" w:color="auto"/>
      </w:divBdr>
    </w:div>
    <w:div w:id="277376450">
      <w:bodyDiv w:val="1"/>
      <w:marLeft w:val="0"/>
      <w:marRight w:val="0"/>
      <w:marTop w:val="0"/>
      <w:marBottom w:val="0"/>
      <w:divBdr>
        <w:top w:val="none" w:sz="0" w:space="0" w:color="auto"/>
        <w:left w:val="none" w:sz="0" w:space="0" w:color="auto"/>
        <w:bottom w:val="none" w:sz="0" w:space="0" w:color="auto"/>
        <w:right w:val="none" w:sz="0" w:space="0" w:color="auto"/>
      </w:divBdr>
    </w:div>
    <w:div w:id="419256228">
      <w:bodyDiv w:val="1"/>
      <w:marLeft w:val="0"/>
      <w:marRight w:val="0"/>
      <w:marTop w:val="0"/>
      <w:marBottom w:val="0"/>
      <w:divBdr>
        <w:top w:val="none" w:sz="0" w:space="0" w:color="auto"/>
        <w:left w:val="none" w:sz="0" w:space="0" w:color="auto"/>
        <w:bottom w:val="none" w:sz="0" w:space="0" w:color="auto"/>
        <w:right w:val="none" w:sz="0" w:space="0" w:color="auto"/>
      </w:divBdr>
      <w:divsChild>
        <w:div w:id="988948176">
          <w:marLeft w:val="0"/>
          <w:marRight w:val="0"/>
          <w:marTop w:val="0"/>
          <w:marBottom w:val="0"/>
          <w:divBdr>
            <w:top w:val="none" w:sz="0" w:space="0" w:color="auto"/>
            <w:left w:val="none" w:sz="0" w:space="0" w:color="auto"/>
            <w:bottom w:val="none" w:sz="0" w:space="0" w:color="auto"/>
            <w:right w:val="none" w:sz="0" w:space="0" w:color="auto"/>
          </w:divBdr>
          <w:divsChild>
            <w:div w:id="450439045">
              <w:marLeft w:val="0"/>
              <w:marRight w:val="0"/>
              <w:marTop w:val="0"/>
              <w:marBottom w:val="0"/>
              <w:divBdr>
                <w:top w:val="none" w:sz="0" w:space="0" w:color="auto"/>
                <w:left w:val="none" w:sz="0" w:space="0" w:color="auto"/>
                <w:bottom w:val="none" w:sz="0" w:space="0" w:color="auto"/>
                <w:right w:val="none" w:sz="0" w:space="0" w:color="auto"/>
              </w:divBdr>
            </w:div>
          </w:divsChild>
        </w:div>
        <w:div w:id="2075617716">
          <w:marLeft w:val="0"/>
          <w:marRight w:val="0"/>
          <w:marTop w:val="0"/>
          <w:marBottom w:val="0"/>
          <w:divBdr>
            <w:top w:val="none" w:sz="0" w:space="0" w:color="auto"/>
            <w:left w:val="none" w:sz="0" w:space="0" w:color="auto"/>
            <w:bottom w:val="none" w:sz="0" w:space="0" w:color="auto"/>
            <w:right w:val="none" w:sz="0" w:space="0" w:color="auto"/>
          </w:divBdr>
        </w:div>
      </w:divsChild>
    </w:div>
    <w:div w:id="557866235">
      <w:bodyDiv w:val="1"/>
      <w:marLeft w:val="0"/>
      <w:marRight w:val="0"/>
      <w:marTop w:val="0"/>
      <w:marBottom w:val="0"/>
      <w:divBdr>
        <w:top w:val="none" w:sz="0" w:space="0" w:color="auto"/>
        <w:left w:val="none" w:sz="0" w:space="0" w:color="auto"/>
        <w:bottom w:val="none" w:sz="0" w:space="0" w:color="auto"/>
        <w:right w:val="none" w:sz="0" w:space="0" w:color="auto"/>
      </w:divBdr>
    </w:div>
    <w:div w:id="601687248">
      <w:bodyDiv w:val="1"/>
      <w:marLeft w:val="0"/>
      <w:marRight w:val="0"/>
      <w:marTop w:val="0"/>
      <w:marBottom w:val="0"/>
      <w:divBdr>
        <w:top w:val="none" w:sz="0" w:space="0" w:color="auto"/>
        <w:left w:val="none" w:sz="0" w:space="0" w:color="auto"/>
        <w:bottom w:val="none" w:sz="0" w:space="0" w:color="auto"/>
        <w:right w:val="none" w:sz="0" w:space="0" w:color="auto"/>
      </w:divBdr>
    </w:div>
    <w:div w:id="612133032">
      <w:bodyDiv w:val="1"/>
      <w:marLeft w:val="0"/>
      <w:marRight w:val="0"/>
      <w:marTop w:val="0"/>
      <w:marBottom w:val="0"/>
      <w:divBdr>
        <w:top w:val="none" w:sz="0" w:space="0" w:color="auto"/>
        <w:left w:val="none" w:sz="0" w:space="0" w:color="auto"/>
        <w:bottom w:val="none" w:sz="0" w:space="0" w:color="auto"/>
        <w:right w:val="none" w:sz="0" w:space="0" w:color="auto"/>
      </w:divBdr>
    </w:div>
    <w:div w:id="621305827">
      <w:bodyDiv w:val="1"/>
      <w:marLeft w:val="0"/>
      <w:marRight w:val="0"/>
      <w:marTop w:val="0"/>
      <w:marBottom w:val="0"/>
      <w:divBdr>
        <w:top w:val="none" w:sz="0" w:space="0" w:color="auto"/>
        <w:left w:val="none" w:sz="0" w:space="0" w:color="auto"/>
        <w:bottom w:val="none" w:sz="0" w:space="0" w:color="auto"/>
        <w:right w:val="none" w:sz="0" w:space="0" w:color="auto"/>
      </w:divBdr>
    </w:div>
    <w:div w:id="737753314">
      <w:bodyDiv w:val="1"/>
      <w:marLeft w:val="0"/>
      <w:marRight w:val="0"/>
      <w:marTop w:val="0"/>
      <w:marBottom w:val="0"/>
      <w:divBdr>
        <w:top w:val="none" w:sz="0" w:space="0" w:color="auto"/>
        <w:left w:val="none" w:sz="0" w:space="0" w:color="auto"/>
        <w:bottom w:val="none" w:sz="0" w:space="0" w:color="auto"/>
        <w:right w:val="none" w:sz="0" w:space="0" w:color="auto"/>
      </w:divBdr>
    </w:div>
    <w:div w:id="843126840">
      <w:bodyDiv w:val="1"/>
      <w:marLeft w:val="0"/>
      <w:marRight w:val="0"/>
      <w:marTop w:val="0"/>
      <w:marBottom w:val="0"/>
      <w:divBdr>
        <w:top w:val="none" w:sz="0" w:space="0" w:color="auto"/>
        <w:left w:val="none" w:sz="0" w:space="0" w:color="auto"/>
        <w:bottom w:val="none" w:sz="0" w:space="0" w:color="auto"/>
        <w:right w:val="none" w:sz="0" w:space="0" w:color="auto"/>
      </w:divBdr>
    </w:div>
    <w:div w:id="877010711">
      <w:bodyDiv w:val="1"/>
      <w:marLeft w:val="0"/>
      <w:marRight w:val="0"/>
      <w:marTop w:val="0"/>
      <w:marBottom w:val="0"/>
      <w:divBdr>
        <w:top w:val="none" w:sz="0" w:space="0" w:color="auto"/>
        <w:left w:val="none" w:sz="0" w:space="0" w:color="auto"/>
        <w:bottom w:val="none" w:sz="0" w:space="0" w:color="auto"/>
        <w:right w:val="none" w:sz="0" w:space="0" w:color="auto"/>
      </w:divBdr>
    </w:div>
    <w:div w:id="925501045">
      <w:bodyDiv w:val="1"/>
      <w:marLeft w:val="0"/>
      <w:marRight w:val="0"/>
      <w:marTop w:val="0"/>
      <w:marBottom w:val="0"/>
      <w:divBdr>
        <w:top w:val="none" w:sz="0" w:space="0" w:color="auto"/>
        <w:left w:val="none" w:sz="0" w:space="0" w:color="auto"/>
        <w:bottom w:val="none" w:sz="0" w:space="0" w:color="auto"/>
        <w:right w:val="none" w:sz="0" w:space="0" w:color="auto"/>
      </w:divBdr>
    </w:div>
    <w:div w:id="985548082">
      <w:bodyDiv w:val="1"/>
      <w:marLeft w:val="0"/>
      <w:marRight w:val="0"/>
      <w:marTop w:val="0"/>
      <w:marBottom w:val="0"/>
      <w:divBdr>
        <w:top w:val="none" w:sz="0" w:space="0" w:color="auto"/>
        <w:left w:val="none" w:sz="0" w:space="0" w:color="auto"/>
        <w:bottom w:val="none" w:sz="0" w:space="0" w:color="auto"/>
        <w:right w:val="none" w:sz="0" w:space="0" w:color="auto"/>
      </w:divBdr>
    </w:div>
    <w:div w:id="1143696384">
      <w:bodyDiv w:val="1"/>
      <w:marLeft w:val="0"/>
      <w:marRight w:val="0"/>
      <w:marTop w:val="0"/>
      <w:marBottom w:val="0"/>
      <w:divBdr>
        <w:top w:val="none" w:sz="0" w:space="0" w:color="auto"/>
        <w:left w:val="none" w:sz="0" w:space="0" w:color="auto"/>
        <w:bottom w:val="none" w:sz="0" w:space="0" w:color="auto"/>
        <w:right w:val="none" w:sz="0" w:space="0" w:color="auto"/>
      </w:divBdr>
    </w:div>
    <w:div w:id="1228150800">
      <w:bodyDiv w:val="1"/>
      <w:marLeft w:val="0"/>
      <w:marRight w:val="0"/>
      <w:marTop w:val="0"/>
      <w:marBottom w:val="0"/>
      <w:divBdr>
        <w:top w:val="none" w:sz="0" w:space="0" w:color="auto"/>
        <w:left w:val="none" w:sz="0" w:space="0" w:color="auto"/>
        <w:bottom w:val="none" w:sz="0" w:space="0" w:color="auto"/>
        <w:right w:val="none" w:sz="0" w:space="0" w:color="auto"/>
      </w:divBdr>
    </w:div>
    <w:div w:id="1281523103">
      <w:bodyDiv w:val="1"/>
      <w:marLeft w:val="0"/>
      <w:marRight w:val="0"/>
      <w:marTop w:val="0"/>
      <w:marBottom w:val="0"/>
      <w:divBdr>
        <w:top w:val="none" w:sz="0" w:space="0" w:color="auto"/>
        <w:left w:val="none" w:sz="0" w:space="0" w:color="auto"/>
        <w:bottom w:val="none" w:sz="0" w:space="0" w:color="auto"/>
        <w:right w:val="none" w:sz="0" w:space="0" w:color="auto"/>
      </w:divBdr>
    </w:div>
    <w:div w:id="1312711107">
      <w:bodyDiv w:val="1"/>
      <w:marLeft w:val="0"/>
      <w:marRight w:val="0"/>
      <w:marTop w:val="0"/>
      <w:marBottom w:val="0"/>
      <w:divBdr>
        <w:top w:val="none" w:sz="0" w:space="0" w:color="auto"/>
        <w:left w:val="none" w:sz="0" w:space="0" w:color="auto"/>
        <w:bottom w:val="none" w:sz="0" w:space="0" w:color="auto"/>
        <w:right w:val="none" w:sz="0" w:space="0" w:color="auto"/>
      </w:divBdr>
    </w:div>
    <w:div w:id="1331176569">
      <w:bodyDiv w:val="1"/>
      <w:marLeft w:val="0"/>
      <w:marRight w:val="0"/>
      <w:marTop w:val="0"/>
      <w:marBottom w:val="0"/>
      <w:divBdr>
        <w:top w:val="none" w:sz="0" w:space="0" w:color="auto"/>
        <w:left w:val="none" w:sz="0" w:space="0" w:color="auto"/>
        <w:bottom w:val="none" w:sz="0" w:space="0" w:color="auto"/>
        <w:right w:val="none" w:sz="0" w:space="0" w:color="auto"/>
      </w:divBdr>
    </w:div>
    <w:div w:id="1405492018">
      <w:bodyDiv w:val="1"/>
      <w:marLeft w:val="0"/>
      <w:marRight w:val="0"/>
      <w:marTop w:val="0"/>
      <w:marBottom w:val="0"/>
      <w:divBdr>
        <w:top w:val="none" w:sz="0" w:space="0" w:color="auto"/>
        <w:left w:val="none" w:sz="0" w:space="0" w:color="auto"/>
        <w:bottom w:val="none" w:sz="0" w:space="0" w:color="auto"/>
        <w:right w:val="none" w:sz="0" w:space="0" w:color="auto"/>
      </w:divBdr>
    </w:div>
    <w:div w:id="1480607086">
      <w:bodyDiv w:val="1"/>
      <w:marLeft w:val="0"/>
      <w:marRight w:val="0"/>
      <w:marTop w:val="0"/>
      <w:marBottom w:val="0"/>
      <w:divBdr>
        <w:top w:val="none" w:sz="0" w:space="0" w:color="auto"/>
        <w:left w:val="none" w:sz="0" w:space="0" w:color="auto"/>
        <w:bottom w:val="none" w:sz="0" w:space="0" w:color="auto"/>
        <w:right w:val="none" w:sz="0" w:space="0" w:color="auto"/>
      </w:divBdr>
    </w:div>
    <w:div w:id="1564099177">
      <w:bodyDiv w:val="1"/>
      <w:marLeft w:val="0"/>
      <w:marRight w:val="0"/>
      <w:marTop w:val="0"/>
      <w:marBottom w:val="0"/>
      <w:divBdr>
        <w:top w:val="none" w:sz="0" w:space="0" w:color="auto"/>
        <w:left w:val="none" w:sz="0" w:space="0" w:color="auto"/>
        <w:bottom w:val="none" w:sz="0" w:space="0" w:color="auto"/>
        <w:right w:val="none" w:sz="0" w:space="0" w:color="auto"/>
      </w:divBdr>
    </w:div>
    <w:div w:id="1572934022">
      <w:bodyDiv w:val="1"/>
      <w:marLeft w:val="0"/>
      <w:marRight w:val="0"/>
      <w:marTop w:val="0"/>
      <w:marBottom w:val="0"/>
      <w:divBdr>
        <w:top w:val="none" w:sz="0" w:space="0" w:color="auto"/>
        <w:left w:val="none" w:sz="0" w:space="0" w:color="auto"/>
        <w:bottom w:val="none" w:sz="0" w:space="0" w:color="auto"/>
        <w:right w:val="none" w:sz="0" w:space="0" w:color="auto"/>
      </w:divBdr>
    </w:div>
    <w:div w:id="1641495990">
      <w:bodyDiv w:val="1"/>
      <w:marLeft w:val="0"/>
      <w:marRight w:val="0"/>
      <w:marTop w:val="0"/>
      <w:marBottom w:val="0"/>
      <w:divBdr>
        <w:top w:val="none" w:sz="0" w:space="0" w:color="auto"/>
        <w:left w:val="none" w:sz="0" w:space="0" w:color="auto"/>
        <w:bottom w:val="none" w:sz="0" w:space="0" w:color="auto"/>
        <w:right w:val="none" w:sz="0" w:space="0" w:color="auto"/>
      </w:divBdr>
    </w:div>
    <w:div w:id="1719011757">
      <w:bodyDiv w:val="1"/>
      <w:marLeft w:val="0"/>
      <w:marRight w:val="0"/>
      <w:marTop w:val="0"/>
      <w:marBottom w:val="0"/>
      <w:divBdr>
        <w:top w:val="none" w:sz="0" w:space="0" w:color="auto"/>
        <w:left w:val="none" w:sz="0" w:space="0" w:color="auto"/>
        <w:bottom w:val="none" w:sz="0" w:space="0" w:color="auto"/>
        <w:right w:val="none" w:sz="0" w:space="0" w:color="auto"/>
      </w:divBdr>
    </w:div>
    <w:div w:id="1774353686">
      <w:bodyDiv w:val="1"/>
      <w:marLeft w:val="0"/>
      <w:marRight w:val="0"/>
      <w:marTop w:val="0"/>
      <w:marBottom w:val="0"/>
      <w:divBdr>
        <w:top w:val="none" w:sz="0" w:space="0" w:color="auto"/>
        <w:left w:val="none" w:sz="0" w:space="0" w:color="auto"/>
        <w:bottom w:val="none" w:sz="0" w:space="0" w:color="auto"/>
        <w:right w:val="none" w:sz="0" w:space="0" w:color="auto"/>
      </w:divBdr>
    </w:div>
    <w:div w:id="1890995146">
      <w:bodyDiv w:val="1"/>
      <w:marLeft w:val="0"/>
      <w:marRight w:val="0"/>
      <w:marTop w:val="0"/>
      <w:marBottom w:val="0"/>
      <w:divBdr>
        <w:top w:val="none" w:sz="0" w:space="0" w:color="auto"/>
        <w:left w:val="none" w:sz="0" w:space="0" w:color="auto"/>
        <w:bottom w:val="none" w:sz="0" w:space="0" w:color="auto"/>
        <w:right w:val="none" w:sz="0" w:space="0" w:color="auto"/>
      </w:divBdr>
    </w:div>
    <w:div w:id="1935824506">
      <w:bodyDiv w:val="1"/>
      <w:marLeft w:val="0"/>
      <w:marRight w:val="0"/>
      <w:marTop w:val="0"/>
      <w:marBottom w:val="0"/>
      <w:divBdr>
        <w:top w:val="none" w:sz="0" w:space="0" w:color="auto"/>
        <w:left w:val="none" w:sz="0" w:space="0" w:color="auto"/>
        <w:bottom w:val="none" w:sz="0" w:space="0" w:color="auto"/>
        <w:right w:val="none" w:sz="0" w:space="0" w:color="auto"/>
      </w:divBdr>
    </w:div>
    <w:div w:id="1950576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hyperlink" Target="https://aka.ms/powerappsios" TargetMode="External"/><Relationship Id="rId21" Type="http://schemas.openxmlformats.org/officeDocument/2006/relationships/hyperlink" Target="https://docs.microsoft.com/en-us/powerapps/powerapps-overview" TargetMode="External"/><Relationship Id="rId42" Type="http://schemas.openxmlformats.org/officeDocument/2006/relationships/image" Target="media/image14.png"/><Relationship Id="rId63" Type="http://schemas.openxmlformats.org/officeDocument/2006/relationships/image" Target="media/image29.png"/><Relationship Id="rId84" Type="http://schemas.openxmlformats.org/officeDocument/2006/relationships/image" Target="media/image46.png"/><Relationship Id="rId138" Type="http://schemas.openxmlformats.org/officeDocument/2006/relationships/image" Target="media/image96.png"/><Relationship Id="rId159" Type="http://schemas.openxmlformats.org/officeDocument/2006/relationships/image" Target="media/image113.png"/><Relationship Id="rId170" Type="http://schemas.openxmlformats.org/officeDocument/2006/relationships/image" Target="media/image123.png"/><Relationship Id="rId191" Type="http://schemas.openxmlformats.org/officeDocument/2006/relationships/image" Target="media/image144.png"/><Relationship Id="rId196" Type="http://schemas.openxmlformats.org/officeDocument/2006/relationships/header" Target="header5.xml"/><Relationship Id="rId200" Type="http://schemas.openxmlformats.org/officeDocument/2006/relationships/theme" Target="theme/theme1.xml"/><Relationship Id="rId16" Type="http://schemas.openxmlformats.org/officeDocument/2006/relationships/hyperlink" Target="https://docs.microsoft.com/en-us/powerapps/powerapps-overview" TargetMode="External"/><Relationship Id="rId107" Type="http://schemas.openxmlformats.org/officeDocument/2006/relationships/image" Target="media/image69.png"/><Relationship Id="rId11" Type="http://schemas.openxmlformats.org/officeDocument/2006/relationships/header" Target="header2.xml"/><Relationship Id="rId32" Type="http://schemas.openxmlformats.org/officeDocument/2006/relationships/image" Target="media/image9.png"/><Relationship Id="rId37" Type="http://schemas.openxmlformats.org/officeDocument/2006/relationships/hyperlink" Target="https://azure.microsoft.com/en-us/pricing/member-offers/credit-for-visual-studio-subscribers/" TargetMode="External"/><Relationship Id="rId53" Type="http://schemas.openxmlformats.org/officeDocument/2006/relationships/image" Target="media/image24.png"/><Relationship Id="rId58" Type="http://schemas.openxmlformats.org/officeDocument/2006/relationships/hyperlink" Target="https://powerapps.microsoft.com/communityplan" TargetMode="External"/><Relationship Id="rId74" Type="http://schemas.openxmlformats.org/officeDocument/2006/relationships/image" Target="media/image38.png"/><Relationship Id="rId79" Type="http://schemas.openxmlformats.org/officeDocument/2006/relationships/image" Target="media/image41.png"/><Relationship Id="rId102" Type="http://schemas.openxmlformats.org/officeDocument/2006/relationships/image" Target="media/image64.png"/><Relationship Id="rId123" Type="http://schemas.openxmlformats.org/officeDocument/2006/relationships/image" Target="media/image82.png"/><Relationship Id="rId128" Type="http://schemas.openxmlformats.org/officeDocument/2006/relationships/image" Target="media/image87.png"/><Relationship Id="rId144" Type="http://schemas.openxmlformats.org/officeDocument/2006/relationships/image" Target="media/image101.png"/><Relationship Id="rId149" Type="http://schemas.openxmlformats.org/officeDocument/2006/relationships/image" Target="media/image105.png"/><Relationship Id="rId5" Type="http://schemas.openxmlformats.org/officeDocument/2006/relationships/styles" Target="styles.xml"/><Relationship Id="rId90" Type="http://schemas.openxmlformats.org/officeDocument/2006/relationships/image" Target="media/image52.png"/><Relationship Id="rId95" Type="http://schemas.openxmlformats.org/officeDocument/2006/relationships/image" Target="media/image57.png"/><Relationship Id="rId160" Type="http://schemas.openxmlformats.org/officeDocument/2006/relationships/image" Target="media/image114.png"/><Relationship Id="rId165" Type="http://schemas.openxmlformats.org/officeDocument/2006/relationships/image" Target="media/image118.png"/><Relationship Id="rId181" Type="http://schemas.openxmlformats.org/officeDocument/2006/relationships/image" Target="media/image134.png"/><Relationship Id="rId186" Type="http://schemas.openxmlformats.org/officeDocument/2006/relationships/image" Target="media/image139.png"/><Relationship Id="rId22" Type="http://schemas.openxmlformats.org/officeDocument/2006/relationships/hyperlink" Target="https://docs.microsoft.com/en-us/connectors/custom-connectors/" TargetMode="External"/><Relationship Id="rId27" Type="http://schemas.openxmlformats.org/officeDocument/2006/relationships/image" Target="media/image4.png"/><Relationship Id="rId43" Type="http://schemas.openxmlformats.org/officeDocument/2006/relationships/image" Target="media/image15.png"/><Relationship Id="rId48" Type="http://schemas.openxmlformats.org/officeDocument/2006/relationships/image" Target="media/image20.png"/><Relationship Id="rId64" Type="http://schemas.openxmlformats.org/officeDocument/2006/relationships/image" Target="media/image30.png"/><Relationship Id="rId69" Type="http://schemas.openxmlformats.org/officeDocument/2006/relationships/hyperlink" Target="https://docs.microsoft.com/en-us/connectors/custom-connectors/azure-active-directory-authentication" TargetMode="External"/><Relationship Id="rId113" Type="http://schemas.openxmlformats.org/officeDocument/2006/relationships/image" Target="media/image75.png"/><Relationship Id="rId118" Type="http://schemas.openxmlformats.org/officeDocument/2006/relationships/hyperlink" Target="https://aka.ms/powerappsandroid" TargetMode="External"/><Relationship Id="rId134" Type="http://schemas.openxmlformats.org/officeDocument/2006/relationships/image" Target="media/image93.png"/><Relationship Id="rId139" Type="http://schemas.openxmlformats.org/officeDocument/2006/relationships/image" Target="media/image97.png"/><Relationship Id="rId80" Type="http://schemas.openxmlformats.org/officeDocument/2006/relationships/image" Target="media/image42.png"/><Relationship Id="rId85" Type="http://schemas.openxmlformats.org/officeDocument/2006/relationships/image" Target="media/image47.png"/><Relationship Id="rId150" Type="http://schemas.openxmlformats.org/officeDocument/2006/relationships/image" Target="media/image106.png"/><Relationship Id="rId155" Type="http://schemas.openxmlformats.org/officeDocument/2006/relationships/image" Target="media/image109.png"/><Relationship Id="rId171" Type="http://schemas.openxmlformats.org/officeDocument/2006/relationships/image" Target="media/image124.png"/><Relationship Id="rId176" Type="http://schemas.openxmlformats.org/officeDocument/2006/relationships/image" Target="media/image129.png"/><Relationship Id="rId192" Type="http://schemas.openxmlformats.org/officeDocument/2006/relationships/image" Target="media/image145.png"/><Relationship Id="rId197" Type="http://schemas.openxmlformats.org/officeDocument/2006/relationships/footer" Target="footer4.xml"/><Relationship Id="rId12" Type="http://schemas.openxmlformats.org/officeDocument/2006/relationships/footer" Target="footer1.xml"/><Relationship Id="rId17" Type="http://schemas.openxmlformats.org/officeDocument/2006/relationships/hyperlink" Target="https://docs.microsoft.com/en-us/azure/guides/developer/azure-developer-guide" TargetMode="External"/><Relationship Id="rId33" Type="http://schemas.openxmlformats.org/officeDocument/2006/relationships/image" Target="media/image10.png"/><Relationship Id="rId38" Type="http://schemas.openxmlformats.org/officeDocument/2006/relationships/hyperlink" Target="https://azure.microsoft.com/en-us/free/" TargetMode="External"/><Relationship Id="rId59" Type="http://schemas.openxmlformats.org/officeDocument/2006/relationships/hyperlink" Target="https://make.powerapps.com/community/signup" TargetMode="External"/><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3.png"/><Relationship Id="rId129" Type="http://schemas.openxmlformats.org/officeDocument/2006/relationships/image" Target="media/image88.png"/><Relationship Id="rId54" Type="http://schemas.openxmlformats.org/officeDocument/2006/relationships/image" Target="media/image25.pn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image" Target="media/image98.png"/><Relationship Id="rId145" Type="http://schemas.openxmlformats.org/officeDocument/2006/relationships/image" Target="media/image102.png"/><Relationship Id="rId161" Type="http://schemas.openxmlformats.org/officeDocument/2006/relationships/image" Target="media/image115.png"/><Relationship Id="rId166" Type="http://schemas.openxmlformats.org/officeDocument/2006/relationships/image" Target="media/image119.png"/><Relationship Id="rId182" Type="http://schemas.openxmlformats.org/officeDocument/2006/relationships/image" Target="media/image135.png"/><Relationship Id="rId187"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hyperlink" Target="https://azure.microsoft.com/en-us/services/app-service/api/" TargetMode="External"/><Relationship Id="rId28" Type="http://schemas.openxmlformats.org/officeDocument/2006/relationships/image" Target="media/image5.png"/><Relationship Id="rId49" Type="http://schemas.openxmlformats.org/officeDocument/2006/relationships/image" Target="media/image21.png"/><Relationship Id="rId114" Type="http://schemas.openxmlformats.org/officeDocument/2006/relationships/image" Target="media/image76.png"/><Relationship Id="rId119" Type="http://schemas.openxmlformats.org/officeDocument/2006/relationships/hyperlink" Target="https://dev.azure.com/" TargetMode="External"/><Relationship Id="rId44" Type="http://schemas.openxmlformats.org/officeDocument/2006/relationships/image" Target="media/image16.png"/><Relationship Id="rId60" Type="http://schemas.openxmlformats.org/officeDocument/2006/relationships/hyperlink" Target="https://make.powerapps.com/?utm_source=padocs&amp;utm_medium=linkinadoc&amp;utm_campaign=referralsfromdoc" TargetMode="External"/><Relationship Id="rId65" Type="http://schemas.openxmlformats.org/officeDocument/2006/relationships/image" Target="media/image31.png"/><Relationship Id="rId81" Type="http://schemas.openxmlformats.org/officeDocument/2006/relationships/image" Target="media/image43.png"/><Relationship Id="rId86" Type="http://schemas.openxmlformats.org/officeDocument/2006/relationships/image" Target="media/image48.png"/><Relationship Id="rId130" Type="http://schemas.openxmlformats.org/officeDocument/2006/relationships/image" Target="media/image89.png"/><Relationship Id="rId135" Type="http://schemas.openxmlformats.org/officeDocument/2006/relationships/image" Target="media/image94.png"/><Relationship Id="rId151" Type="http://schemas.openxmlformats.org/officeDocument/2006/relationships/hyperlink" Target="https://docs.microsoft.com/en-us/powerapps/developer/common-data-service/build-tools-overview" TargetMode="External"/><Relationship Id="rId156" Type="http://schemas.openxmlformats.org/officeDocument/2006/relationships/image" Target="media/image110.png"/><Relationship Id="rId177" Type="http://schemas.openxmlformats.org/officeDocument/2006/relationships/image" Target="media/image130.png"/><Relationship Id="rId198" Type="http://schemas.openxmlformats.org/officeDocument/2006/relationships/fontTable" Target="fontTable.xml"/><Relationship Id="rId172" Type="http://schemas.openxmlformats.org/officeDocument/2006/relationships/image" Target="media/image125.png"/><Relationship Id="rId193" Type="http://schemas.openxmlformats.org/officeDocument/2006/relationships/image" Target="media/image146.png"/><Relationship Id="rId13" Type="http://schemas.openxmlformats.org/officeDocument/2006/relationships/footer" Target="footer2.xml"/><Relationship Id="rId18" Type="http://schemas.openxmlformats.org/officeDocument/2006/relationships/hyperlink" Target="https://docs.microsoft.com/en-us/powerapps/powerapps-overview" TargetMode="External"/><Relationship Id="rId39" Type="http://schemas.openxmlformats.org/officeDocument/2006/relationships/hyperlink" Target="https://azure.microsoft.com/en-us/pricing/member-offers/credit-for-visual-studio-subscribers/" TargetMode="External"/><Relationship Id="rId109" Type="http://schemas.openxmlformats.org/officeDocument/2006/relationships/image" Target="media/image71.png"/><Relationship Id="rId34" Type="http://schemas.openxmlformats.org/officeDocument/2006/relationships/image" Target="media/image11.png"/><Relationship Id="rId50" Type="http://schemas.openxmlformats.org/officeDocument/2006/relationships/image" Target="media/image22.png"/><Relationship Id="rId55" Type="http://schemas.openxmlformats.org/officeDocument/2006/relationships/image" Target="media/image26.png"/><Relationship Id="rId76" Type="http://schemas.openxmlformats.org/officeDocument/2006/relationships/image" Target="media/image40.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79.png"/><Relationship Id="rId125" Type="http://schemas.openxmlformats.org/officeDocument/2006/relationships/image" Target="media/image84.png"/><Relationship Id="rId141" Type="http://schemas.openxmlformats.org/officeDocument/2006/relationships/hyperlink" Target="https://make.powerapps.com" TargetMode="External"/><Relationship Id="rId146" Type="http://schemas.openxmlformats.org/officeDocument/2006/relationships/image" Target="media/image103.png"/><Relationship Id="rId167" Type="http://schemas.openxmlformats.org/officeDocument/2006/relationships/image" Target="media/image120.png"/><Relationship Id="rId188" Type="http://schemas.openxmlformats.org/officeDocument/2006/relationships/image" Target="media/image141.png"/><Relationship Id="rId7" Type="http://schemas.openxmlformats.org/officeDocument/2006/relationships/webSettings" Target="webSettings.xml"/><Relationship Id="rId71" Type="http://schemas.openxmlformats.org/officeDocument/2006/relationships/image" Target="media/image35.png"/><Relationship Id="rId92" Type="http://schemas.openxmlformats.org/officeDocument/2006/relationships/image" Target="media/image54.png"/><Relationship Id="rId162" Type="http://schemas.openxmlformats.org/officeDocument/2006/relationships/image" Target="media/image116.png"/><Relationship Id="rId183" Type="http://schemas.openxmlformats.org/officeDocument/2006/relationships/image" Target="media/image136.png"/><Relationship Id="rId2" Type="http://schemas.openxmlformats.org/officeDocument/2006/relationships/customXml" Target="../customXml/item2.xml"/><Relationship Id="rId29" Type="http://schemas.openxmlformats.org/officeDocument/2006/relationships/image" Target="media/image6.png"/><Relationship Id="rId24" Type="http://schemas.openxmlformats.org/officeDocument/2006/relationships/hyperlink" Target="https://github.com/microsoft/PowerApps-Azure-Lab" TargetMode="External"/><Relationship Id="rId40" Type="http://schemas.openxmlformats.org/officeDocument/2006/relationships/hyperlink" Target="https://azure.microsoft.com/en-us/free/" TargetMode="External"/><Relationship Id="rId45" Type="http://schemas.openxmlformats.org/officeDocument/2006/relationships/image" Target="media/image17.png"/><Relationship Id="rId66" Type="http://schemas.openxmlformats.org/officeDocument/2006/relationships/image" Target="media/image32.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0.png"/><Relationship Id="rId136" Type="http://schemas.openxmlformats.org/officeDocument/2006/relationships/image" Target="media/image95.png"/><Relationship Id="rId157" Type="http://schemas.openxmlformats.org/officeDocument/2006/relationships/image" Target="media/image111.png"/><Relationship Id="rId178" Type="http://schemas.openxmlformats.org/officeDocument/2006/relationships/image" Target="media/image131.png"/><Relationship Id="rId61" Type="http://schemas.openxmlformats.org/officeDocument/2006/relationships/image" Target="media/image27.png"/><Relationship Id="rId82" Type="http://schemas.openxmlformats.org/officeDocument/2006/relationships/image" Target="media/image44.png"/><Relationship Id="rId152" Type="http://schemas.openxmlformats.org/officeDocument/2006/relationships/image" Target="media/image107.png"/><Relationship Id="rId173" Type="http://schemas.openxmlformats.org/officeDocument/2006/relationships/image" Target="media/image126.png"/><Relationship Id="rId194" Type="http://schemas.openxmlformats.org/officeDocument/2006/relationships/image" Target="media/image147.png"/><Relationship Id="rId199" Type="http://schemas.openxmlformats.org/officeDocument/2006/relationships/glossaryDocument" Target="glossary/document.xml"/><Relationship Id="rId19" Type="http://schemas.openxmlformats.org/officeDocument/2006/relationships/hyperlink" Target="https://docs.microsoft.com/en-us/connectors/custom-connectors/" TargetMode="External"/><Relationship Id="rId14" Type="http://schemas.openxmlformats.org/officeDocument/2006/relationships/header" Target="header3.xml"/><Relationship Id="rId30" Type="http://schemas.openxmlformats.org/officeDocument/2006/relationships/image" Target="media/image7.png"/><Relationship Id="rId35" Type="http://schemas.openxmlformats.org/officeDocument/2006/relationships/image" Target="media/image12.png"/><Relationship Id="rId56" Type="http://schemas.openxmlformats.org/officeDocument/2006/relationships/hyperlink" Target="https://make.powerapps.com" TargetMode="External"/><Relationship Id="rId77" Type="http://schemas.openxmlformats.org/officeDocument/2006/relationships/hyperlink" Target="http://make.powerapps.com" TargetMode="External"/><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5.png"/><Relationship Id="rId147" Type="http://schemas.openxmlformats.org/officeDocument/2006/relationships/hyperlink" Target="https://make.powerapps.com" TargetMode="External"/><Relationship Id="rId168" Type="http://schemas.openxmlformats.org/officeDocument/2006/relationships/image" Target="media/image121.png"/><Relationship Id="rId8" Type="http://schemas.openxmlformats.org/officeDocument/2006/relationships/footnotes" Target="footnotes.xml"/><Relationship Id="rId51" Type="http://schemas.openxmlformats.org/officeDocument/2006/relationships/hyperlink" Target="https://docs.microsoft.com/en-us/connectors/custom-connectors/" TargetMode="External"/><Relationship Id="rId72" Type="http://schemas.openxmlformats.org/officeDocument/2006/relationships/image" Target="media/image36.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0.png"/><Relationship Id="rId142" Type="http://schemas.openxmlformats.org/officeDocument/2006/relationships/image" Target="media/image99.png"/><Relationship Id="rId163" Type="http://schemas.openxmlformats.org/officeDocument/2006/relationships/image" Target="media/image117.png"/><Relationship Id="rId184" Type="http://schemas.openxmlformats.org/officeDocument/2006/relationships/image" Target="media/image137.png"/><Relationship Id="rId189" Type="http://schemas.openxmlformats.org/officeDocument/2006/relationships/image" Target="media/image142.png"/><Relationship Id="rId3" Type="http://schemas.openxmlformats.org/officeDocument/2006/relationships/customXml" Target="../customXml/item3.xml"/><Relationship Id="rId25" Type="http://schemas.openxmlformats.org/officeDocument/2006/relationships/image" Target="media/image2.png"/><Relationship Id="rId46" Type="http://schemas.openxmlformats.org/officeDocument/2006/relationships/image" Target="media/image18.png"/><Relationship Id="rId67" Type="http://schemas.openxmlformats.org/officeDocument/2006/relationships/image" Target="media/image33.png"/><Relationship Id="rId116" Type="http://schemas.openxmlformats.org/officeDocument/2006/relationships/image" Target="media/image78.png"/><Relationship Id="rId137" Type="http://schemas.openxmlformats.org/officeDocument/2006/relationships/hyperlink" Target="https://admin.powerplatform.microsoft.com/" TargetMode="External"/><Relationship Id="rId158" Type="http://schemas.openxmlformats.org/officeDocument/2006/relationships/image" Target="media/image112.png"/><Relationship Id="rId20" Type="http://schemas.openxmlformats.org/officeDocument/2006/relationships/image" Target="media/image1.png"/><Relationship Id="rId41" Type="http://schemas.openxmlformats.org/officeDocument/2006/relationships/hyperlink" Target="https://portal.azure.com/" TargetMode="External"/><Relationship Id="rId62" Type="http://schemas.openxmlformats.org/officeDocument/2006/relationships/image" Target="media/image28.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1.png"/><Relationship Id="rId153" Type="http://schemas.openxmlformats.org/officeDocument/2006/relationships/hyperlink" Target="https://dev.azure.com" TargetMode="External"/><Relationship Id="rId174" Type="http://schemas.openxmlformats.org/officeDocument/2006/relationships/image" Target="media/image127.png"/><Relationship Id="rId179" Type="http://schemas.openxmlformats.org/officeDocument/2006/relationships/image" Target="media/image132.png"/><Relationship Id="rId195" Type="http://schemas.openxmlformats.org/officeDocument/2006/relationships/header" Target="header4.xml"/><Relationship Id="rId190" Type="http://schemas.openxmlformats.org/officeDocument/2006/relationships/image" Target="media/image143.png"/><Relationship Id="rId15" Type="http://schemas.openxmlformats.org/officeDocument/2006/relationships/footer" Target="footer3.xml"/><Relationship Id="rId36" Type="http://schemas.openxmlformats.org/officeDocument/2006/relationships/image" Target="media/image13.png"/><Relationship Id="rId57" Type="http://schemas.openxmlformats.org/officeDocument/2006/relationships/hyperlink" Target="https://docs.microsoft.com/en-us/powerapps/maker/dev-community-plan" TargetMode="External"/><Relationship Id="rId106" Type="http://schemas.openxmlformats.org/officeDocument/2006/relationships/image" Target="media/image68.png"/><Relationship Id="rId127" Type="http://schemas.openxmlformats.org/officeDocument/2006/relationships/image" Target="media/image86.png"/><Relationship Id="rId10" Type="http://schemas.openxmlformats.org/officeDocument/2006/relationships/header" Target="header1.xml"/><Relationship Id="rId31" Type="http://schemas.openxmlformats.org/officeDocument/2006/relationships/image" Target="media/image8.png"/><Relationship Id="rId52" Type="http://schemas.openxmlformats.org/officeDocument/2006/relationships/image" Target="media/image23.png"/><Relationship Id="rId73" Type="http://schemas.openxmlformats.org/officeDocument/2006/relationships/image" Target="media/image37.png"/><Relationship Id="rId78" Type="http://schemas.openxmlformats.org/officeDocument/2006/relationships/hyperlink" Target="http://make.powerapps.com" TargetMode="External"/><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1.png"/><Relationship Id="rId143" Type="http://schemas.openxmlformats.org/officeDocument/2006/relationships/image" Target="media/image100.png"/><Relationship Id="rId148" Type="http://schemas.openxmlformats.org/officeDocument/2006/relationships/image" Target="media/image104.png"/><Relationship Id="rId164" Type="http://schemas.openxmlformats.org/officeDocument/2006/relationships/hyperlink" Target="https://aka.ms/ppac" TargetMode="External"/><Relationship Id="rId169" Type="http://schemas.openxmlformats.org/officeDocument/2006/relationships/image" Target="media/image122.png"/><Relationship Id="rId185" Type="http://schemas.openxmlformats.org/officeDocument/2006/relationships/image" Target="media/image138.png"/><Relationship Id="rId4" Type="http://schemas.openxmlformats.org/officeDocument/2006/relationships/numbering" Target="numbering.xml"/><Relationship Id="rId9" Type="http://schemas.openxmlformats.org/officeDocument/2006/relationships/endnotes" Target="endnotes.xml"/><Relationship Id="rId180" Type="http://schemas.openxmlformats.org/officeDocument/2006/relationships/image" Target="media/image133.png"/><Relationship Id="rId26" Type="http://schemas.openxmlformats.org/officeDocument/2006/relationships/image" Target="media/image3.png"/><Relationship Id="rId47" Type="http://schemas.openxmlformats.org/officeDocument/2006/relationships/image" Target="media/image19.png"/><Relationship Id="rId68" Type="http://schemas.openxmlformats.org/officeDocument/2006/relationships/hyperlink" Target="https://docs.microsoft.com/en-us/connectors/custom-connectors/azure-active-directory-authentication" TargetMode="External"/><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2.png"/><Relationship Id="rId154" Type="http://schemas.openxmlformats.org/officeDocument/2006/relationships/image" Target="media/image108.png"/><Relationship Id="rId175" Type="http://schemas.openxmlformats.org/officeDocument/2006/relationships/image" Target="media/image1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S%20Storyboard\Template.dot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940D4BCD6C114A889F6CCE2E25073EFD"/>
        <w:category>
          <w:name w:val="General"/>
          <w:gallery w:val="placeholder"/>
        </w:category>
        <w:types>
          <w:type w:val="bbPlcHdr"/>
        </w:types>
        <w:behaviors>
          <w:behavior w:val="content"/>
        </w:behaviors>
        <w:guid w:val="{AE90C67E-9632-4122-8F23-544729D01594}"/>
      </w:docPartPr>
      <w:docPartBody>
        <w:p w:rsidR="009A1668" w:rsidRDefault="009A1668">
          <w:pPr>
            <w:pStyle w:val="940D4BCD6C114A889F6CCE2E25073EFD"/>
          </w:pPr>
          <w:r w:rsidRPr="00AA304F">
            <w:rPr>
              <w:rStyle w:val="PlaceholderText"/>
            </w:rPr>
            <w:t>[Title]</w:t>
          </w:r>
        </w:p>
      </w:docPartBody>
    </w:docPart>
    <w:docPart>
      <w:docPartPr>
        <w:name w:val="61E65F0E721041E1B5533A668BD864E7"/>
        <w:category>
          <w:name w:val="General"/>
          <w:gallery w:val="placeholder"/>
        </w:category>
        <w:types>
          <w:type w:val="bbPlcHdr"/>
        </w:types>
        <w:behaviors>
          <w:behavior w:val="content"/>
        </w:behaviors>
        <w:guid w:val="{52B40B38-EE69-405C-A91B-6EC44C470E81}"/>
      </w:docPartPr>
      <w:docPartBody>
        <w:p w:rsidR="009A1668" w:rsidRDefault="009A1668">
          <w:pPr>
            <w:pStyle w:val="61E65F0E721041E1B5533A668BD864E7"/>
          </w:pPr>
          <w:r w:rsidRPr="00AA304F">
            <w:rPr>
              <w:rStyle w:val="PlaceholderText"/>
            </w:rPr>
            <w:t>[Subject]</w:t>
          </w:r>
        </w:p>
      </w:docPartBody>
    </w:docPart>
    <w:docPart>
      <w:docPartPr>
        <w:name w:val="5B4470D760EC4851B5AAC921D11626F1"/>
        <w:category>
          <w:name w:val="General"/>
          <w:gallery w:val="placeholder"/>
        </w:category>
        <w:types>
          <w:type w:val="bbPlcHdr"/>
        </w:types>
        <w:behaviors>
          <w:behavior w:val="content"/>
        </w:behaviors>
        <w:guid w:val="{8114D510-BC82-42D3-AD5D-0FC3B6FE8F91}"/>
      </w:docPartPr>
      <w:docPartBody>
        <w:p w:rsidR="007609B0" w:rsidRDefault="00A63238">
          <w:r w:rsidRPr="00C30A17">
            <w:rPr>
              <w:rStyle w:val="PlaceholderText"/>
            </w:rPr>
            <w:t>[Subject]</w:t>
          </w:r>
        </w:p>
      </w:docPartBody>
    </w:docPart>
    <w:docPart>
      <w:docPartPr>
        <w:name w:val="CFF503BAFFDC4CAF9D3790CF28A63B32"/>
        <w:category>
          <w:name w:val="General"/>
          <w:gallery w:val="placeholder"/>
        </w:category>
        <w:types>
          <w:type w:val="bbPlcHdr"/>
        </w:types>
        <w:behaviors>
          <w:behavior w:val="content"/>
        </w:behaviors>
        <w:guid w:val="{A2CD5853-79F3-4D0E-8B7B-AF252398EB2C}"/>
      </w:docPartPr>
      <w:docPartBody>
        <w:p w:rsidR="00B252DE" w:rsidRDefault="00BD5DDD" w:rsidP="00BD5DDD">
          <w:pPr>
            <w:pStyle w:val="CFF503BAFFDC4CAF9D3790CF28A63B32"/>
          </w:pPr>
          <w:r w:rsidRPr="00C30A17">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Shruti">
    <w:panose1 w:val="020B0502040204020203"/>
    <w:charset w:val="00"/>
    <w:family w:val="swiss"/>
    <w:pitch w:val="variable"/>
    <w:sig w:usb0="00040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Constantia">
    <w:panose1 w:val="02030602050306030303"/>
    <w:charset w:val="00"/>
    <w:family w:val="roman"/>
    <w:pitch w:val="variable"/>
    <w:sig w:usb0="A00002EF" w:usb1="4000204B"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comments="0" w:formatting="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9A1668"/>
    <w:rsid w:val="0002523A"/>
    <w:rsid w:val="0003345F"/>
    <w:rsid w:val="000448BA"/>
    <w:rsid w:val="000D480D"/>
    <w:rsid w:val="001050D4"/>
    <w:rsid w:val="00112773"/>
    <w:rsid w:val="001249A1"/>
    <w:rsid w:val="00131157"/>
    <w:rsid w:val="00135CD5"/>
    <w:rsid w:val="001376DA"/>
    <w:rsid w:val="00175593"/>
    <w:rsid w:val="00192F96"/>
    <w:rsid w:val="00195E0A"/>
    <w:rsid w:val="00197AA0"/>
    <w:rsid w:val="001A6891"/>
    <w:rsid w:val="001D198D"/>
    <w:rsid w:val="0021664C"/>
    <w:rsid w:val="002320E5"/>
    <w:rsid w:val="00241647"/>
    <w:rsid w:val="00243AE8"/>
    <w:rsid w:val="00244D1C"/>
    <w:rsid w:val="002C7FD1"/>
    <w:rsid w:val="002D47B6"/>
    <w:rsid w:val="002E1B7B"/>
    <w:rsid w:val="00315460"/>
    <w:rsid w:val="00346313"/>
    <w:rsid w:val="00346496"/>
    <w:rsid w:val="00355B4F"/>
    <w:rsid w:val="00372FA3"/>
    <w:rsid w:val="0037510F"/>
    <w:rsid w:val="0038297C"/>
    <w:rsid w:val="00385964"/>
    <w:rsid w:val="003A757C"/>
    <w:rsid w:val="003B0AFD"/>
    <w:rsid w:val="00406C49"/>
    <w:rsid w:val="00410ED1"/>
    <w:rsid w:val="00420415"/>
    <w:rsid w:val="004553BB"/>
    <w:rsid w:val="00465D6A"/>
    <w:rsid w:val="00476553"/>
    <w:rsid w:val="0049602D"/>
    <w:rsid w:val="004D67C5"/>
    <w:rsid w:val="0051053E"/>
    <w:rsid w:val="0053265B"/>
    <w:rsid w:val="0054083B"/>
    <w:rsid w:val="0058197D"/>
    <w:rsid w:val="00581C3F"/>
    <w:rsid w:val="005951C4"/>
    <w:rsid w:val="00597C81"/>
    <w:rsid w:val="005C308C"/>
    <w:rsid w:val="005D6B6D"/>
    <w:rsid w:val="006055C4"/>
    <w:rsid w:val="00615524"/>
    <w:rsid w:val="00615B1A"/>
    <w:rsid w:val="006453A8"/>
    <w:rsid w:val="00663CA6"/>
    <w:rsid w:val="006C1117"/>
    <w:rsid w:val="006C5A71"/>
    <w:rsid w:val="006D0BD4"/>
    <w:rsid w:val="006D3BA3"/>
    <w:rsid w:val="006E0962"/>
    <w:rsid w:val="0070588A"/>
    <w:rsid w:val="00724009"/>
    <w:rsid w:val="00745417"/>
    <w:rsid w:val="00750783"/>
    <w:rsid w:val="00757090"/>
    <w:rsid w:val="007609B0"/>
    <w:rsid w:val="00766ECE"/>
    <w:rsid w:val="007740B5"/>
    <w:rsid w:val="00785542"/>
    <w:rsid w:val="0079388A"/>
    <w:rsid w:val="007B3C8F"/>
    <w:rsid w:val="007C10D6"/>
    <w:rsid w:val="007C650B"/>
    <w:rsid w:val="007C7C73"/>
    <w:rsid w:val="00800403"/>
    <w:rsid w:val="0080064C"/>
    <w:rsid w:val="00807D04"/>
    <w:rsid w:val="008107A5"/>
    <w:rsid w:val="00820415"/>
    <w:rsid w:val="008368DA"/>
    <w:rsid w:val="00846089"/>
    <w:rsid w:val="00864A2E"/>
    <w:rsid w:val="008D5AD6"/>
    <w:rsid w:val="008F1441"/>
    <w:rsid w:val="00901E03"/>
    <w:rsid w:val="00904A45"/>
    <w:rsid w:val="00910BAE"/>
    <w:rsid w:val="009208D2"/>
    <w:rsid w:val="0096063C"/>
    <w:rsid w:val="009A0AA7"/>
    <w:rsid w:val="009A1668"/>
    <w:rsid w:val="009A3D00"/>
    <w:rsid w:val="009B708C"/>
    <w:rsid w:val="009B7CD3"/>
    <w:rsid w:val="009E62FD"/>
    <w:rsid w:val="009F462D"/>
    <w:rsid w:val="009F51C9"/>
    <w:rsid w:val="00A12637"/>
    <w:rsid w:val="00A1632C"/>
    <w:rsid w:val="00A21212"/>
    <w:rsid w:val="00A41151"/>
    <w:rsid w:val="00A63238"/>
    <w:rsid w:val="00A64D9C"/>
    <w:rsid w:val="00AA766B"/>
    <w:rsid w:val="00AB2C33"/>
    <w:rsid w:val="00AB59D3"/>
    <w:rsid w:val="00AE20D7"/>
    <w:rsid w:val="00AF2556"/>
    <w:rsid w:val="00AF5492"/>
    <w:rsid w:val="00B22BB4"/>
    <w:rsid w:val="00B252DE"/>
    <w:rsid w:val="00B66C7C"/>
    <w:rsid w:val="00B84124"/>
    <w:rsid w:val="00BA4B92"/>
    <w:rsid w:val="00BA78F9"/>
    <w:rsid w:val="00BB5303"/>
    <w:rsid w:val="00BB5804"/>
    <w:rsid w:val="00BD3B9C"/>
    <w:rsid w:val="00BD5DDD"/>
    <w:rsid w:val="00BE0809"/>
    <w:rsid w:val="00BE133E"/>
    <w:rsid w:val="00BF7213"/>
    <w:rsid w:val="00BF7A78"/>
    <w:rsid w:val="00C2249E"/>
    <w:rsid w:val="00C32954"/>
    <w:rsid w:val="00C4523F"/>
    <w:rsid w:val="00C5205C"/>
    <w:rsid w:val="00C536B4"/>
    <w:rsid w:val="00C61C58"/>
    <w:rsid w:val="00C61C7B"/>
    <w:rsid w:val="00C93649"/>
    <w:rsid w:val="00CF0E88"/>
    <w:rsid w:val="00D1130C"/>
    <w:rsid w:val="00D23D8B"/>
    <w:rsid w:val="00D42B31"/>
    <w:rsid w:val="00D54241"/>
    <w:rsid w:val="00D56A9E"/>
    <w:rsid w:val="00D70CAD"/>
    <w:rsid w:val="00DA3F4B"/>
    <w:rsid w:val="00DA6016"/>
    <w:rsid w:val="00DC37BF"/>
    <w:rsid w:val="00DF0303"/>
    <w:rsid w:val="00DF5629"/>
    <w:rsid w:val="00E02AD9"/>
    <w:rsid w:val="00E0755F"/>
    <w:rsid w:val="00E23786"/>
    <w:rsid w:val="00E31F14"/>
    <w:rsid w:val="00E426C7"/>
    <w:rsid w:val="00E61A3B"/>
    <w:rsid w:val="00E90598"/>
    <w:rsid w:val="00ED6E18"/>
    <w:rsid w:val="00EF12B5"/>
    <w:rsid w:val="00EF6580"/>
    <w:rsid w:val="00F10142"/>
    <w:rsid w:val="00F131E6"/>
    <w:rsid w:val="00F13EFA"/>
    <w:rsid w:val="00F33429"/>
    <w:rsid w:val="00F476D0"/>
    <w:rsid w:val="00F67556"/>
    <w:rsid w:val="00F76534"/>
    <w:rsid w:val="00F856E4"/>
    <w:rsid w:val="00FB48BA"/>
    <w:rsid w:val="00FD1EC2"/>
    <w:rsid w:val="00FD5877"/>
    <w:rsid w:val="00FD7490"/>
  </w:rsids>
  <m:mathPr>
    <m:mathFont m:val="Cambria Math"/>
    <m:brkBin m:val="before"/>
    <m:brkBinSub m:val="--"/>
    <m:smallFrac m:val="0"/>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7FD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BD5DDD"/>
    <w:rPr>
      <w:color w:val="808080"/>
    </w:rPr>
  </w:style>
  <w:style w:type="paragraph" w:customStyle="1" w:styleId="940D4BCD6C114A889F6CCE2E25073EFD">
    <w:name w:val="940D4BCD6C114A889F6CCE2E25073EFD"/>
    <w:rsid w:val="002C7FD1"/>
  </w:style>
  <w:style w:type="paragraph" w:customStyle="1" w:styleId="61E65F0E721041E1B5533A668BD864E7">
    <w:name w:val="61E65F0E721041E1B5533A668BD864E7"/>
    <w:rsid w:val="002C7FD1"/>
  </w:style>
  <w:style w:type="paragraph" w:customStyle="1" w:styleId="B34A5317CE034FE2BFD9D1DE8FC992EB">
    <w:name w:val="B34A5317CE034FE2BFD9D1DE8FC992EB"/>
    <w:rsid w:val="002C7FD1"/>
  </w:style>
  <w:style w:type="paragraph" w:customStyle="1" w:styleId="48386D9B097948AA83F05165A785EFFC">
    <w:name w:val="48386D9B097948AA83F05165A785EFFC"/>
    <w:rsid w:val="002C7FD1"/>
  </w:style>
  <w:style w:type="paragraph" w:customStyle="1" w:styleId="06272C0872C5451F81E431DEC0FA891F">
    <w:name w:val="06272C0872C5451F81E431DEC0FA891F"/>
    <w:rsid w:val="002C7FD1"/>
  </w:style>
  <w:style w:type="paragraph" w:customStyle="1" w:styleId="ACAED19A2096468C8BF4D0ABA61B22A2">
    <w:name w:val="ACAED19A2096468C8BF4D0ABA61B22A2"/>
    <w:rsid w:val="002C7FD1"/>
  </w:style>
  <w:style w:type="paragraph" w:customStyle="1" w:styleId="91E38FCCECF646EABB5621B4A263E0C1">
    <w:name w:val="91E38FCCECF646EABB5621B4A263E0C1"/>
    <w:rsid w:val="002C7FD1"/>
  </w:style>
  <w:style w:type="paragraph" w:customStyle="1" w:styleId="21F431DB04054128AD55E7EDFD40FB7D">
    <w:name w:val="21F431DB04054128AD55E7EDFD40FB7D"/>
    <w:rsid w:val="002C7FD1"/>
  </w:style>
  <w:style w:type="paragraph" w:customStyle="1" w:styleId="ED49384DE5A0467C907D3E25D8FA6EB8">
    <w:name w:val="ED49384DE5A0467C907D3E25D8FA6EB8"/>
    <w:rsid w:val="002C7FD1"/>
  </w:style>
  <w:style w:type="paragraph" w:customStyle="1" w:styleId="35691DCE4BB54B0F98FD324389668EF0">
    <w:name w:val="35691DCE4BB54B0F98FD324389668EF0"/>
    <w:rsid w:val="002C7FD1"/>
  </w:style>
  <w:style w:type="paragraph" w:customStyle="1" w:styleId="FD3FDB3310B440999C97924EF5643BB0">
    <w:name w:val="FD3FDB3310B440999C97924EF5643BB0"/>
    <w:rsid w:val="002C7FD1"/>
  </w:style>
  <w:style w:type="paragraph" w:customStyle="1" w:styleId="819DD55DA7594F38B1DE0B2E3956681E">
    <w:name w:val="819DD55DA7594F38B1DE0B2E3956681E"/>
    <w:rsid w:val="002C7FD1"/>
  </w:style>
  <w:style w:type="paragraph" w:customStyle="1" w:styleId="9DA88D6B7FEB4F72AB3FA178546158EA">
    <w:name w:val="9DA88D6B7FEB4F72AB3FA178546158EA"/>
    <w:rsid w:val="002C7FD1"/>
  </w:style>
  <w:style w:type="paragraph" w:customStyle="1" w:styleId="DE98353C2DEE4E86BC463467EB3B3947">
    <w:name w:val="DE98353C2DEE4E86BC463467EB3B3947"/>
    <w:rsid w:val="002C7FD1"/>
  </w:style>
  <w:style w:type="paragraph" w:customStyle="1" w:styleId="4B82FD7E7EAB4E3985C79CD535504010">
    <w:name w:val="4B82FD7E7EAB4E3985C79CD535504010"/>
    <w:rsid w:val="002C7FD1"/>
  </w:style>
  <w:style w:type="paragraph" w:customStyle="1" w:styleId="69E4584B569948DBBDA9B0015BCD9D6F">
    <w:name w:val="69E4584B569948DBBDA9B0015BCD9D6F"/>
    <w:rsid w:val="002C7FD1"/>
  </w:style>
  <w:style w:type="paragraph" w:customStyle="1" w:styleId="003CAB31A1EA4BDF99C92E215C2EA1C7">
    <w:name w:val="003CAB31A1EA4BDF99C92E215C2EA1C7"/>
    <w:rsid w:val="002C7FD1"/>
  </w:style>
  <w:style w:type="paragraph" w:customStyle="1" w:styleId="97C7D583F2774B66A137901FFB48AEE4">
    <w:name w:val="97C7D583F2774B66A137901FFB48AEE4"/>
    <w:rsid w:val="002C7FD1"/>
  </w:style>
  <w:style w:type="paragraph" w:customStyle="1" w:styleId="0D85ECDBF4CE4B42A544A2A048375352">
    <w:name w:val="0D85ECDBF4CE4B42A544A2A048375352"/>
    <w:rsid w:val="002C7FD1"/>
  </w:style>
  <w:style w:type="paragraph" w:customStyle="1" w:styleId="D9BB772B6F454D24AB687198181D6614">
    <w:name w:val="D9BB772B6F454D24AB687198181D6614"/>
    <w:rsid w:val="002C7FD1"/>
  </w:style>
  <w:style w:type="paragraph" w:customStyle="1" w:styleId="10F2491549B44BB482F923C4C8C70E48">
    <w:name w:val="10F2491549B44BB482F923C4C8C70E48"/>
    <w:rsid w:val="002C7FD1"/>
  </w:style>
  <w:style w:type="paragraph" w:customStyle="1" w:styleId="2886F297EBC24A39A7903AB0F8AA14EE">
    <w:name w:val="2886F297EBC24A39A7903AB0F8AA14EE"/>
    <w:rsid w:val="002C7FD1"/>
  </w:style>
  <w:style w:type="paragraph" w:customStyle="1" w:styleId="12913DF141F5481D8B43AF30E23EAFB0">
    <w:name w:val="12913DF141F5481D8B43AF30E23EAFB0"/>
    <w:rsid w:val="002C7FD1"/>
  </w:style>
  <w:style w:type="paragraph" w:customStyle="1" w:styleId="423D064E70B64DC0A7B22CC9A0484C8A">
    <w:name w:val="423D064E70B64DC0A7B22CC9A0484C8A"/>
    <w:rsid w:val="002C7FD1"/>
  </w:style>
  <w:style w:type="paragraph" w:customStyle="1" w:styleId="75BB9A0F98DA473992E1B8F06E9AEF30">
    <w:name w:val="75BB9A0F98DA473992E1B8F06E9AEF30"/>
    <w:rsid w:val="002C7FD1"/>
  </w:style>
  <w:style w:type="paragraph" w:customStyle="1" w:styleId="FF4F4CACD08945A09B4D87F54123F71E">
    <w:name w:val="FF4F4CACD08945A09B4D87F54123F71E"/>
    <w:rsid w:val="002C7FD1"/>
  </w:style>
  <w:style w:type="paragraph" w:customStyle="1" w:styleId="6B0050419E7E4587AB507DD1D2D1A67A">
    <w:name w:val="6B0050419E7E4587AB507DD1D2D1A67A"/>
    <w:rsid w:val="002C7FD1"/>
  </w:style>
  <w:style w:type="paragraph" w:customStyle="1" w:styleId="C88CC3A2F0574B49BF57FEE66603E1C2">
    <w:name w:val="C88CC3A2F0574B49BF57FEE66603E1C2"/>
    <w:rsid w:val="002C7FD1"/>
  </w:style>
  <w:style w:type="paragraph" w:customStyle="1" w:styleId="894C39ECD87A4907BD124579DB9B012B">
    <w:name w:val="894C39ECD87A4907BD124579DB9B012B"/>
    <w:rsid w:val="002C7FD1"/>
  </w:style>
  <w:style w:type="paragraph" w:customStyle="1" w:styleId="37CBFA6FE68B4D7F81C0D0373BA2D516">
    <w:name w:val="37CBFA6FE68B4D7F81C0D0373BA2D516"/>
    <w:rsid w:val="002C7FD1"/>
  </w:style>
  <w:style w:type="paragraph" w:customStyle="1" w:styleId="B5AAD51D453B46AEA4BB0A80EFE3E328">
    <w:name w:val="B5AAD51D453B46AEA4BB0A80EFE3E328"/>
    <w:rsid w:val="002C7FD1"/>
  </w:style>
  <w:style w:type="paragraph" w:customStyle="1" w:styleId="D0795A9366A2495A835550CB015F5A2D">
    <w:name w:val="D0795A9366A2495A835550CB015F5A2D"/>
    <w:rsid w:val="002C7FD1"/>
  </w:style>
  <w:style w:type="paragraph" w:customStyle="1" w:styleId="FC0E088E641B428BB5ED33CC1D6CDD93">
    <w:name w:val="FC0E088E641B428BB5ED33CC1D6CDD93"/>
    <w:rsid w:val="002C7FD1"/>
  </w:style>
  <w:style w:type="paragraph" w:customStyle="1" w:styleId="C0454E80F6504FBB8803D3F26E39D96F">
    <w:name w:val="C0454E80F6504FBB8803D3F26E39D96F"/>
    <w:rsid w:val="002C7FD1"/>
  </w:style>
  <w:style w:type="paragraph" w:customStyle="1" w:styleId="4B756F66E68A442EA8A8196ADB9BCFDB">
    <w:name w:val="4B756F66E68A442EA8A8196ADB9BCFDB"/>
    <w:rsid w:val="002C7FD1"/>
  </w:style>
  <w:style w:type="paragraph" w:customStyle="1" w:styleId="39ADF045EED449C3A1221D95D4622A40">
    <w:name w:val="39ADF045EED449C3A1221D95D4622A40"/>
    <w:rsid w:val="002C7FD1"/>
  </w:style>
  <w:style w:type="paragraph" w:customStyle="1" w:styleId="F33B1DD03A304012A4BE87CA9C7DB7BE">
    <w:name w:val="F33B1DD03A304012A4BE87CA9C7DB7BE"/>
    <w:rsid w:val="002C7FD1"/>
  </w:style>
  <w:style w:type="paragraph" w:customStyle="1" w:styleId="09077E9C52E948038A65E10F25B6EF4C">
    <w:name w:val="09077E9C52E948038A65E10F25B6EF4C"/>
    <w:rsid w:val="002C7FD1"/>
  </w:style>
  <w:style w:type="paragraph" w:customStyle="1" w:styleId="A2902E4FD1FE49B0BED53089044A7FD2">
    <w:name w:val="A2902E4FD1FE49B0BED53089044A7FD2"/>
    <w:rsid w:val="002C7FD1"/>
  </w:style>
  <w:style w:type="paragraph" w:customStyle="1" w:styleId="6B8F76C959E846E6A457F81EE9CAF04D">
    <w:name w:val="6B8F76C959E846E6A457F81EE9CAF04D"/>
    <w:rsid w:val="002C7FD1"/>
  </w:style>
  <w:style w:type="paragraph" w:customStyle="1" w:styleId="7BFB2548D0E1407788686FE1EF162D7B">
    <w:name w:val="7BFB2548D0E1407788686FE1EF162D7B"/>
    <w:rsid w:val="002C7FD1"/>
  </w:style>
  <w:style w:type="paragraph" w:customStyle="1" w:styleId="3072BCD0F6E34C5F99CC6978BC84B66A">
    <w:name w:val="3072BCD0F6E34C5F99CC6978BC84B66A"/>
    <w:rsid w:val="002C7FD1"/>
  </w:style>
  <w:style w:type="paragraph" w:customStyle="1" w:styleId="EFAD7617B0874EB4B2205755478B2189">
    <w:name w:val="EFAD7617B0874EB4B2205755478B2189"/>
    <w:rsid w:val="002C7FD1"/>
  </w:style>
  <w:style w:type="paragraph" w:customStyle="1" w:styleId="68086808EEB64ED1AF69CE4707441FD0">
    <w:name w:val="68086808EEB64ED1AF69CE4707441FD0"/>
    <w:rsid w:val="002C7FD1"/>
  </w:style>
  <w:style w:type="paragraph" w:customStyle="1" w:styleId="48B54EB072DF4825B0B9F118FF87C33B">
    <w:name w:val="48B54EB072DF4825B0B9F118FF87C33B"/>
    <w:rsid w:val="002C7FD1"/>
  </w:style>
  <w:style w:type="paragraph" w:customStyle="1" w:styleId="88B81801671F41D0A59EED745774800E">
    <w:name w:val="88B81801671F41D0A59EED745774800E"/>
    <w:rsid w:val="002C7FD1"/>
  </w:style>
  <w:style w:type="paragraph" w:customStyle="1" w:styleId="2F11F5B489284CAD8ACD7FCFC2140C5E">
    <w:name w:val="2F11F5B489284CAD8ACD7FCFC2140C5E"/>
    <w:rsid w:val="002C7FD1"/>
  </w:style>
  <w:style w:type="paragraph" w:customStyle="1" w:styleId="671F6DEA740344D6A43ABE22052F2F2D">
    <w:name w:val="671F6DEA740344D6A43ABE22052F2F2D"/>
    <w:rsid w:val="009A1668"/>
  </w:style>
  <w:style w:type="paragraph" w:customStyle="1" w:styleId="A446384DB1774E768A288032B5B99152">
    <w:name w:val="A446384DB1774E768A288032B5B99152"/>
    <w:rsid w:val="009A1668"/>
  </w:style>
  <w:style w:type="paragraph" w:customStyle="1" w:styleId="5DCC984492F74C2EAB700822B35D980C">
    <w:name w:val="5DCC984492F74C2EAB700822B35D980C"/>
    <w:rsid w:val="009A1668"/>
  </w:style>
  <w:style w:type="paragraph" w:customStyle="1" w:styleId="2A3B2D5FC0764D4EA702D46AC2379876">
    <w:name w:val="2A3B2D5FC0764D4EA702D46AC2379876"/>
    <w:rsid w:val="009A1668"/>
  </w:style>
  <w:style w:type="paragraph" w:customStyle="1" w:styleId="70D04935B68544AE863E1A142B529B4C">
    <w:name w:val="70D04935B68544AE863E1A142B529B4C"/>
    <w:rsid w:val="009A1668"/>
  </w:style>
  <w:style w:type="paragraph" w:customStyle="1" w:styleId="27CD40901D8F40598C9D56051C725589">
    <w:name w:val="27CD40901D8F40598C9D56051C725589"/>
    <w:rsid w:val="009A1668"/>
  </w:style>
  <w:style w:type="paragraph" w:customStyle="1" w:styleId="9D49CE269EB340D180A4C7C0DD1B29B0">
    <w:name w:val="9D49CE269EB340D180A4C7C0DD1B29B0"/>
    <w:rsid w:val="009A1668"/>
  </w:style>
  <w:style w:type="paragraph" w:customStyle="1" w:styleId="52752AF3EFD048AAB075E21CDA1A9ED7">
    <w:name w:val="52752AF3EFD048AAB075E21CDA1A9ED7"/>
    <w:rsid w:val="009A1668"/>
  </w:style>
  <w:style w:type="paragraph" w:customStyle="1" w:styleId="672E24A1090B496A811D1857ACC02DEE">
    <w:name w:val="672E24A1090B496A811D1857ACC02DEE"/>
    <w:rsid w:val="002C7FD1"/>
  </w:style>
  <w:style w:type="paragraph" w:customStyle="1" w:styleId="4B228F388B9D4E91955E782068F51773">
    <w:name w:val="4B228F388B9D4E91955E782068F51773"/>
    <w:rsid w:val="002C7FD1"/>
  </w:style>
  <w:style w:type="paragraph" w:customStyle="1" w:styleId="1708FD45C99143808CF49DF3A18B96E4">
    <w:name w:val="1708FD45C99143808CF49DF3A18B96E4"/>
    <w:rsid w:val="002C7FD1"/>
  </w:style>
  <w:style w:type="paragraph" w:customStyle="1" w:styleId="BD0C2EE5F5AF4E638A75DFA0BCC0F4D5">
    <w:name w:val="BD0C2EE5F5AF4E638A75DFA0BCC0F4D5"/>
    <w:rsid w:val="00581C3F"/>
  </w:style>
  <w:style w:type="paragraph" w:customStyle="1" w:styleId="7BBAE9C406A14DFDB268F6578561CCFD">
    <w:name w:val="7BBAE9C406A14DFDB268F6578561CCFD"/>
    <w:rsid w:val="00581C3F"/>
  </w:style>
  <w:style w:type="paragraph" w:customStyle="1" w:styleId="6E9EAF80426C4C4F87EF4FFD246C0B6F">
    <w:name w:val="6E9EAF80426C4C4F87EF4FFD246C0B6F"/>
    <w:rsid w:val="00581C3F"/>
  </w:style>
  <w:style w:type="paragraph" w:customStyle="1" w:styleId="73A2ADFE599C4AEDB0E83DA786F4DCB1">
    <w:name w:val="73A2ADFE599C4AEDB0E83DA786F4DCB1"/>
    <w:rsid w:val="00581C3F"/>
  </w:style>
  <w:style w:type="paragraph" w:customStyle="1" w:styleId="491F1BF8FDE64BB1BF8E0747AEA428FE">
    <w:name w:val="491F1BF8FDE64BB1BF8E0747AEA428FE"/>
    <w:rsid w:val="00581C3F"/>
  </w:style>
  <w:style w:type="paragraph" w:customStyle="1" w:styleId="B0D5A3CEB6024FC3B54FC36EAB694CFB">
    <w:name w:val="B0D5A3CEB6024FC3B54FC36EAB694CFB"/>
    <w:rsid w:val="00581C3F"/>
  </w:style>
  <w:style w:type="paragraph" w:customStyle="1" w:styleId="4E3EB1E7CAE549D4BD41F9761123170C">
    <w:name w:val="4E3EB1E7CAE549D4BD41F9761123170C"/>
    <w:rsid w:val="00581C3F"/>
  </w:style>
  <w:style w:type="paragraph" w:customStyle="1" w:styleId="ED781C26F187488184BAA718BB63EF03">
    <w:name w:val="ED781C26F187488184BAA718BB63EF03"/>
    <w:rsid w:val="00581C3F"/>
  </w:style>
  <w:style w:type="paragraph" w:customStyle="1" w:styleId="29932D6B0E2B4A58920C52A006B00F29">
    <w:name w:val="29932D6B0E2B4A58920C52A006B00F29"/>
    <w:rsid w:val="00581C3F"/>
  </w:style>
  <w:style w:type="paragraph" w:customStyle="1" w:styleId="5EAED2E27D4647209EEBAD93D7C3CD27">
    <w:name w:val="5EAED2E27D4647209EEBAD93D7C3CD27"/>
    <w:rsid w:val="00DF0303"/>
  </w:style>
  <w:style w:type="paragraph" w:customStyle="1" w:styleId="C728AF986AAA41B6A5E6F8A7E7655714">
    <w:name w:val="C728AF986AAA41B6A5E6F8A7E7655714"/>
    <w:rsid w:val="00DF0303"/>
  </w:style>
  <w:style w:type="paragraph" w:customStyle="1" w:styleId="CFF503BAFFDC4CAF9D3790CF28A63B32">
    <w:name w:val="CFF503BAFFDC4CAF9D3790CF28A63B32"/>
    <w:rsid w:val="00BD5DDD"/>
    <w:pPr>
      <w:spacing w:after="160" w:line="259" w:lineRule="auto"/>
    </w:pPr>
    <w:rPr>
      <w:lang w:bidi="gu-IN"/>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C96B2922FDADD42B0F095ED5A309A79" ma:contentTypeVersion="17" ma:contentTypeDescription="Create a new document." ma:contentTypeScope="" ma:versionID="acf7f3677b8f256920642e099ce314d2">
  <xsd:schema xmlns:xsd="http://www.w3.org/2001/XMLSchema" xmlns:xs="http://www.w3.org/2001/XMLSchema" xmlns:p="http://schemas.microsoft.com/office/2006/metadata/properties" xmlns:ns1="http://schemas.microsoft.com/sharepoint/v3" xmlns:ns3="0f4aabc5-c282-4079-a3bc-64a6af2f0b12" xmlns:ns4="23a5ebb6-49d9-4dec-8d31-38a986a81ef2" targetNamespace="http://schemas.microsoft.com/office/2006/metadata/properties" ma:root="true" ma:fieldsID="e072a1747d14c87e7e446711c11a1770" ns1:_="" ns3:_="" ns4:_="">
    <xsd:import namespace="http://schemas.microsoft.com/sharepoint/v3"/>
    <xsd:import namespace="0f4aabc5-c282-4079-a3bc-64a6af2f0b12"/>
    <xsd:import namespace="23a5ebb6-49d9-4dec-8d31-38a986a81ef2"/>
    <xsd:element name="properties">
      <xsd:complexType>
        <xsd:sequence>
          <xsd:element name="documentManagement">
            <xsd:complexType>
              <xsd:all>
                <xsd:element ref="ns3:SharedWithUsers" minOccurs="0"/>
                <xsd:element ref="ns3:SharingHintHash" minOccurs="0"/>
                <xsd:element ref="ns3:SharedWithDetails" minOccurs="0"/>
                <xsd:element ref="ns3:LastSharedByUser" minOccurs="0"/>
                <xsd:element ref="ns3:LastSharedByTime" minOccurs="0"/>
                <xsd:element ref="ns4:MediaServiceMetadata" minOccurs="0"/>
                <xsd:element ref="ns4:MediaServiceFastMetadata" minOccurs="0"/>
                <xsd:element ref="ns4:MediaServiceDateTaken" minOccurs="0"/>
                <xsd:element ref="ns1:_ip_UnifiedCompliancePolicyProperties" minOccurs="0"/>
                <xsd:element ref="ns1:_ip_UnifiedCompliancePolicyUIAction" minOccurs="0"/>
                <xsd:element ref="ns4:MediaServiceAutoTags" minOccurs="0"/>
                <xsd:element ref="ns4:MediaServiceLocation" minOccurs="0"/>
                <xsd:element ref="ns4:MediaServiceOCR" minOccurs="0"/>
                <xsd:element ref="ns4:MediaServiceEventHashCode" minOccurs="0"/>
                <xsd:element ref="ns4:MediaServiceGenerationTim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description="" ma:hidden="true" ma:internalName="_ip_UnifiedCompliancePolicyProperties">
      <xsd:simpleType>
        <xsd:restriction base="dms:Note"/>
      </xsd:simpleType>
    </xsd:element>
    <xsd:element name="_ip_UnifiedCompliancePolicyUIAction" ma:index="17" nillable="true" ma:displayName="Unified Compliance Policy UI Action" ma:descrip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f4aabc5-c282-4079-a3bc-64a6af2f0b1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1" nillable="true" ma:displayName="Last Shared By User" ma:description="" ma:internalName="LastSharedByUser" ma:readOnly="true">
      <xsd:simpleType>
        <xsd:restriction base="dms:Note">
          <xsd:maxLength value="255"/>
        </xsd:restriction>
      </xsd:simpleType>
    </xsd:element>
    <xsd:element name="LastSharedByTime" ma:index="12"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23a5ebb6-49d9-4dec-8d31-38a986a81ef2" elementFormDefault="qualified">
    <xsd:import namespace="http://schemas.microsoft.com/office/2006/documentManagement/types"/>
    <xsd:import namespace="http://schemas.microsoft.com/office/infopath/2007/PartnerControls"/>
    <xsd:element name="MediaServiceMetadata" ma:index="13" nillable="true" ma:displayName="MediaServiceMetadata" ma:description="" ma:hidden="true" ma:internalName="MediaServiceMetadata" ma:readOnly="true">
      <xsd:simpleType>
        <xsd:restriction base="dms:Note"/>
      </xsd:simpleType>
    </xsd:element>
    <xsd:element name="MediaServiceFastMetadata" ma:index="14" nillable="true" ma:displayName="MediaServiceFastMetadata" ma:description="" ma:hidden="true" ma:internalName="MediaServiceFastMetadata" ma:readOnly="true">
      <xsd:simpleType>
        <xsd:restriction base="dms:Note"/>
      </xsd:simpleType>
    </xsd:element>
    <xsd:element name="MediaServiceDateTaken" ma:index="15" nillable="true" ma:displayName="MediaServiceDateTaken" ma:description="" ma:hidden="true" ma:internalName="MediaServiceDateTaken" ma:readOnly="true">
      <xsd:simpleType>
        <xsd:restriction base="dms:Text"/>
      </xsd:simpleType>
    </xsd:element>
    <xsd:element name="MediaServiceAutoTags" ma:index="18" nillable="true" ma:displayName="MediaServiceAutoTags" ma:description="" ma:internalName="MediaServiceAutoTags" ma:readOnly="true">
      <xsd:simpleType>
        <xsd:restriction base="dms:Text"/>
      </xsd:simpleType>
    </xsd:element>
    <xsd:element name="MediaServiceLocation" ma:index="19" nillable="true" ma:displayName="MediaServiceLocation" ma:description="" ma:internalName="MediaServiceLocation" ma:readOnly="true">
      <xsd:simpleType>
        <xsd:restriction base="dms:Text"/>
      </xsd:simpleType>
    </xsd:element>
    <xsd:element name="MediaServiceOCR" ma:index="20" nillable="true" ma:displayName="MediaServiceOCR" ma:description="" ma:internalName="MediaServiceOCR" ma:readOnly="true">
      <xsd:simpleType>
        <xsd:restriction base="dms:Note">
          <xsd:maxLength value="255"/>
        </xsd:restriction>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AutoKeyPoints" ma:index="23" nillable="true" ma:displayName="MediaServiceAutoKeyPoints" ma:hidden="true" ma:internalName="MediaServiceAutoKeyPoints" ma:readOnly="true">
      <xsd:simpleType>
        <xsd:restriction base="dms:Note"/>
      </xsd:simpleType>
    </xsd:element>
    <xsd:element name="MediaServiceKeyPoints" ma:index="24" nillable="true" ma:displayName="KeyPoints" ma:internalName="MediaServiceKeyPoints" ma:readOnly="fals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MediaServiceKeyPoints xmlns="23a5ebb6-49d9-4dec-8d31-38a986a81ef2" xsi:nil="true"/>
  </documentManagement>
</p:properties>
</file>

<file path=customXml/itemProps1.xml><?xml version="1.0" encoding="utf-8"?>
<ds:datastoreItem xmlns:ds="http://schemas.openxmlformats.org/officeDocument/2006/customXml" ds:itemID="{A43947D1-1106-41B2-99ED-4FFA602848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f4aabc5-c282-4079-a3bc-64a6af2f0b12"/>
    <ds:schemaRef ds:uri="23a5ebb6-49d9-4dec-8d31-38a986a81ef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6F4B0E2-19F7-430D-9C7A-24F696D72196}">
  <ds:schemaRefs>
    <ds:schemaRef ds:uri="http://schemas.microsoft.com/sharepoint/v3/contenttype/forms"/>
  </ds:schemaRefs>
</ds:datastoreItem>
</file>

<file path=customXml/itemProps3.xml><?xml version="1.0" encoding="utf-8"?>
<ds:datastoreItem xmlns:ds="http://schemas.openxmlformats.org/officeDocument/2006/customXml" ds:itemID="{479BD2E3-A03A-49D3-B9F7-FAB12BE8BEB4}">
  <ds:schemaRefs>
    <ds:schemaRef ds:uri="http://schemas.microsoft.com/office/2006/metadata/properties"/>
    <ds:schemaRef ds:uri="http://schemas.microsoft.com/office/infopath/2007/PartnerControls"/>
    <ds:schemaRef ds:uri="http://schemas.microsoft.com/sharepoint/v3"/>
    <ds:schemaRef ds:uri="23a5ebb6-49d9-4dec-8d31-38a986a81ef2"/>
  </ds:schemaRefs>
</ds:datastoreItem>
</file>

<file path=docProps/app.xml><?xml version="1.0" encoding="utf-8"?>
<Properties xmlns="http://schemas.openxmlformats.org/officeDocument/2006/extended-properties" xmlns:vt="http://schemas.openxmlformats.org/officeDocument/2006/docPropsVTypes">
  <Template>Template.dotm</Template>
  <TotalTime>524</TotalTime>
  <Pages>87</Pages>
  <Words>5751</Words>
  <Characters>32786</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Microsoft Power Apps and Azure</vt:lpstr>
    </vt:vector>
  </TitlesOfParts>
  <Company>Microsoft</Company>
  <LinksUpToDate>false</LinksUpToDate>
  <CharactersWithSpaces>38461</CharactersWithSpaces>
  <SharedDoc>false</SharedDoc>
  <HLinks>
    <vt:vector size="282" baseType="variant">
      <vt:variant>
        <vt:i4>7274609</vt:i4>
      </vt:variant>
      <vt:variant>
        <vt:i4>195</vt:i4>
      </vt:variant>
      <vt:variant>
        <vt:i4>0</vt:i4>
      </vt:variant>
      <vt:variant>
        <vt:i4>5</vt:i4>
      </vt:variant>
      <vt:variant>
        <vt:lpwstr>https://docs.microsoft.com/en-us/powerapps/maker/common-data-service/solutions-overview</vt:lpwstr>
      </vt:variant>
      <vt:variant>
        <vt:lpwstr/>
      </vt:variant>
      <vt:variant>
        <vt:i4>2359411</vt:i4>
      </vt:variant>
      <vt:variant>
        <vt:i4>192</vt:i4>
      </vt:variant>
      <vt:variant>
        <vt:i4>0</vt:i4>
      </vt:variant>
      <vt:variant>
        <vt:i4>5</vt:i4>
      </vt:variant>
      <vt:variant>
        <vt:lpwstr>https://aka.ms/powerappsandroid</vt:lpwstr>
      </vt:variant>
      <vt:variant>
        <vt:lpwstr/>
      </vt:variant>
      <vt:variant>
        <vt:i4>4063344</vt:i4>
      </vt:variant>
      <vt:variant>
        <vt:i4>189</vt:i4>
      </vt:variant>
      <vt:variant>
        <vt:i4>0</vt:i4>
      </vt:variant>
      <vt:variant>
        <vt:i4>5</vt:i4>
      </vt:variant>
      <vt:variant>
        <vt:lpwstr>https://aka.ms/powerappsios</vt:lpwstr>
      </vt:variant>
      <vt:variant>
        <vt:lpwstr/>
      </vt:variant>
      <vt:variant>
        <vt:i4>7733365</vt:i4>
      </vt:variant>
      <vt:variant>
        <vt:i4>186</vt:i4>
      </vt:variant>
      <vt:variant>
        <vt:i4>0</vt:i4>
      </vt:variant>
      <vt:variant>
        <vt:i4>5</vt:i4>
      </vt:variant>
      <vt:variant>
        <vt:lpwstr>http://make.powerapps.com/</vt:lpwstr>
      </vt:variant>
      <vt:variant>
        <vt:lpwstr/>
      </vt:variant>
      <vt:variant>
        <vt:i4>7733365</vt:i4>
      </vt:variant>
      <vt:variant>
        <vt:i4>183</vt:i4>
      </vt:variant>
      <vt:variant>
        <vt:i4>0</vt:i4>
      </vt:variant>
      <vt:variant>
        <vt:i4>5</vt:i4>
      </vt:variant>
      <vt:variant>
        <vt:lpwstr>http://make.powerapps.com/</vt:lpwstr>
      </vt:variant>
      <vt:variant>
        <vt:lpwstr/>
      </vt:variant>
      <vt:variant>
        <vt:i4>6291532</vt:i4>
      </vt:variant>
      <vt:variant>
        <vt:i4>180</vt:i4>
      </vt:variant>
      <vt:variant>
        <vt:i4>0</vt:i4>
      </vt:variant>
      <vt:variant>
        <vt:i4>5</vt:i4>
      </vt:variant>
      <vt:variant>
        <vt:lpwstr>https://make.powerapps.com/?utm_source=padocs&amp;utm_medium=linkinadoc&amp;utm_campaign=referralsfromdoc</vt:lpwstr>
      </vt:variant>
      <vt:variant>
        <vt:lpwstr/>
      </vt:variant>
      <vt:variant>
        <vt:i4>6750253</vt:i4>
      </vt:variant>
      <vt:variant>
        <vt:i4>177</vt:i4>
      </vt:variant>
      <vt:variant>
        <vt:i4>0</vt:i4>
      </vt:variant>
      <vt:variant>
        <vt:i4>5</vt:i4>
      </vt:variant>
      <vt:variant>
        <vt:lpwstr>https://make.powerapps.com/community/signup</vt:lpwstr>
      </vt:variant>
      <vt:variant>
        <vt:lpwstr/>
      </vt:variant>
      <vt:variant>
        <vt:i4>5046341</vt:i4>
      </vt:variant>
      <vt:variant>
        <vt:i4>174</vt:i4>
      </vt:variant>
      <vt:variant>
        <vt:i4>0</vt:i4>
      </vt:variant>
      <vt:variant>
        <vt:i4>5</vt:i4>
      </vt:variant>
      <vt:variant>
        <vt:lpwstr>https://powerapps.microsoft.com/communityplan</vt:lpwstr>
      </vt:variant>
      <vt:variant>
        <vt:lpwstr/>
      </vt:variant>
      <vt:variant>
        <vt:i4>2621491</vt:i4>
      </vt:variant>
      <vt:variant>
        <vt:i4>171</vt:i4>
      </vt:variant>
      <vt:variant>
        <vt:i4>0</vt:i4>
      </vt:variant>
      <vt:variant>
        <vt:i4>5</vt:i4>
      </vt:variant>
      <vt:variant>
        <vt:lpwstr>https://docs.microsoft.com/en-us/powerapps/maker/dev-community-plan</vt:lpwstr>
      </vt:variant>
      <vt:variant>
        <vt:lpwstr/>
      </vt:variant>
      <vt:variant>
        <vt:i4>7143474</vt:i4>
      </vt:variant>
      <vt:variant>
        <vt:i4>168</vt:i4>
      </vt:variant>
      <vt:variant>
        <vt:i4>0</vt:i4>
      </vt:variant>
      <vt:variant>
        <vt:i4>5</vt:i4>
      </vt:variant>
      <vt:variant>
        <vt:lpwstr>https://make.powerapps.com/</vt:lpwstr>
      </vt:variant>
      <vt:variant>
        <vt:lpwstr/>
      </vt:variant>
      <vt:variant>
        <vt:i4>3014767</vt:i4>
      </vt:variant>
      <vt:variant>
        <vt:i4>165</vt:i4>
      </vt:variant>
      <vt:variant>
        <vt:i4>0</vt:i4>
      </vt:variant>
      <vt:variant>
        <vt:i4>5</vt:i4>
      </vt:variant>
      <vt:variant>
        <vt:lpwstr>https://docs.microsoft.com/en-us/connectors/custom-connectors/</vt:lpwstr>
      </vt:variant>
      <vt:variant>
        <vt:lpwstr/>
      </vt:variant>
      <vt:variant>
        <vt:i4>6619229</vt:i4>
      </vt:variant>
      <vt:variant>
        <vt:i4>162</vt:i4>
      </vt:variant>
      <vt:variant>
        <vt:i4>0</vt:i4>
      </vt:variant>
      <vt:variant>
        <vt:i4>5</vt:i4>
      </vt:variant>
      <vt:variant>
        <vt:lpwstr/>
      </vt:variant>
      <vt:variant>
        <vt:lpwstr>_Task_2:_Test</vt:lpwstr>
      </vt:variant>
      <vt:variant>
        <vt:i4>7143464</vt:i4>
      </vt:variant>
      <vt:variant>
        <vt:i4>159</vt:i4>
      </vt:variant>
      <vt:variant>
        <vt:i4>0</vt:i4>
      </vt:variant>
      <vt:variant>
        <vt:i4>5</vt:i4>
      </vt:variant>
      <vt:variant>
        <vt:lpwstr>https://portal.azure.com/</vt:lpwstr>
      </vt:variant>
      <vt:variant>
        <vt:lpwstr>create/Microsoft.ApiApp</vt:lpwstr>
      </vt:variant>
      <vt:variant>
        <vt:i4>983067</vt:i4>
      </vt:variant>
      <vt:variant>
        <vt:i4>156</vt:i4>
      </vt:variant>
      <vt:variant>
        <vt:i4>0</vt:i4>
      </vt:variant>
      <vt:variant>
        <vt:i4>5</vt:i4>
      </vt:variant>
      <vt:variant>
        <vt:lpwstr>https://github.com/microsoft/PowerApps-Azure-Lab</vt:lpwstr>
      </vt:variant>
      <vt:variant>
        <vt:lpwstr/>
      </vt:variant>
      <vt:variant>
        <vt:i4>7602222</vt:i4>
      </vt:variant>
      <vt:variant>
        <vt:i4>153</vt:i4>
      </vt:variant>
      <vt:variant>
        <vt:i4>0</vt:i4>
      </vt:variant>
      <vt:variant>
        <vt:i4>5</vt:i4>
      </vt:variant>
      <vt:variant>
        <vt:lpwstr>https://azure.microsoft.com/en-us/services/app-service/api/</vt:lpwstr>
      </vt:variant>
      <vt:variant>
        <vt:lpwstr/>
      </vt:variant>
      <vt:variant>
        <vt:i4>3014767</vt:i4>
      </vt:variant>
      <vt:variant>
        <vt:i4>150</vt:i4>
      </vt:variant>
      <vt:variant>
        <vt:i4>0</vt:i4>
      </vt:variant>
      <vt:variant>
        <vt:i4>5</vt:i4>
      </vt:variant>
      <vt:variant>
        <vt:lpwstr>https://docs.microsoft.com/en-us/connectors/custom-connectors/</vt:lpwstr>
      </vt:variant>
      <vt:variant>
        <vt:lpwstr/>
      </vt:variant>
      <vt:variant>
        <vt:i4>5963858</vt:i4>
      </vt:variant>
      <vt:variant>
        <vt:i4>147</vt:i4>
      </vt:variant>
      <vt:variant>
        <vt:i4>0</vt:i4>
      </vt:variant>
      <vt:variant>
        <vt:i4>5</vt:i4>
      </vt:variant>
      <vt:variant>
        <vt:lpwstr>https://docs.microsoft.com/en-us/powerapps/powerapps-overview</vt:lpwstr>
      </vt:variant>
      <vt:variant>
        <vt:lpwstr/>
      </vt:variant>
      <vt:variant>
        <vt:i4>3014767</vt:i4>
      </vt:variant>
      <vt:variant>
        <vt:i4>144</vt:i4>
      </vt:variant>
      <vt:variant>
        <vt:i4>0</vt:i4>
      </vt:variant>
      <vt:variant>
        <vt:i4>5</vt:i4>
      </vt:variant>
      <vt:variant>
        <vt:lpwstr>https://docs.microsoft.com/en-us/connectors/custom-connectors/</vt:lpwstr>
      </vt:variant>
      <vt:variant>
        <vt:lpwstr/>
      </vt:variant>
      <vt:variant>
        <vt:i4>5963858</vt:i4>
      </vt:variant>
      <vt:variant>
        <vt:i4>141</vt:i4>
      </vt:variant>
      <vt:variant>
        <vt:i4>0</vt:i4>
      </vt:variant>
      <vt:variant>
        <vt:i4>5</vt:i4>
      </vt:variant>
      <vt:variant>
        <vt:lpwstr>https://docs.microsoft.com/en-us/powerapps/powerapps-overview</vt:lpwstr>
      </vt:variant>
      <vt:variant>
        <vt:lpwstr/>
      </vt:variant>
      <vt:variant>
        <vt:i4>4259847</vt:i4>
      </vt:variant>
      <vt:variant>
        <vt:i4>138</vt:i4>
      </vt:variant>
      <vt:variant>
        <vt:i4>0</vt:i4>
      </vt:variant>
      <vt:variant>
        <vt:i4>5</vt:i4>
      </vt:variant>
      <vt:variant>
        <vt:lpwstr>https://docs.microsoft.com/en-us/azure/guides/developer/azure-developer-guide</vt:lpwstr>
      </vt:variant>
      <vt:variant>
        <vt:lpwstr/>
      </vt:variant>
      <vt:variant>
        <vt:i4>5963858</vt:i4>
      </vt:variant>
      <vt:variant>
        <vt:i4>135</vt:i4>
      </vt:variant>
      <vt:variant>
        <vt:i4>0</vt:i4>
      </vt:variant>
      <vt:variant>
        <vt:i4>5</vt:i4>
      </vt:variant>
      <vt:variant>
        <vt:lpwstr>https://docs.microsoft.com/en-us/powerapps/powerapps-overview</vt:lpwstr>
      </vt:variant>
      <vt:variant>
        <vt:lpwstr/>
      </vt:variant>
      <vt:variant>
        <vt:i4>1769524</vt:i4>
      </vt:variant>
      <vt:variant>
        <vt:i4>128</vt:i4>
      </vt:variant>
      <vt:variant>
        <vt:i4>0</vt:i4>
      </vt:variant>
      <vt:variant>
        <vt:i4>5</vt:i4>
      </vt:variant>
      <vt:variant>
        <vt:lpwstr/>
      </vt:variant>
      <vt:variant>
        <vt:lpwstr>_Toc31700508</vt:lpwstr>
      </vt:variant>
      <vt:variant>
        <vt:i4>1310772</vt:i4>
      </vt:variant>
      <vt:variant>
        <vt:i4>122</vt:i4>
      </vt:variant>
      <vt:variant>
        <vt:i4>0</vt:i4>
      </vt:variant>
      <vt:variant>
        <vt:i4>5</vt:i4>
      </vt:variant>
      <vt:variant>
        <vt:lpwstr/>
      </vt:variant>
      <vt:variant>
        <vt:lpwstr>_Toc31700507</vt:lpwstr>
      </vt:variant>
      <vt:variant>
        <vt:i4>1376308</vt:i4>
      </vt:variant>
      <vt:variant>
        <vt:i4>116</vt:i4>
      </vt:variant>
      <vt:variant>
        <vt:i4>0</vt:i4>
      </vt:variant>
      <vt:variant>
        <vt:i4>5</vt:i4>
      </vt:variant>
      <vt:variant>
        <vt:lpwstr/>
      </vt:variant>
      <vt:variant>
        <vt:lpwstr>_Toc31700506</vt:lpwstr>
      </vt:variant>
      <vt:variant>
        <vt:i4>1441844</vt:i4>
      </vt:variant>
      <vt:variant>
        <vt:i4>110</vt:i4>
      </vt:variant>
      <vt:variant>
        <vt:i4>0</vt:i4>
      </vt:variant>
      <vt:variant>
        <vt:i4>5</vt:i4>
      </vt:variant>
      <vt:variant>
        <vt:lpwstr/>
      </vt:variant>
      <vt:variant>
        <vt:lpwstr>_Toc31700505</vt:lpwstr>
      </vt:variant>
      <vt:variant>
        <vt:i4>1507380</vt:i4>
      </vt:variant>
      <vt:variant>
        <vt:i4>104</vt:i4>
      </vt:variant>
      <vt:variant>
        <vt:i4>0</vt:i4>
      </vt:variant>
      <vt:variant>
        <vt:i4>5</vt:i4>
      </vt:variant>
      <vt:variant>
        <vt:lpwstr/>
      </vt:variant>
      <vt:variant>
        <vt:lpwstr>_Toc31700504</vt:lpwstr>
      </vt:variant>
      <vt:variant>
        <vt:i4>1048628</vt:i4>
      </vt:variant>
      <vt:variant>
        <vt:i4>98</vt:i4>
      </vt:variant>
      <vt:variant>
        <vt:i4>0</vt:i4>
      </vt:variant>
      <vt:variant>
        <vt:i4>5</vt:i4>
      </vt:variant>
      <vt:variant>
        <vt:lpwstr/>
      </vt:variant>
      <vt:variant>
        <vt:lpwstr>_Toc31700503</vt:lpwstr>
      </vt:variant>
      <vt:variant>
        <vt:i4>1114164</vt:i4>
      </vt:variant>
      <vt:variant>
        <vt:i4>92</vt:i4>
      </vt:variant>
      <vt:variant>
        <vt:i4>0</vt:i4>
      </vt:variant>
      <vt:variant>
        <vt:i4>5</vt:i4>
      </vt:variant>
      <vt:variant>
        <vt:lpwstr/>
      </vt:variant>
      <vt:variant>
        <vt:lpwstr>_Toc31700502</vt:lpwstr>
      </vt:variant>
      <vt:variant>
        <vt:i4>1179700</vt:i4>
      </vt:variant>
      <vt:variant>
        <vt:i4>86</vt:i4>
      </vt:variant>
      <vt:variant>
        <vt:i4>0</vt:i4>
      </vt:variant>
      <vt:variant>
        <vt:i4>5</vt:i4>
      </vt:variant>
      <vt:variant>
        <vt:lpwstr/>
      </vt:variant>
      <vt:variant>
        <vt:lpwstr>_Toc31700501</vt:lpwstr>
      </vt:variant>
      <vt:variant>
        <vt:i4>1245236</vt:i4>
      </vt:variant>
      <vt:variant>
        <vt:i4>80</vt:i4>
      </vt:variant>
      <vt:variant>
        <vt:i4>0</vt:i4>
      </vt:variant>
      <vt:variant>
        <vt:i4>5</vt:i4>
      </vt:variant>
      <vt:variant>
        <vt:lpwstr/>
      </vt:variant>
      <vt:variant>
        <vt:lpwstr>_Toc31700500</vt:lpwstr>
      </vt:variant>
      <vt:variant>
        <vt:i4>1769533</vt:i4>
      </vt:variant>
      <vt:variant>
        <vt:i4>74</vt:i4>
      </vt:variant>
      <vt:variant>
        <vt:i4>0</vt:i4>
      </vt:variant>
      <vt:variant>
        <vt:i4>5</vt:i4>
      </vt:variant>
      <vt:variant>
        <vt:lpwstr/>
      </vt:variant>
      <vt:variant>
        <vt:lpwstr>_Toc31700499</vt:lpwstr>
      </vt:variant>
      <vt:variant>
        <vt:i4>1703997</vt:i4>
      </vt:variant>
      <vt:variant>
        <vt:i4>68</vt:i4>
      </vt:variant>
      <vt:variant>
        <vt:i4>0</vt:i4>
      </vt:variant>
      <vt:variant>
        <vt:i4>5</vt:i4>
      </vt:variant>
      <vt:variant>
        <vt:lpwstr/>
      </vt:variant>
      <vt:variant>
        <vt:lpwstr>_Toc31700498</vt:lpwstr>
      </vt:variant>
      <vt:variant>
        <vt:i4>1376317</vt:i4>
      </vt:variant>
      <vt:variant>
        <vt:i4>62</vt:i4>
      </vt:variant>
      <vt:variant>
        <vt:i4>0</vt:i4>
      </vt:variant>
      <vt:variant>
        <vt:i4>5</vt:i4>
      </vt:variant>
      <vt:variant>
        <vt:lpwstr/>
      </vt:variant>
      <vt:variant>
        <vt:lpwstr>_Toc31700497</vt:lpwstr>
      </vt:variant>
      <vt:variant>
        <vt:i4>1310781</vt:i4>
      </vt:variant>
      <vt:variant>
        <vt:i4>56</vt:i4>
      </vt:variant>
      <vt:variant>
        <vt:i4>0</vt:i4>
      </vt:variant>
      <vt:variant>
        <vt:i4>5</vt:i4>
      </vt:variant>
      <vt:variant>
        <vt:lpwstr/>
      </vt:variant>
      <vt:variant>
        <vt:lpwstr>_Toc31700496</vt:lpwstr>
      </vt:variant>
      <vt:variant>
        <vt:i4>1507389</vt:i4>
      </vt:variant>
      <vt:variant>
        <vt:i4>50</vt:i4>
      </vt:variant>
      <vt:variant>
        <vt:i4>0</vt:i4>
      </vt:variant>
      <vt:variant>
        <vt:i4>5</vt:i4>
      </vt:variant>
      <vt:variant>
        <vt:lpwstr/>
      </vt:variant>
      <vt:variant>
        <vt:lpwstr>_Toc31700495</vt:lpwstr>
      </vt:variant>
      <vt:variant>
        <vt:i4>1441853</vt:i4>
      </vt:variant>
      <vt:variant>
        <vt:i4>44</vt:i4>
      </vt:variant>
      <vt:variant>
        <vt:i4>0</vt:i4>
      </vt:variant>
      <vt:variant>
        <vt:i4>5</vt:i4>
      </vt:variant>
      <vt:variant>
        <vt:lpwstr/>
      </vt:variant>
      <vt:variant>
        <vt:lpwstr>_Toc31700494</vt:lpwstr>
      </vt:variant>
      <vt:variant>
        <vt:i4>1114173</vt:i4>
      </vt:variant>
      <vt:variant>
        <vt:i4>38</vt:i4>
      </vt:variant>
      <vt:variant>
        <vt:i4>0</vt:i4>
      </vt:variant>
      <vt:variant>
        <vt:i4>5</vt:i4>
      </vt:variant>
      <vt:variant>
        <vt:lpwstr/>
      </vt:variant>
      <vt:variant>
        <vt:lpwstr>_Toc31700493</vt:lpwstr>
      </vt:variant>
      <vt:variant>
        <vt:i4>1048637</vt:i4>
      </vt:variant>
      <vt:variant>
        <vt:i4>32</vt:i4>
      </vt:variant>
      <vt:variant>
        <vt:i4>0</vt:i4>
      </vt:variant>
      <vt:variant>
        <vt:i4>5</vt:i4>
      </vt:variant>
      <vt:variant>
        <vt:lpwstr/>
      </vt:variant>
      <vt:variant>
        <vt:lpwstr>_Toc31700492</vt:lpwstr>
      </vt:variant>
      <vt:variant>
        <vt:i4>1245245</vt:i4>
      </vt:variant>
      <vt:variant>
        <vt:i4>26</vt:i4>
      </vt:variant>
      <vt:variant>
        <vt:i4>0</vt:i4>
      </vt:variant>
      <vt:variant>
        <vt:i4>5</vt:i4>
      </vt:variant>
      <vt:variant>
        <vt:lpwstr/>
      </vt:variant>
      <vt:variant>
        <vt:lpwstr>_Toc31700491</vt:lpwstr>
      </vt:variant>
      <vt:variant>
        <vt:i4>1179709</vt:i4>
      </vt:variant>
      <vt:variant>
        <vt:i4>20</vt:i4>
      </vt:variant>
      <vt:variant>
        <vt:i4>0</vt:i4>
      </vt:variant>
      <vt:variant>
        <vt:i4>5</vt:i4>
      </vt:variant>
      <vt:variant>
        <vt:lpwstr/>
      </vt:variant>
      <vt:variant>
        <vt:lpwstr>_Toc31700490</vt:lpwstr>
      </vt:variant>
      <vt:variant>
        <vt:i4>1769532</vt:i4>
      </vt:variant>
      <vt:variant>
        <vt:i4>14</vt:i4>
      </vt:variant>
      <vt:variant>
        <vt:i4>0</vt:i4>
      </vt:variant>
      <vt:variant>
        <vt:i4>5</vt:i4>
      </vt:variant>
      <vt:variant>
        <vt:lpwstr/>
      </vt:variant>
      <vt:variant>
        <vt:lpwstr>_Toc31700489</vt:lpwstr>
      </vt:variant>
      <vt:variant>
        <vt:i4>1703996</vt:i4>
      </vt:variant>
      <vt:variant>
        <vt:i4>8</vt:i4>
      </vt:variant>
      <vt:variant>
        <vt:i4>0</vt:i4>
      </vt:variant>
      <vt:variant>
        <vt:i4>5</vt:i4>
      </vt:variant>
      <vt:variant>
        <vt:lpwstr/>
      </vt:variant>
      <vt:variant>
        <vt:lpwstr>_Toc31700488</vt:lpwstr>
      </vt:variant>
      <vt:variant>
        <vt:i4>1376316</vt:i4>
      </vt:variant>
      <vt:variant>
        <vt:i4>2</vt:i4>
      </vt:variant>
      <vt:variant>
        <vt:i4>0</vt:i4>
      </vt:variant>
      <vt:variant>
        <vt:i4>5</vt:i4>
      </vt:variant>
      <vt:variant>
        <vt:lpwstr/>
      </vt:variant>
      <vt:variant>
        <vt:lpwstr>_Toc31700487</vt:lpwstr>
      </vt:variant>
      <vt:variant>
        <vt:i4>8257652</vt:i4>
      </vt:variant>
      <vt:variant>
        <vt:i4>0</vt:i4>
      </vt:variant>
      <vt:variant>
        <vt:i4>0</vt:i4>
      </vt:variant>
      <vt:variant>
        <vt:i4>5</vt:i4>
      </vt:variant>
      <vt:variant>
        <vt:lpwstr>https://docs.microsoft.com/en-us/powerapps/maker/common-data-service/use-solution-explorer</vt:lpwstr>
      </vt:variant>
      <vt:variant>
        <vt:lpwstr>known-limitations</vt:lpwstr>
      </vt:variant>
      <vt:variant>
        <vt:i4>8061029</vt:i4>
      </vt:variant>
      <vt:variant>
        <vt:i4>6</vt:i4>
      </vt:variant>
      <vt:variant>
        <vt:i4>0</vt:i4>
      </vt:variant>
      <vt:variant>
        <vt:i4>5</vt:i4>
      </vt:variant>
      <vt:variant>
        <vt:lpwstr>https://docs.microsoft.com/en-us/connectors/custom-connectors/azure-active-directory-authentication</vt:lpwstr>
      </vt:variant>
      <vt:variant>
        <vt:lpwstr/>
      </vt:variant>
      <vt:variant>
        <vt:i4>7602301</vt:i4>
      </vt:variant>
      <vt:variant>
        <vt:i4>3</vt:i4>
      </vt:variant>
      <vt:variant>
        <vt:i4>0</vt:i4>
      </vt:variant>
      <vt:variant>
        <vt:i4>5</vt:i4>
      </vt:variant>
      <vt:variant>
        <vt:lpwstr>https://azure.microsoft.com/en-us/free/</vt:lpwstr>
      </vt:variant>
      <vt:variant>
        <vt:lpwstr/>
      </vt:variant>
      <vt:variant>
        <vt:i4>6225927</vt:i4>
      </vt:variant>
      <vt:variant>
        <vt:i4>0</vt:i4>
      </vt:variant>
      <vt:variant>
        <vt:i4>0</vt:i4>
      </vt:variant>
      <vt:variant>
        <vt:i4>5</vt:i4>
      </vt:variant>
      <vt:variant>
        <vt:lpwstr>https://azure.microsoft.com/en-us/pricing/member-offers/credit-for-visual-studio-subscribers/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Power Apps and Azure</dc:title>
  <dc:subject>Hands-on Lab</dc:subject>
  <dc:creator>Pratap.Ladhani@microsoft.com</dc:creator>
  <cp:keywords/>
  <dc:description/>
  <cp:lastModifiedBy>Pratap Ladhani</cp:lastModifiedBy>
  <cp:revision>106</cp:revision>
  <cp:lastPrinted>2020-02-05T08:28:00Z</cp:lastPrinted>
  <dcterms:created xsi:type="dcterms:W3CDTF">2020-02-04T02:49:00Z</dcterms:created>
  <dcterms:modified xsi:type="dcterms:W3CDTF">2020-02-05T08:29:00Z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&lt;abstract&gt;</vt:lpwstr>
  </property>
  <property fmtid="{D5CDD505-2E9C-101B-9397-08002B2CF9AE}" pid="3" name="Template Version">
    <vt:lpwstr>10.02</vt:lpwstr>
  </property>
  <property fmtid="{D5CDD505-2E9C-101B-9397-08002B2CF9AE}" pid="4" name="ContentTypeId">
    <vt:lpwstr>0x0101005C96B2922FDADD42B0F095ED5A309A79</vt:lpwstr>
  </property>
  <property fmtid="{D5CDD505-2E9C-101B-9397-08002B2CF9AE}" pid="5" name="TaxKeyword">
    <vt:lpwstr>6;#training|11111111-1111-1111-1111-111111111111;#4;#SMSGR|9f983b8f-fbb1-407f-8e52-ecdf846c37de;#14;#Level: nnn|f33d4485-b013-4a5c-ac3c-a4c2033eaa1a;#13;#Build ID: nnnnn|1766e29d-b91d-4cbf-84d8-ee94f38b4ff9;#12;#Course ID: nnnnn|27b5cad5-7897-493d-9cb6-99</vt:lpwstr>
  </property>
  <property fmtid="{D5CDD505-2E9C-101B-9397-08002B2CF9AE}" pid="6" name="TaxKeywordTaxHTField">
    <vt:lpwstr>SMSGR9f983b8f-fbb1-407f-8e52-ecdf846c37deLevel: nnnf33d4485-b013-4a5c-ac3c-a4c2033eaa1aBuild ID: nnnnn1766e29d-b91d-4cbf-84d8-ee94f38b4ff9Course ID: nnnnn27b5cad5-7897-493d-9cb6-99d64b7963a9Training11111111-1111-1111-1111-111111111111</vt:lpwstr>
  </property>
  <property fmtid="{D5CDD505-2E9C-101B-9397-08002B2CF9AE}" pid="7" name="TaxCatchAll">
    <vt:lpwstr>14131276542</vt:lpwstr>
  </property>
  <property fmtid="{D5CDD505-2E9C-101B-9397-08002B2CF9AE}" pid="8" name="MSIP_Label_f42aa342-8706-4288-bd11-ebb85995028c_Enabled">
    <vt:lpwstr>True</vt:lpwstr>
  </property>
  <property fmtid="{D5CDD505-2E9C-101B-9397-08002B2CF9AE}" pid="9" name="MSIP_Label_f42aa342-8706-4288-bd11-ebb85995028c_SiteId">
    <vt:lpwstr>72f988bf-86f1-41af-91ab-2d7cd011db47</vt:lpwstr>
  </property>
  <property fmtid="{D5CDD505-2E9C-101B-9397-08002B2CF9AE}" pid="10" name="MSIP_Label_f42aa342-8706-4288-bd11-ebb85995028c_Owner">
    <vt:lpwstr>pladhani@microsoft.com</vt:lpwstr>
  </property>
  <property fmtid="{D5CDD505-2E9C-101B-9397-08002B2CF9AE}" pid="11" name="MSIP_Label_f42aa342-8706-4288-bd11-ebb85995028c_SetDate">
    <vt:lpwstr>2019-11-01T04:29:30.2528802Z</vt:lpwstr>
  </property>
  <property fmtid="{D5CDD505-2E9C-101B-9397-08002B2CF9AE}" pid="12" name="MSIP_Label_f42aa342-8706-4288-bd11-ebb85995028c_Name">
    <vt:lpwstr>General</vt:lpwstr>
  </property>
  <property fmtid="{D5CDD505-2E9C-101B-9397-08002B2CF9AE}" pid="13" name="MSIP_Label_f42aa342-8706-4288-bd11-ebb85995028c_Application">
    <vt:lpwstr>Microsoft Azure Information Protection</vt:lpwstr>
  </property>
  <property fmtid="{D5CDD505-2E9C-101B-9397-08002B2CF9AE}" pid="14" name="MSIP_Label_f42aa342-8706-4288-bd11-ebb85995028c_ActionId">
    <vt:lpwstr>c1456de2-d308-4afe-8ff3-4e9231552d56</vt:lpwstr>
  </property>
  <property fmtid="{D5CDD505-2E9C-101B-9397-08002B2CF9AE}" pid="15" name="MSIP_Label_f42aa342-8706-4288-bd11-ebb85995028c_Extended_MSFT_Method">
    <vt:lpwstr>Automatic</vt:lpwstr>
  </property>
  <property fmtid="{D5CDD505-2E9C-101B-9397-08002B2CF9AE}" pid="16" name="Sensitivity">
    <vt:lpwstr>General</vt:lpwstr>
  </property>
</Properties>
</file>